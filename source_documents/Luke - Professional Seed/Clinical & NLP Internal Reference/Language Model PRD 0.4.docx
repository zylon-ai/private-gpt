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p14">
  <w:body>
    <w:p w:rsidR="001641DC" w:rsidP="00F863A5" w:rsidRDefault="001641DC" w14:paraId="4C657733" w14:textId="77777777">
      <w:pPr>
        <w:rPr>
          <w:noProof/>
        </w:rPr>
      </w:pPr>
      <w:bookmarkStart w:name="_Toc291839707" w:id="0"/>
    </w:p>
    <w:p w:rsidRPr="005E25A3" w:rsidR="001641DC" w:rsidP="00F863A5" w:rsidRDefault="005E25A3" w14:paraId="6B9ABCD0" w14:textId="77777777">
      <w:pPr>
        <w:rPr>
          <w:lang w:val="en-CA"/>
        </w:rPr>
      </w:pPr>
      <w:r w:rsidRPr="005E25A3">
        <w:rPr>
          <w:noProof/>
          <w:lang w:val="en-CA"/>
        </w:rPr>
        <w:drawing>
          <wp:inline distT="0" distB="0" distL="0" distR="0" wp14:anchorId="5FC292A2" wp14:editId="46804CC8">
            <wp:extent cx="2687251" cy="948625"/>
            <wp:effectExtent l="0" t="0" r="0" b="4445"/>
            <wp:docPr id="1" name="Picture 1" descr="Cognixion log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2863" cy="957666"/>
                    </a:xfrm>
                    <a:prstGeom prst="rect">
                      <a:avLst/>
                    </a:prstGeom>
                    <a:solidFill>
                      <a:schemeClr val="bg1"/>
                    </a:solidFill>
                  </pic:spPr>
                </pic:pic>
              </a:graphicData>
            </a:graphic>
          </wp:inline>
        </w:drawing>
      </w:r>
    </w:p>
    <w:p w:rsidR="001641DC" w:rsidP="00F863A5" w:rsidRDefault="001641DC" w14:paraId="2A4A56DF" w14:textId="77777777"/>
    <w:p w:rsidR="00BF53B7" w:rsidP="00F863A5" w:rsidRDefault="001B25E7" w14:paraId="00F384A7" w14:textId="375BDBC8">
      <w:proofErr w:type="spellStart"/>
      <w:r>
        <w:t>Speakprose</w:t>
      </w:r>
      <w:proofErr w:type="spellEnd"/>
      <w:r>
        <w:t xml:space="preserve"> </w:t>
      </w:r>
      <w:r w:rsidR="00085BCD">
        <w:t>Language Model</w:t>
      </w:r>
    </w:p>
    <w:p w:rsidRPr="001641DC" w:rsidR="00E26592" w:rsidP="00F863A5" w:rsidRDefault="001B25E7" w14:paraId="1934B3C4" w14:textId="276CA35F">
      <w:r>
        <w:t>Mini</w:t>
      </w:r>
      <w:r w:rsidR="00F419EF">
        <w:t xml:space="preserve"> </w:t>
      </w:r>
      <w:r w:rsidR="00570411">
        <w:t>Specification</w:t>
      </w:r>
      <w:r w:rsidRPr="001641DC" w:rsidR="001641DC">
        <w:t xml:space="preserve"> Document</w:t>
      </w:r>
    </w:p>
    <w:p w:rsidR="00E26592" w:rsidP="00F863A5" w:rsidRDefault="00E26592" w14:paraId="15E1296B" w14:textId="77777777"/>
    <w:p w:rsidR="001641DC" w:rsidP="00F863A5" w:rsidRDefault="001641DC" w14:paraId="79FEAA39" w14:textId="77777777"/>
    <w:p w:rsidR="001641DC" w:rsidP="00F863A5" w:rsidRDefault="001641DC" w14:paraId="39D545AE" w14:textId="77777777"/>
    <w:tbl>
      <w:tblPr>
        <w:tblW w:w="0" w:type="auto"/>
        <w:tblInd w:w="20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19"/>
        <w:gridCol w:w="2804"/>
      </w:tblGrid>
      <w:tr w:rsidRPr="001641DC" w:rsidR="001641DC" w:rsidTr="6730F34F" w14:paraId="129E276C" w14:textId="77777777">
        <w:trPr>
          <w:trHeight w:val="318"/>
        </w:trPr>
        <w:tc>
          <w:tcPr>
            <w:tcW w:w="1919" w:type="dxa"/>
            <w:shd w:val="clear" w:color="auto" w:fill="auto"/>
            <w:tcMar/>
          </w:tcPr>
          <w:p w:rsidRPr="001641DC" w:rsidR="001641DC" w:rsidP="00F863A5" w:rsidRDefault="003F103B" w14:paraId="45DEF4E9" w14:textId="77777777">
            <w:r>
              <w:t>Author</w:t>
            </w:r>
            <w:r w:rsidRPr="001641DC" w:rsidR="001641DC">
              <w:t xml:space="preserve"> </w:t>
            </w:r>
          </w:p>
        </w:tc>
        <w:tc>
          <w:tcPr>
            <w:tcW w:w="2804" w:type="dxa"/>
            <w:shd w:val="clear" w:color="auto" w:fill="auto"/>
            <w:tcMar/>
          </w:tcPr>
          <w:p w:rsidRPr="001641DC" w:rsidR="001641DC" w:rsidP="00F863A5" w:rsidRDefault="001641DC" w14:paraId="15665A2D" w14:textId="4FA41B2D">
            <w:r w:rsidR="001641DC">
              <w:rPr/>
              <w:t>Wil Macaulay / Luke Steuber</w:t>
            </w:r>
          </w:p>
        </w:tc>
      </w:tr>
      <w:tr w:rsidRPr="001641DC" w:rsidR="001641DC" w:rsidTr="6730F34F" w14:paraId="4878D074" w14:textId="77777777">
        <w:trPr>
          <w:trHeight w:val="318"/>
        </w:trPr>
        <w:tc>
          <w:tcPr>
            <w:tcW w:w="1919" w:type="dxa"/>
            <w:shd w:val="clear" w:color="auto" w:fill="auto"/>
            <w:tcMar/>
          </w:tcPr>
          <w:p w:rsidRPr="001641DC" w:rsidR="001641DC" w:rsidP="00F863A5" w:rsidRDefault="001641DC" w14:paraId="585B211E" w14:textId="77777777">
            <w:r w:rsidRPr="001641DC">
              <w:t>Creation Date</w:t>
            </w:r>
          </w:p>
        </w:tc>
        <w:tc>
          <w:tcPr>
            <w:tcW w:w="2804" w:type="dxa"/>
            <w:shd w:val="clear" w:color="auto" w:fill="auto"/>
            <w:tcMar/>
          </w:tcPr>
          <w:p w:rsidRPr="001641DC" w:rsidR="001641DC" w:rsidP="00F863A5" w:rsidRDefault="00085BCD" w14:paraId="3B124F4B" w14:textId="34326AA6">
            <w:r>
              <w:t>8</w:t>
            </w:r>
            <w:r w:rsidR="001B25E7">
              <w:t xml:space="preserve"> </w:t>
            </w:r>
            <w:r>
              <w:t>Dec</w:t>
            </w:r>
            <w:r w:rsidR="001B25E7">
              <w:t xml:space="preserve"> 2021</w:t>
            </w:r>
          </w:p>
        </w:tc>
      </w:tr>
      <w:tr w:rsidRPr="001641DC" w:rsidR="001641DC" w:rsidTr="6730F34F" w14:paraId="4EE2FF44" w14:textId="77777777">
        <w:trPr>
          <w:trHeight w:val="318"/>
        </w:trPr>
        <w:tc>
          <w:tcPr>
            <w:tcW w:w="1919" w:type="dxa"/>
            <w:shd w:val="clear" w:color="auto" w:fill="auto"/>
            <w:tcMar/>
          </w:tcPr>
          <w:p w:rsidRPr="001641DC" w:rsidR="001641DC" w:rsidP="00F863A5" w:rsidRDefault="001641DC" w14:paraId="5DE1D4AB" w14:textId="77777777">
            <w:r w:rsidRPr="001641DC">
              <w:t xml:space="preserve">Last Revised </w:t>
            </w:r>
          </w:p>
        </w:tc>
        <w:tc>
          <w:tcPr>
            <w:tcW w:w="2804" w:type="dxa"/>
            <w:shd w:val="clear" w:color="auto" w:fill="auto"/>
            <w:tcMar/>
          </w:tcPr>
          <w:p w:rsidRPr="001641DC" w:rsidR="001641DC" w:rsidP="00F863A5" w:rsidRDefault="00085BCD" w14:paraId="3BA89EDB" w14:textId="5AD86D82">
            <w:r>
              <w:t>8</w:t>
            </w:r>
            <w:r w:rsidR="00053E0E">
              <w:t xml:space="preserve"> Dec</w:t>
            </w:r>
            <w:r w:rsidR="001B25E7">
              <w:t xml:space="preserve"> 2021</w:t>
            </w:r>
          </w:p>
        </w:tc>
      </w:tr>
      <w:tr w:rsidRPr="001641DC" w:rsidR="001641DC" w:rsidTr="6730F34F" w14:paraId="47227199" w14:textId="77777777">
        <w:trPr>
          <w:trHeight w:val="330"/>
        </w:trPr>
        <w:tc>
          <w:tcPr>
            <w:tcW w:w="1919" w:type="dxa"/>
            <w:shd w:val="clear" w:color="auto" w:fill="auto"/>
            <w:tcMar/>
          </w:tcPr>
          <w:p w:rsidRPr="001641DC" w:rsidR="001641DC" w:rsidP="00F863A5" w:rsidRDefault="001641DC" w14:paraId="7567A705" w14:textId="77777777">
            <w:r w:rsidRPr="001641DC">
              <w:t>Version</w:t>
            </w:r>
          </w:p>
        </w:tc>
        <w:tc>
          <w:tcPr>
            <w:tcW w:w="2804" w:type="dxa"/>
            <w:shd w:val="clear" w:color="auto" w:fill="auto"/>
            <w:tcMar/>
          </w:tcPr>
          <w:p w:rsidRPr="001641DC" w:rsidR="001641DC" w:rsidP="00F863A5" w:rsidRDefault="00085BCD" w14:paraId="247F6A6C" w14:textId="6F4FAC46">
            <w:r>
              <w:t>0.</w:t>
            </w:r>
            <w:r w:rsidR="0000350C">
              <w:t>2</w:t>
            </w:r>
            <w:r>
              <w:t xml:space="preserve"> - Draft</w:t>
            </w:r>
          </w:p>
        </w:tc>
      </w:tr>
    </w:tbl>
    <w:p w:rsidR="001641DC" w:rsidP="00F863A5" w:rsidRDefault="001641DC" w14:paraId="0F6CD58C" w14:textId="77777777"/>
    <w:p w:rsidR="001641DC" w:rsidP="00F863A5" w:rsidRDefault="001641DC" w14:paraId="5D4922F7" w14:textId="77777777"/>
    <w:p w:rsidR="001641DC" w:rsidP="00F863A5" w:rsidRDefault="001641DC" w14:paraId="59CF4608" w14:textId="77777777"/>
    <w:p w:rsidR="001641DC" w:rsidP="00F863A5" w:rsidRDefault="001641DC" w14:paraId="7FBE74BF" w14:textId="77777777"/>
    <w:p w:rsidR="001641DC" w:rsidP="00F863A5" w:rsidRDefault="001641DC" w14:paraId="4891CD68" w14:textId="77777777"/>
    <w:p w:rsidR="001641DC" w:rsidP="00F863A5" w:rsidRDefault="001641DC" w14:paraId="1C81D8BD" w14:textId="77777777"/>
    <w:p w:rsidR="001641DC" w:rsidP="00F863A5" w:rsidRDefault="001641DC" w14:paraId="3C6488DA" w14:textId="77777777"/>
    <w:p w:rsidR="001641DC" w:rsidP="00F863A5" w:rsidRDefault="001641DC" w14:paraId="77E2E3E4" w14:textId="77777777"/>
    <w:p w:rsidR="001641DC" w:rsidP="00F863A5" w:rsidRDefault="001641DC" w14:paraId="564D93B8" w14:textId="77777777"/>
    <w:p w:rsidR="001641DC" w:rsidP="00F863A5" w:rsidRDefault="001641DC" w14:paraId="7928D747" w14:textId="77777777"/>
    <w:p w:rsidR="00BF3581" w:rsidP="00F863A5" w:rsidRDefault="001641DC" w14:paraId="2ED7AC0A" w14:textId="113B2F85">
      <w:r w:rsidRPr="001641DC">
        <w:rPr>
          <w:b/>
        </w:rPr>
        <w:t xml:space="preserve">Abstract: </w:t>
      </w:r>
      <w:r w:rsidR="00E6406C">
        <w:t xml:space="preserve">This document </w:t>
      </w:r>
      <w:r w:rsidR="00F419EF">
        <w:t xml:space="preserve">captures high level requirements for </w:t>
      </w:r>
      <w:r w:rsidR="00085BCD">
        <w:t xml:space="preserve">the language system </w:t>
      </w:r>
      <w:r w:rsidR="00D72757">
        <w:t xml:space="preserve">that will be a basis to underly </w:t>
      </w:r>
      <w:proofErr w:type="spellStart"/>
      <w:r w:rsidR="00D72757">
        <w:t>Cognixion’s</w:t>
      </w:r>
      <w:proofErr w:type="spellEnd"/>
      <w:r w:rsidR="00D72757">
        <w:t xml:space="preserve"> </w:t>
      </w:r>
      <w:proofErr w:type="spellStart"/>
      <w:r w:rsidR="00D72757">
        <w:t>Speakprose</w:t>
      </w:r>
      <w:proofErr w:type="spellEnd"/>
      <w:r w:rsidR="00D72757">
        <w:t xml:space="preserve"> AAC platform</w:t>
      </w:r>
      <w:r w:rsidR="00F419EF">
        <w:t>.</w:t>
      </w:r>
    </w:p>
    <w:p w:rsidR="004316F4" w:rsidP="00F863A5" w:rsidRDefault="004316F4" w14:paraId="22EFCF2E" w14:textId="77777777"/>
    <w:p w:rsidRPr="004316F4" w:rsidR="004316F4" w:rsidP="00F863A5" w:rsidRDefault="004316F4" w14:paraId="64EBDF7E" w14:textId="77777777">
      <w:pPr>
        <w:rPr>
          <w:lang w:val="en-CA"/>
        </w:rPr>
      </w:pPr>
      <w:r w:rsidRPr="001B25E7">
        <w:rPr>
          <w:b/>
          <w:bCs/>
          <w:lang w:val="en-CA"/>
        </w:rPr>
        <w:t>Statement of Confidentiality</w:t>
      </w:r>
      <w:r w:rsidRPr="004316F4">
        <w:rPr>
          <w:lang w:val="en-CA"/>
        </w:rPr>
        <w:t xml:space="preserve">: This </w:t>
      </w:r>
      <w:r w:rsidR="00F44445">
        <w:rPr>
          <w:lang w:val="en-CA"/>
        </w:rPr>
        <w:t>document</w:t>
      </w:r>
      <w:r w:rsidRPr="004316F4">
        <w:rPr>
          <w:lang w:val="en-CA"/>
        </w:rPr>
        <w:t xml:space="preserve"> and supporting materials contain confidential and proprietary business information of </w:t>
      </w:r>
      <w:proofErr w:type="spellStart"/>
      <w:r w:rsidR="0053311D">
        <w:rPr>
          <w:lang w:val="en-CA"/>
        </w:rPr>
        <w:t>Cognixion</w:t>
      </w:r>
      <w:proofErr w:type="spellEnd"/>
      <w:r w:rsidRPr="004316F4">
        <w:rPr>
          <w:lang w:val="en-CA"/>
        </w:rPr>
        <w:t xml:space="preserve">. These materials </w:t>
      </w:r>
      <w:r w:rsidR="00F44445">
        <w:rPr>
          <w:lang w:val="en-CA"/>
        </w:rPr>
        <w:t>ma</w:t>
      </w:r>
      <w:r w:rsidRPr="004316F4">
        <w:rPr>
          <w:lang w:val="en-CA"/>
        </w:rPr>
        <w:t>y be printed or copie</w:t>
      </w:r>
      <w:r w:rsidR="0053311D">
        <w:rPr>
          <w:lang w:val="en-CA"/>
        </w:rPr>
        <w:t>d</w:t>
      </w:r>
      <w:r w:rsidRPr="004316F4">
        <w:rPr>
          <w:lang w:val="en-CA"/>
        </w:rPr>
        <w:t xml:space="preserve"> for internal use, but are not to be shared with other parties </w:t>
      </w:r>
      <w:r w:rsidR="0053311D">
        <w:rPr>
          <w:lang w:val="en-CA"/>
        </w:rPr>
        <w:t>without explicit permission.</w:t>
      </w:r>
    </w:p>
    <w:p w:rsidR="004316F4" w:rsidP="00F863A5" w:rsidRDefault="004316F4" w14:paraId="47E9BF10" w14:textId="77777777"/>
    <w:p w:rsidR="003F19BD" w:rsidP="00F863A5" w:rsidRDefault="003F19BD" w14:paraId="6D539DEE" w14:textId="77777777">
      <w:r>
        <w:br w:type="page"/>
      </w:r>
    </w:p>
    <w:p w:rsidRPr="00242EDB" w:rsidR="003F19BD" w:rsidP="00F863A5" w:rsidRDefault="003F19BD" w14:paraId="3BDE9A7D" w14:textId="77777777">
      <w:r w:rsidRPr="00242EDB">
        <w:lastRenderedPageBreak/>
        <w:t>Table of Contents</w:t>
      </w:r>
    </w:p>
    <w:p w:rsidR="00F863A5" w:rsidP="00F863A5" w:rsidRDefault="003F19BD" w14:paraId="61CFBAE9" w14:textId="350D028C">
      <w:pPr>
        <w:pStyle w:val="TOC1"/>
        <w:rPr>
          <w:rFonts w:asciiTheme="minorHAnsi" w:hAnsiTheme="minorHAnsi" w:eastAsiaTheme="minorEastAsia" w:cstheme="minorBidi"/>
          <w:noProof/>
          <w:sz w:val="24"/>
          <w:szCs w:val="24"/>
          <w:lang w:val="en-CA"/>
        </w:rPr>
      </w:pPr>
      <w:r>
        <w:fldChar w:fldCharType="begin"/>
      </w:r>
      <w:r>
        <w:instrText xml:space="preserve"> TOC  \* MERGEFORMAT </w:instrText>
      </w:r>
      <w:r>
        <w:fldChar w:fldCharType="separate"/>
      </w:r>
      <w:r w:rsidR="00F863A5">
        <w:rPr>
          <w:noProof/>
        </w:rPr>
        <w:t>1</w:t>
      </w:r>
      <w:r w:rsidR="00F863A5">
        <w:rPr>
          <w:rFonts w:asciiTheme="minorHAnsi" w:hAnsiTheme="minorHAnsi" w:eastAsiaTheme="minorEastAsia" w:cstheme="minorBidi"/>
          <w:noProof/>
          <w:sz w:val="24"/>
          <w:szCs w:val="24"/>
          <w:lang w:val="en-CA"/>
        </w:rPr>
        <w:tab/>
      </w:r>
      <w:r w:rsidR="00F863A5">
        <w:rPr>
          <w:noProof/>
        </w:rPr>
        <w:t>Document Control</w:t>
      </w:r>
      <w:r w:rsidR="00F863A5">
        <w:rPr>
          <w:noProof/>
        </w:rPr>
        <w:tab/>
      </w:r>
      <w:r w:rsidR="00F863A5">
        <w:rPr>
          <w:noProof/>
        </w:rPr>
        <w:fldChar w:fldCharType="begin"/>
      </w:r>
      <w:r w:rsidR="00F863A5">
        <w:rPr>
          <w:noProof/>
        </w:rPr>
        <w:instrText xml:space="preserve"> PAGEREF _Toc98765901 \h </w:instrText>
      </w:r>
      <w:r w:rsidR="00F863A5">
        <w:rPr>
          <w:noProof/>
        </w:rPr>
      </w:r>
      <w:r w:rsidR="00F863A5">
        <w:rPr>
          <w:noProof/>
        </w:rPr>
        <w:fldChar w:fldCharType="separate"/>
      </w:r>
      <w:r w:rsidR="00F863A5">
        <w:rPr>
          <w:noProof/>
        </w:rPr>
        <w:t>3</w:t>
      </w:r>
      <w:r w:rsidR="00F863A5">
        <w:rPr>
          <w:noProof/>
        </w:rPr>
        <w:fldChar w:fldCharType="end"/>
      </w:r>
    </w:p>
    <w:p w:rsidR="00F863A5" w:rsidP="00F863A5" w:rsidRDefault="00F863A5" w14:paraId="794262C5" w14:textId="5623B772">
      <w:pPr>
        <w:pStyle w:val="TOC1"/>
        <w:rPr>
          <w:rFonts w:asciiTheme="minorHAnsi" w:hAnsiTheme="minorHAnsi" w:eastAsiaTheme="minorEastAsia" w:cstheme="minorBidi"/>
          <w:noProof/>
          <w:sz w:val="24"/>
          <w:szCs w:val="24"/>
          <w:lang w:val="en-CA"/>
        </w:rPr>
      </w:pPr>
      <w:r>
        <w:rPr>
          <w:noProof/>
        </w:rPr>
        <w:t>2</w:t>
      </w:r>
      <w:r>
        <w:rPr>
          <w:rFonts w:asciiTheme="minorHAnsi" w:hAnsiTheme="minorHAnsi" w:eastAsiaTheme="minorEastAsia" w:cstheme="minorBidi"/>
          <w:noProof/>
          <w:sz w:val="24"/>
          <w:szCs w:val="24"/>
          <w:lang w:val="en-CA"/>
        </w:rPr>
        <w:tab/>
      </w:r>
      <w:r>
        <w:rPr>
          <w:noProof/>
        </w:rPr>
        <w:t>Introduction</w:t>
      </w:r>
      <w:r>
        <w:rPr>
          <w:noProof/>
        </w:rPr>
        <w:tab/>
      </w:r>
      <w:r>
        <w:rPr>
          <w:noProof/>
        </w:rPr>
        <w:fldChar w:fldCharType="begin"/>
      </w:r>
      <w:r>
        <w:rPr>
          <w:noProof/>
        </w:rPr>
        <w:instrText xml:space="preserve"> PAGEREF _Toc98765902 \h </w:instrText>
      </w:r>
      <w:r>
        <w:rPr>
          <w:noProof/>
        </w:rPr>
      </w:r>
      <w:r>
        <w:rPr>
          <w:noProof/>
        </w:rPr>
        <w:fldChar w:fldCharType="separate"/>
      </w:r>
      <w:r>
        <w:rPr>
          <w:noProof/>
        </w:rPr>
        <w:t>3</w:t>
      </w:r>
      <w:r>
        <w:rPr>
          <w:noProof/>
        </w:rPr>
        <w:fldChar w:fldCharType="end"/>
      </w:r>
    </w:p>
    <w:p w:rsidR="00F863A5" w:rsidP="00F863A5" w:rsidRDefault="00F863A5" w14:paraId="02D40F83" w14:textId="20107F07">
      <w:pPr>
        <w:pStyle w:val="TOC2"/>
        <w:rPr>
          <w:rFonts w:asciiTheme="minorHAnsi" w:hAnsiTheme="minorHAnsi" w:eastAsiaTheme="minorEastAsia" w:cstheme="minorBidi"/>
          <w:noProof/>
          <w:sz w:val="24"/>
          <w:szCs w:val="24"/>
          <w:lang w:val="en-CA"/>
        </w:rPr>
      </w:pPr>
      <w:r>
        <w:rPr>
          <w:noProof/>
        </w:rPr>
        <w:t>2.1</w:t>
      </w:r>
      <w:r>
        <w:rPr>
          <w:rFonts w:asciiTheme="minorHAnsi" w:hAnsiTheme="minorHAnsi" w:eastAsiaTheme="minorEastAsia" w:cstheme="minorBidi"/>
          <w:noProof/>
          <w:sz w:val="24"/>
          <w:szCs w:val="24"/>
          <w:lang w:val="en-CA"/>
        </w:rPr>
        <w:tab/>
      </w:r>
      <w:r>
        <w:rPr>
          <w:noProof/>
        </w:rPr>
        <w:t>Document Evolution</w:t>
      </w:r>
      <w:r>
        <w:rPr>
          <w:noProof/>
        </w:rPr>
        <w:tab/>
      </w:r>
      <w:r>
        <w:rPr>
          <w:noProof/>
        </w:rPr>
        <w:fldChar w:fldCharType="begin"/>
      </w:r>
      <w:r>
        <w:rPr>
          <w:noProof/>
        </w:rPr>
        <w:instrText xml:space="preserve"> PAGEREF _Toc98765903 \h </w:instrText>
      </w:r>
      <w:r>
        <w:rPr>
          <w:noProof/>
        </w:rPr>
      </w:r>
      <w:r>
        <w:rPr>
          <w:noProof/>
        </w:rPr>
        <w:fldChar w:fldCharType="separate"/>
      </w:r>
      <w:r>
        <w:rPr>
          <w:noProof/>
        </w:rPr>
        <w:t>3</w:t>
      </w:r>
      <w:r>
        <w:rPr>
          <w:noProof/>
        </w:rPr>
        <w:fldChar w:fldCharType="end"/>
      </w:r>
    </w:p>
    <w:p w:rsidR="00F863A5" w:rsidP="00F863A5" w:rsidRDefault="00F863A5" w14:paraId="1C63D674" w14:textId="7EDC404B">
      <w:pPr>
        <w:pStyle w:val="TOC2"/>
        <w:rPr>
          <w:rFonts w:asciiTheme="minorHAnsi" w:hAnsiTheme="minorHAnsi" w:eastAsiaTheme="minorEastAsia" w:cstheme="minorBidi"/>
          <w:noProof/>
          <w:sz w:val="24"/>
          <w:szCs w:val="24"/>
          <w:lang w:val="en-CA"/>
        </w:rPr>
      </w:pPr>
      <w:r>
        <w:rPr>
          <w:noProof/>
        </w:rPr>
        <w:t>2.2</w:t>
      </w:r>
      <w:r>
        <w:rPr>
          <w:rFonts w:asciiTheme="minorHAnsi" w:hAnsiTheme="minorHAnsi" w:eastAsiaTheme="minorEastAsia" w:cstheme="minorBidi"/>
          <w:noProof/>
          <w:sz w:val="24"/>
          <w:szCs w:val="24"/>
          <w:lang w:val="en-CA"/>
        </w:rPr>
        <w:tab/>
      </w:r>
      <w:r>
        <w:rPr>
          <w:noProof/>
        </w:rPr>
        <w:t>Business Context</w:t>
      </w:r>
      <w:r>
        <w:rPr>
          <w:noProof/>
        </w:rPr>
        <w:tab/>
      </w:r>
      <w:r>
        <w:rPr>
          <w:noProof/>
        </w:rPr>
        <w:fldChar w:fldCharType="begin"/>
      </w:r>
      <w:r>
        <w:rPr>
          <w:noProof/>
        </w:rPr>
        <w:instrText xml:space="preserve"> PAGEREF _Toc98765904 \h </w:instrText>
      </w:r>
      <w:r>
        <w:rPr>
          <w:noProof/>
        </w:rPr>
      </w:r>
      <w:r>
        <w:rPr>
          <w:noProof/>
        </w:rPr>
        <w:fldChar w:fldCharType="separate"/>
      </w:r>
      <w:r>
        <w:rPr>
          <w:noProof/>
        </w:rPr>
        <w:t>4</w:t>
      </w:r>
      <w:r>
        <w:rPr>
          <w:noProof/>
        </w:rPr>
        <w:fldChar w:fldCharType="end"/>
      </w:r>
    </w:p>
    <w:p w:rsidR="00F863A5" w:rsidP="00F863A5" w:rsidRDefault="00F863A5" w14:paraId="3D26ED05" w14:textId="41846FA1">
      <w:pPr>
        <w:pStyle w:val="TOC1"/>
        <w:rPr>
          <w:rFonts w:asciiTheme="minorHAnsi" w:hAnsiTheme="minorHAnsi" w:eastAsiaTheme="minorEastAsia" w:cstheme="minorBidi"/>
          <w:noProof/>
          <w:sz w:val="24"/>
          <w:szCs w:val="24"/>
          <w:lang w:val="en-CA"/>
        </w:rPr>
      </w:pPr>
      <w:r>
        <w:rPr>
          <w:noProof/>
        </w:rPr>
        <w:t>3</w:t>
      </w:r>
      <w:r>
        <w:rPr>
          <w:rFonts w:asciiTheme="minorHAnsi" w:hAnsiTheme="minorHAnsi" w:eastAsiaTheme="minorEastAsia" w:cstheme="minorBidi"/>
          <w:noProof/>
          <w:sz w:val="24"/>
          <w:szCs w:val="24"/>
          <w:lang w:val="en-CA"/>
        </w:rPr>
        <w:tab/>
      </w:r>
      <w:r>
        <w:rPr>
          <w:noProof/>
        </w:rPr>
        <w:t>Language Model Requirements</w:t>
      </w:r>
      <w:r>
        <w:rPr>
          <w:noProof/>
        </w:rPr>
        <w:tab/>
      </w:r>
      <w:r>
        <w:rPr>
          <w:noProof/>
        </w:rPr>
        <w:fldChar w:fldCharType="begin"/>
      </w:r>
      <w:r>
        <w:rPr>
          <w:noProof/>
        </w:rPr>
        <w:instrText xml:space="preserve"> PAGEREF _Toc98765905 \h </w:instrText>
      </w:r>
      <w:r>
        <w:rPr>
          <w:noProof/>
        </w:rPr>
      </w:r>
      <w:r>
        <w:rPr>
          <w:noProof/>
        </w:rPr>
        <w:fldChar w:fldCharType="separate"/>
      </w:r>
      <w:r>
        <w:rPr>
          <w:noProof/>
        </w:rPr>
        <w:t>4</w:t>
      </w:r>
      <w:r>
        <w:rPr>
          <w:noProof/>
        </w:rPr>
        <w:fldChar w:fldCharType="end"/>
      </w:r>
    </w:p>
    <w:p w:rsidR="00F863A5" w:rsidP="00F863A5" w:rsidRDefault="00F863A5" w14:paraId="195FB13C" w14:textId="054B090B">
      <w:pPr>
        <w:pStyle w:val="TOC2"/>
        <w:rPr>
          <w:rFonts w:asciiTheme="minorHAnsi" w:hAnsiTheme="minorHAnsi" w:eastAsiaTheme="minorEastAsia" w:cstheme="minorBidi"/>
          <w:noProof/>
          <w:sz w:val="24"/>
          <w:szCs w:val="24"/>
          <w:lang w:val="en-CA"/>
        </w:rPr>
      </w:pPr>
      <w:r>
        <w:rPr>
          <w:noProof/>
        </w:rPr>
        <w:t>3.1</w:t>
      </w:r>
      <w:r>
        <w:rPr>
          <w:rFonts w:asciiTheme="minorHAnsi" w:hAnsiTheme="minorHAnsi" w:eastAsiaTheme="minorEastAsia" w:cstheme="minorBidi"/>
          <w:noProof/>
          <w:sz w:val="24"/>
          <w:szCs w:val="24"/>
          <w:lang w:val="en-CA"/>
        </w:rPr>
        <w:tab/>
      </w:r>
      <w:r>
        <w:rPr>
          <w:noProof/>
        </w:rPr>
        <w:t>Requirements</w:t>
      </w:r>
      <w:r>
        <w:rPr>
          <w:noProof/>
        </w:rPr>
        <w:tab/>
      </w:r>
      <w:r>
        <w:rPr>
          <w:noProof/>
        </w:rPr>
        <w:fldChar w:fldCharType="begin"/>
      </w:r>
      <w:r>
        <w:rPr>
          <w:noProof/>
        </w:rPr>
        <w:instrText xml:space="preserve"> PAGEREF _Toc98765906 \h </w:instrText>
      </w:r>
      <w:r>
        <w:rPr>
          <w:noProof/>
        </w:rPr>
      </w:r>
      <w:r>
        <w:rPr>
          <w:noProof/>
        </w:rPr>
        <w:fldChar w:fldCharType="separate"/>
      </w:r>
      <w:r>
        <w:rPr>
          <w:noProof/>
        </w:rPr>
        <w:t>5</w:t>
      </w:r>
      <w:r>
        <w:rPr>
          <w:noProof/>
        </w:rPr>
        <w:fldChar w:fldCharType="end"/>
      </w:r>
    </w:p>
    <w:p w:rsidR="00F863A5" w:rsidP="00F863A5" w:rsidRDefault="00F863A5" w14:paraId="071F0B2A" w14:textId="5B6BF1CF">
      <w:pPr>
        <w:pStyle w:val="TOC3"/>
        <w:rPr>
          <w:rFonts w:asciiTheme="minorHAnsi" w:hAnsiTheme="minorHAnsi" w:eastAsiaTheme="minorEastAsia" w:cstheme="minorBidi"/>
          <w:noProof/>
          <w:sz w:val="24"/>
          <w:szCs w:val="24"/>
          <w:lang w:val="en-CA"/>
        </w:rPr>
      </w:pPr>
      <w:r>
        <w:rPr>
          <w:noProof/>
        </w:rPr>
        <w:t>3.1.1</w:t>
      </w:r>
      <w:r>
        <w:rPr>
          <w:rFonts w:asciiTheme="minorHAnsi" w:hAnsiTheme="minorHAnsi" w:eastAsiaTheme="minorEastAsia" w:cstheme="minorBidi"/>
          <w:noProof/>
          <w:sz w:val="24"/>
          <w:szCs w:val="24"/>
          <w:lang w:val="en-CA"/>
        </w:rPr>
        <w:tab/>
      </w:r>
      <w:r>
        <w:rPr>
          <w:noProof/>
        </w:rPr>
        <w:t>Rapid selection</w:t>
      </w:r>
      <w:r>
        <w:rPr>
          <w:noProof/>
        </w:rPr>
        <w:tab/>
      </w:r>
      <w:r>
        <w:rPr>
          <w:noProof/>
        </w:rPr>
        <w:fldChar w:fldCharType="begin"/>
      </w:r>
      <w:r>
        <w:rPr>
          <w:noProof/>
        </w:rPr>
        <w:instrText xml:space="preserve"> PAGEREF _Toc98765907 \h </w:instrText>
      </w:r>
      <w:r>
        <w:rPr>
          <w:noProof/>
        </w:rPr>
      </w:r>
      <w:r>
        <w:rPr>
          <w:noProof/>
        </w:rPr>
        <w:fldChar w:fldCharType="separate"/>
      </w:r>
      <w:r>
        <w:rPr>
          <w:noProof/>
        </w:rPr>
        <w:t>5</w:t>
      </w:r>
      <w:r>
        <w:rPr>
          <w:noProof/>
        </w:rPr>
        <w:fldChar w:fldCharType="end"/>
      </w:r>
    </w:p>
    <w:p w:rsidR="00F863A5" w:rsidP="00F863A5" w:rsidRDefault="00F863A5" w14:paraId="4CFBFEDB" w14:textId="5D496461">
      <w:pPr>
        <w:pStyle w:val="TOC3"/>
        <w:rPr>
          <w:rFonts w:asciiTheme="minorHAnsi" w:hAnsiTheme="minorHAnsi" w:eastAsiaTheme="minorEastAsia" w:cstheme="minorBidi"/>
          <w:noProof/>
          <w:sz w:val="24"/>
          <w:szCs w:val="24"/>
          <w:lang w:val="en-CA"/>
        </w:rPr>
      </w:pPr>
      <w:r>
        <w:rPr>
          <w:noProof/>
        </w:rPr>
        <w:t>3.1.2</w:t>
      </w:r>
      <w:r>
        <w:rPr>
          <w:rFonts w:asciiTheme="minorHAnsi" w:hAnsiTheme="minorHAnsi" w:eastAsiaTheme="minorEastAsia" w:cstheme="minorBidi"/>
          <w:noProof/>
          <w:sz w:val="24"/>
          <w:szCs w:val="24"/>
          <w:lang w:val="en-CA"/>
        </w:rPr>
        <w:tab/>
      </w:r>
      <w:r>
        <w:rPr>
          <w:noProof/>
        </w:rPr>
        <w:t>Utterance</w:t>
      </w:r>
      <w:r>
        <w:rPr>
          <w:noProof/>
        </w:rPr>
        <w:tab/>
      </w:r>
      <w:r>
        <w:rPr>
          <w:noProof/>
        </w:rPr>
        <w:fldChar w:fldCharType="begin"/>
      </w:r>
      <w:r>
        <w:rPr>
          <w:noProof/>
        </w:rPr>
        <w:instrText xml:space="preserve"> PAGEREF _Toc98765908 \h </w:instrText>
      </w:r>
      <w:r>
        <w:rPr>
          <w:noProof/>
        </w:rPr>
      </w:r>
      <w:r>
        <w:rPr>
          <w:noProof/>
        </w:rPr>
        <w:fldChar w:fldCharType="separate"/>
      </w:r>
      <w:r>
        <w:rPr>
          <w:noProof/>
        </w:rPr>
        <w:t>5</w:t>
      </w:r>
      <w:r>
        <w:rPr>
          <w:noProof/>
        </w:rPr>
        <w:fldChar w:fldCharType="end"/>
      </w:r>
    </w:p>
    <w:p w:rsidR="00F863A5" w:rsidP="00F863A5" w:rsidRDefault="00F863A5" w14:paraId="7A6D0507" w14:textId="1151C2BE">
      <w:pPr>
        <w:pStyle w:val="TOC3"/>
        <w:rPr>
          <w:rFonts w:asciiTheme="minorHAnsi" w:hAnsiTheme="minorHAnsi" w:eastAsiaTheme="minorEastAsia" w:cstheme="minorBidi"/>
          <w:noProof/>
          <w:sz w:val="24"/>
          <w:szCs w:val="24"/>
          <w:lang w:val="en-CA"/>
        </w:rPr>
      </w:pPr>
      <w:r>
        <w:rPr>
          <w:noProof/>
        </w:rPr>
        <w:t>3.1.3</w:t>
      </w:r>
      <w:r>
        <w:rPr>
          <w:rFonts w:asciiTheme="minorHAnsi" w:hAnsiTheme="minorHAnsi" w:eastAsiaTheme="minorEastAsia" w:cstheme="minorBidi"/>
          <w:noProof/>
          <w:sz w:val="24"/>
          <w:szCs w:val="24"/>
          <w:lang w:val="en-CA"/>
        </w:rPr>
        <w:tab/>
      </w:r>
      <w:r>
        <w:rPr>
          <w:noProof/>
        </w:rPr>
        <w:t>Pre-defined vocabulary</w:t>
      </w:r>
      <w:r>
        <w:rPr>
          <w:noProof/>
        </w:rPr>
        <w:tab/>
      </w:r>
      <w:r>
        <w:rPr>
          <w:noProof/>
        </w:rPr>
        <w:fldChar w:fldCharType="begin"/>
      </w:r>
      <w:r>
        <w:rPr>
          <w:noProof/>
        </w:rPr>
        <w:instrText xml:space="preserve"> PAGEREF _Toc98765909 \h </w:instrText>
      </w:r>
      <w:r>
        <w:rPr>
          <w:noProof/>
        </w:rPr>
      </w:r>
      <w:r>
        <w:rPr>
          <w:noProof/>
        </w:rPr>
        <w:fldChar w:fldCharType="separate"/>
      </w:r>
      <w:r>
        <w:rPr>
          <w:noProof/>
        </w:rPr>
        <w:t>5</w:t>
      </w:r>
      <w:r>
        <w:rPr>
          <w:noProof/>
        </w:rPr>
        <w:fldChar w:fldCharType="end"/>
      </w:r>
    </w:p>
    <w:p w:rsidR="00F863A5" w:rsidP="00F863A5" w:rsidRDefault="00F863A5" w14:paraId="4366C5D8" w14:textId="3D00621D">
      <w:pPr>
        <w:pStyle w:val="TOC4"/>
        <w:rPr>
          <w:rFonts w:asciiTheme="minorHAnsi" w:hAnsiTheme="minorHAnsi" w:eastAsiaTheme="minorEastAsia" w:cstheme="minorBidi"/>
          <w:noProof/>
          <w:sz w:val="24"/>
          <w:szCs w:val="24"/>
          <w:lang w:val="en-CA"/>
        </w:rPr>
      </w:pPr>
      <w:r>
        <w:rPr>
          <w:noProof/>
        </w:rPr>
        <w:t>3.1.3.1</w:t>
      </w:r>
      <w:r>
        <w:rPr>
          <w:rFonts w:asciiTheme="minorHAnsi" w:hAnsiTheme="minorHAnsi" w:eastAsiaTheme="minorEastAsia" w:cstheme="minorBidi"/>
          <w:noProof/>
          <w:sz w:val="24"/>
          <w:szCs w:val="24"/>
          <w:lang w:val="en-CA"/>
        </w:rPr>
        <w:tab/>
      </w:r>
      <w:r>
        <w:rPr>
          <w:noProof/>
        </w:rPr>
        <w:t>Pre-processed user vocabulary</w:t>
      </w:r>
      <w:r>
        <w:rPr>
          <w:noProof/>
        </w:rPr>
        <w:tab/>
      </w:r>
      <w:r>
        <w:rPr>
          <w:noProof/>
        </w:rPr>
        <w:fldChar w:fldCharType="begin"/>
      </w:r>
      <w:r>
        <w:rPr>
          <w:noProof/>
        </w:rPr>
        <w:instrText xml:space="preserve"> PAGEREF _Toc98765910 \h </w:instrText>
      </w:r>
      <w:r>
        <w:rPr>
          <w:noProof/>
        </w:rPr>
      </w:r>
      <w:r>
        <w:rPr>
          <w:noProof/>
        </w:rPr>
        <w:fldChar w:fldCharType="separate"/>
      </w:r>
      <w:r>
        <w:rPr>
          <w:noProof/>
        </w:rPr>
        <w:t>6</w:t>
      </w:r>
      <w:r>
        <w:rPr>
          <w:noProof/>
        </w:rPr>
        <w:fldChar w:fldCharType="end"/>
      </w:r>
    </w:p>
    <w:p w:rsidR="00F863A5" w:rsidP="00F863A5" w:rsidRDefault="00F863A5" w14:paraId="58C0C350" w14:textId="07E904DF">
      <w:pPr>
        <w:pStyle w:val="TOC3"/>
        <w:rPr>
          <w:rFonts w:asciiTheme="minorHAnsi" w:hAnsiTheme="minorHAnsi" w:eastAsiaTheme="minorEastAsia" w:cstheme="minorBidi"/>
          <w:noProof/>
          <w:sz w:val="24"/>
          <w:szCs w:val="24"/>
          <w:lang w:val="en-CA"/>
        </w:rPr>
      </w:pPr>
      <w:r>
        <w:rPr>
          <w:noProof/>
        </w:rPr>
        <w:t>3.1.4</w:t>
      </w:r>
      <w:r>
        <w:rPr>
          <w:rFonts w:asciiTheme="minorHAnsi" w:hAnsiTheme="minorHAnsi" w:eastAsiaTheme="minorEastAsia" w:cstheme="minorBidi"/>
          <w:noProof/>
          <w:sz w:val="24"/>
          <w:szCs w:val="24"/>
          <w:lang w:val="en-CA"/>
        </w:rPr>
        <w:tab/>
      </w:r>
      <w:r>
        <w:rPr>
          <w:noProof/>
        </w:rPr>
        <w:t>User-managed vocabulary</w:t>
      </w:r>
      <w:r>
        <w:rPr>
          <w:noProof/>
        </w:rPr>
        <w:tab/>
      </w:r>
      <w:r>
        <w:rPr>
          <w:noProof/>
        </w:rPr>
        <w:fldChar w:fldCharType="begin"/>
      </w:r>
      <w:r>
        <w:rPr>
          <w:noProof/>
        </w:rPr>
        <w:instrText xml:space="preserve"> PAGEREF _Toc98765911 \h </w:instrText>
      </w:r>
      <w:r>
        <w:rPr>
          <w:noProof/>
        </w:rPr>
      </w:r>
      <w:r>
        <w:rPr>
          <w:noProof/>
        </w:rPr>
        <w:fldChar w:fldCharType="separate"/>
      </w:r>
      <w:r>
        <w:rPr>
          <w:noProof/>
        </w:rPr>
        <w:t>6</w:t>
      </w:r>
      <w:r>
        <w:rPr>
          <w:noProof/>
        </w:rPr>
        <w:fldChar w:fldCharType="end"/>
      </w:r>
    </w:p>
    <w:p w:rsidR="00F863A5" w:rsidP="00F863A5" w:rsidRDefault="00F863A5" w14:paraId="7611B7B7" w14:textId="5C77F019">
      <w:pPr>
        <w:pStyle w:val="TOC3"/>
        <w:rPr>
          <w:rFonts w:asciiTheme="minorHAnsi" w:hAnsiTheme="minorHAnsi" w:eastAsiaTheme="minorEastAsia" w:cstheme="minorBidi"/>
          <w:noProof/>
          <w:sz w:val="24"/>
          <w:szCs w:val="24"/>
          <w:lang w:val="en-CA"/>
        </w:rPr>
      </w:pPr>
      <w:r>
        <w:rPr>
          <w:noProof/>
        </w:rPr>
        <w:t>3.1.5</w:t>
      </w:r>
      <w:r>
        <w:rPr>
          <w:rFonts w:asciiTheme="minorHAnsi" w:hAnsiTheme="minorHAnsi" w:eastAsiaTheme="minorEastAsia" w:cstheme="minorBidi"/>
          <w:noProof/>
          <w:sz w:val="24"/>
          <w:szCs w:val="24"/>
          <w:lang w:val="en-CA"/>
        </w:rPr>
        <w:tab/>
      </w:r>
      <w:r>
        <w:rPr>
          <w:noProof/>
        </w:rPr>
        <w:t>Word completion</w:t>
      </w:r>
      <w:r>
        <w:rPr>
          <w:noProof/>
        </w:rPr>
        <w:tab/>
      </w:r>
      <w:r>
        <w:rPr>
          <w:noProof/>
        </w:rPr>
        <w:fldChar w:fldCharType="begin"/>
      </w:r>
      <w:r>
        <w:rPr>
          <w:noProof/>
        </w:rPr>
        <w:instrText xml:space="preserve"> PAGEREF _Toc98765912 \h </w:instrText>
      </w:r>
      <w:r>
        <w:rPr>
          <w:noProof/>
        </w:rPr>
      </w:r>
      <w:r>
        <w:rPr>
          <w:noProof/>
        </w:rPr>
        <w:fldChar w:fldCharType="separate"/>
      </w:r>
      <w:r>
        <w:rPr>
          <w:noProof/>
        </w:rPr>
        <w:t>6</w:t>
      </w:r>
      <w:r>
        <w:rPr>
          <w:noProof/>
        </w:rPr>
        <w:fldChar w:fldCharType="end"/>
      </w:r>
    </w:p>
    <w:p w:rsidR="00F863A5" w:rsidP="00F863A5" w:rsidRDefault="00F863A5" w14:paraId="20C1D7A6" w14:textId="5BF3DB88">
      <w:pPr>
        <w:pStyle w:val="TOC3"/>
        <w:rPr>
          <w:rFonts w:asciiTheme="minorHAnsi" w:hAnsiTheme="minorHAnsi" w:eastAsiaTheme="minorEastAsia" w:cstheme="minorBidi"/>
          <w:noProof/>
          <w:sz w:val="24"/>
          <w:szCs w:val="24"/>
          <w:lang w:val="en-CA"/>
        </w:rPr>
      </w:pPr>
      <w:r>
        <w:rPr>
          <w:noProof/>
        </w:rPr>
        <w:t>3.1.6</w:t>
      </w:r>
      <w:r>
        <w:rPr>
          <w:rFonts w:asciiTheme="minorHAnsi" w:hAnsiTheme="minorHAnsi" w:eastAsiaTheme="minorEastAsia" w:cstheme="minorBidi"/>
          <w:noProof/>
          <w:sz w:val="24"/>
          <w:szCs w:val="24"/>
          <w:lang w:val="en-CA"/>
        </w:rPr>
        <w:tab/>
      </w:r>
      <w:r>
        <w:rPr>
          <w:noProof/>
        </w:rPr>
        <w:t>Auto-Correct</w:t>
      </w:r>
      <w:r>
        <w:rPr>
          <w:noProof/>
        </w:rPr>
        <w:tab/>
      </w:r>
      <w:r>
        <w:rPr>
          <w:noProof/>
        </w:rPr>
        <w:fldChar w:fldCharType="begin"/>
      </w:r>
      <w:r>
        <w:rPr>
          <w:noProof/>
        </w:rPr>
        <w:instrText xml:space="preserve"> PAGEREF _Toc98765913 \h </w:instrText>
      </w:r>
      <w:r>
        <w:rPr>
          <w:noProof/>
        </w:rPr>
      </w:r>
      <w:r>
        <w:rPr>
          <w:noProof/>
        </w:rPr>
        <w:fldChar w:fldCharType="separate"/>
      </w:r>
      <w:r>
        <w:rPr>
          <w:noProof/>
        </w:rPr>
        <w:t>6</w:t>
      </w:r>
      <w:r>
        <w:rPr>
          <w:noProof/>
        </w:rPr>
        <w:fldChar w:fldCharType="end"/>
      </w:r>
    </w:p>
    <w:p w:rsidR="00F863A5" w:rsidP="00F863A5" w:rsidRDefault="00F863A5" w14:paraId="477AD1FF" w14:textId="23BEA003">
      <w:pPr>
        <w:pStyle w:val="TOC3"/>
        <w:rPr>
          <w:rFonts w:asciiTheme="minorHAnsi" w:hAnsiTheme="minorHAnsi" w:eastAsiaTheme="minorEastAsia" w:cstheme="minorBidi"/>
          <w:noProof/>
          <w:sz w:val="24"/>
          <w:szCs w:val="24"/>
          <w:lang w:val="en-CA"/>
        </w:rPr>
      </w:pPr>
      <w:r>
        <w:rPr>
          <w:noProof/>
        </w:rPr>
        <w:t>3.1.7</w:t>
      </w:r>
      <w:r>
        <w:rPr>
          <w:rFonts w:asciiTheme="minorHAnsi" w:hAnsiTheme="minorHAnsi" w:eastAsiaTheme="minorEastAsia" w:cstheme="minorBidi"/>
          <w:noProof/>
          <w:sz w:val="24"/>
          <w:szCs w:val="24"/>
          <w:lang w:val="en-CA"/>
        </w:rPr>
        <w:tab/>
      </w:r>
      <w:r>
        <w:rPr>
          <w:noProof/>
        </w:rPr>
        <w:t>Automatic Spell-Check</w:t>
      </w:r>
      <w:r>
        <w:rPr>
          <w:noProof/>
        </w:rPr>
        <w:tab/>
      </w:r>
      <w:r>
        <w:rPr>
          <w:noProof/>
        </w:rPr>
        <w:fldChar w:fldCharType="begin"/>
      </w:r>
      <w:r>
        <w:rPr>
          <w:noProof/>
        </w:rPr>
        <w:instrText xml:space="preserve"> PAGEREF _Toc98765914 \h </w:instrText>
      </w:r>
      <w:r>
        <w:rPr>
          <w:noProof/>
        </w:rPr>
      </w:r>
      <w:r>
        <w:rPr>
          <w:noProof/>
        </w:rPr>
        <w:fldChar w:fldCharType="separate"/>
      </w:r>
      <w:r>
        <w:rPr>
          <w:noProof/>
        </w:rPr>
        <w:t>6</w:t>
      </w:r>
      <w:r>
        <w:rPr>
          <w:noProof/>
        </w:rPr>
        <w:fldChar w:fldCharType="end"/>
      </w:r>
    </w:p>
    <w:p w:rsidR="00F863A5" w:rsidP="00F863A5" w:rsidRDefault="00F863A5" w14:paraId="4DD7038B" w14:textId="49D68409">
      <w:pPr>
        <w:pStyle w:val="TOC3"/>
        <w:rPr>
          <w:rFonts w:asciiTheme="minorHAnsi" w:hAnsiTheme="minorHAnsi" w:eastAsiaTheme="minorEastAsia" w:cstheme="minorBidi"/>
          <w:noProof/>
          <w:sz w:val="24"/>
          <w:szCs w:val="24"/>
          <w:lang w:val="en-CA"/>
        </w:rPr>
      </w:pPr>
      <w:r>
        <w:rPr>
          <w:noProof/>
        </w:rPr>
        <w:t>3.1.8</w:t>
      </w:r>
      <w:r>
        <w:rPr>
          <w:rFonts w:asciiTheme="minorHAnsi" w:hAnsiTheme="minorHAnsi" w:eastAsiaTheme="minorEastAsia" w:cstheme="minorBidi"/>
          <w:noProof/>
          <w:sz w:val="24"/>
          <w:szCs w:val="24"/>
          <w:lang w:val="en-CA"/>
        </w:rPr>
        <w:tab/>
      </w:r>
      <w:r>
        <w:rPr>
          <w:noProof/>
        </w:rPr>
        <w:t>Learning Words</w:t>
      </w:r>
      <w:r>
        <w:rPr>
          <w:noProof/>
        </w:rPr>
        <w:tab/>
      </w:r>
      <w:r>
        <w:rPr>
          <w:noProof/>
        </w:rPr>
        <w:fldChar w:fldCharType="begin"/>
      </w:r>
      <w:r>
        <w:rPr>
          <w:noProof/>
        </w:rPr>
        <w:instrText xml:space="preserve"> PAGEREF _Toc98765915 \h </w:instrText>
      </w:r>
      <w:r>
        <w:rPr>
          <w:noProof/>
        </w:rPr>
      </w:r>
      <w:r>
        <w:rPr>
          <w:noProof/>
        </w:rPr>
        <w:fldChar w:fldCharType="separate"/>
      </w:r>
      <w:r>
        <w:rPr>
          <w:noProof/>
        </w:rPr>
        <w:t>6</w:t>
      </w:r>
      <w:r>
        <w:rPr>
          <w:noProof/>
        </w:rPr>
        <w:fldChar w:fldCharType="end"/>
      </w:r>
    </w:p>
    <w:p w:rsidR="00F863A5" w:rsidP="00F863A5" w:rsidRDefault="00F863A5" w14:paraId="4CAFD884" w14:textId="4CCC5C61">
      <w:pPr>
        <w:pStyle w:val="TOC3"/>
        <w:rPr>
          <w:rFonts w:asciiTheme="minorHAnsi" w:hAnsiTheme="minorHAnsi" w:eastAsiaTheme="minorEastAsia" w:cstheme="minorBidi"/>
          <w:noProof/>
          <w:sz w:val="24"/>
          <w:szCs w:val="24"/>
          <w:lang w:val="en-CA"/>
        </w:rPr>
      </w:pPr>
      <w:r>
        <w:rPr>
          <w:noProof/>
        </w:rPr>
        <w:t>3.1.9</w:t>
      </w:r>
      <w:r>
        <w:rPr>
          <w:rFonts w:asciiTheme="minorHAnsi" w:hAnsiTheme="minorHAnsi" w:eastAsiaTheme="minorEastAsia" w:cstheme="minorBidi"/>
          <w:noProof/>
          <w:sz w:val="24"/>
          <w:szCs w:val="24"/>
          <w:lang w:val="en-CA"/>
        </w:rPr>
        <w:tab/>
      </w:r>
      <w:r>
        <w:rPr>
          <w:noProof/>
        </w:rPr>
        <w:t>Phrase prediction</w:t>
      </w:r>
      <w:r>
        <w:rPr>
          <w:noProof/>
        </w:rPr>
        <w:tab/>
      </w:r>
      <w:r>
        <w:rPr>
          <w:noProof/>
        </w:rPr>
        <w:fldChar w:fldCharType="begin"/>
      </w:r>
      <w:r>
        <w:rPr>
          <w:noProof/>
        </w:rPr>
        <w:instrText xml:space="preserve"> PAGEREF _Toc98765916 \h </w:instrText>
      </w:r>
      <w:r>
        <w:rPr>
          <w:noProof/>
        </w:rPr>
      </w:r>
      <w:r>
        <w:rPr>
          <w:noProof/>
        </w:rPr>
        <w:fldChar w:fldCharType="separate"/>
      </w:r>
      <w:r>
        <w:rPr>
          <w:noProof/>
        </w:rPr>
        <w:t>7</w:t>
      </w:r>
      <w:r>
        <w:rPr>
          <w:noProof/>
        </w:rPr>
        <w:fldChar w:fldCharType="end"/>
      </w:r>
    </w:p>
    <w:p w:rsidR="00F863A5" w:rsidP="00F863A5" w:rsidRDefault="00F863A5" w14:paraId="111224CF" w14:textId="77362B1A">
      <w:pPr>
        <w:pStyle w:val="TOC3"/>
        <w:rPr>
          <w:rFonts w:asciiTheme="minorHAnsi" w:hAnsiTheme="minorHAnsi" w:eastAsiaTheme="minorEastAsia" w:cstheme="minorBidi"/>
          <w:noProof/>
          <w:sz w:val="24"/>
          <w:szCs w:val="24"/>
          <w:lang w:val="en-CA"/>
        </w:rPr>
      </w:pPr>
      <w:r>
        <w:rPr>
          <w:noProof/>
        </w:rPr>
        <w:t>3.1.10</w:t>
      </w:r>
      <w:r>
        <w:rPr>
          <w:rFonts w:asciiTheme="minorHAnsi" w:hAnsiTheme="minorHAnsi" w:eastAsiaTheme="minorEastAsia" w:cstheme="minorBidi"/>
          <w:noProof/>
          <w:sz w:val="24"/>
          <w:szCs w:val="24"/>
          <w:lang w:val="en-CA"/>
        </w:rPr>
        <w:tab/>
      </w:r>
      <w:r>
        <w:rPr>
          <w:noProof/>
        </w:rPr>
        <w:t>User history</w:t>
      </w:r>
      <w:r>
        <w:rPr>
          <w:noProof/>
        </w:rPr>
        <w:tab/>
      </w:r>
      <w:r>
        <w:rPr>
          <w:noProof/>
        </w:rPr>
        <w:fldChar w:fldCharType="begin"/>
      </w:r>
      <w:r>
        <w:rPr>
          <w:noProof/>
        </w:rPr>
        <w:instrText xml:space="preserve"> PAGEREF _Toc98765917 \h </w:instrText>
      </w:r>
      <w:r>
        <w:rPr>
          <w:noProof/>
        </w:rPr>
      </w:r>
      <w:r>
        <w:rPr>
          <w:noProof/>
        </w:rPr>
        <w:fldChar w:fldCharType="separate"/>
      </w:r>
      <w:r>
        <w:rPr>
          <w:noProof/>
        </w:rPr>
        <w:t>7</w:t>
      </w:r>
      <w:r>
        <w:rPr>
          <w:noProof/>
        </w:rPr>
        <w:fldChar w:fldCharType="end"/>
      </w:r>
    </w:p>
    <w:p w:rsidR="00F863A5" w:rsidP="00F863A5" w:rsidRDefault="00F863A5" w14:paraId="001ADF69" w14:textId="2C12FDA0">
      <w:pPr>
        <w:pStyle w:val="TOC3"/>
        <w:rPr>
          <w:rFonts w:asciiTheme="minorHAnsi" w:hAnsiTheme="minorHAnsi" w:eastAsiaTheme="minorEastAsia" w:cstheme="minorBidi"/>
          <w:noProof/>
          <w:sz w:val="24"/>
          <w:szCs w:val="24"/>
          <w:lang w:val="en-CA"/>
        </w:rPr>
      </w:pPr>
      <w:r>
        <w:rPr>
          <w:noProof/>
        </w:rPr>
        <w:t>3.1.11</w:t>
      </w:r>
      <w:r>
        <w:rPr>
          <w:rFonts w:asciiTheme="minorHAnsi" w:hAnsiTheme="minorHAnsi" w:eastAsiaTheme="minorEastAsia" w:cstheme="minorBidi"/>
          <w:noProof/>
          <w:sz w:val="24"/>
          <w:szCs w:val="24"/>
          <w:lang w:val="en-CA"/>
        </w:rPr>
        <w:tab/>
      </w:r>
      <w:r>
        <w:rPr>
          <w:noProof/>
        </w:rPr>
        <w:t>Forbidden phrases</w:t>
      </w:r>
      <w:r>
        <w:rPr>
          <w:noProof/>
        </w:rPr>
        <w:tab/>
      </w:r>
      <w:r>
        <w:rPr>
          <w:noProof/>
        </w:rPr>
        <w:fldChar w:fldCharType="begin"/>
      </w:r>
      <w:r>
        <w:rPr>
          <w:noProof/>
        </w:rPr>
        <w:instrText xml:space="preserve"> PAGEREF _Toc98765918 \h </w:instrText>
      </w:r>
      <w:r>
        <w:rPr>
          <w:noProof/>
        </w:rPr>
      </w:r>
      <w:r>
        <w:rPr>
          <w:noProof/>
        </w:rPr>
        <w:fldChar w:fldCharType="separate"/>
      </w:r>
      <w:r>
        <w:rPr>
          <w:noProof/>
        </w:rPr>
        <w:t>7</w:t>
      </w:r>
      <w:r>
        <w:rPr>
          <w:noProof/>
        </w:rPr>
        <w:fldChar w:fldCharType="end"/>
      </w:r>
    </w:p>
    <w:p w:rsidR="00F863A5" w:rsidP="00F863A5" w:rsidRDefault="00F863A5" w14:paraId="21F97A31" w14:textId="4B4067BA">
      <w:pPr>
        <w:pStyle w:val="TOC3"/>
        <w:rPr>
          <w:rFonts w:asciiTheme="minorHAnsi" w:hAnsiTheme="minorHAnsi" w:eastAsiaTheme="minorEastAsia" w:cstheme="minorBidi"/>
          <w:noProof/>
          <w:sz w:val="24"/>
          <w:szCs w:val="24"/>
          <w:lang w:val="en-CA"/>
        </w:rPr>
      </w:pPr>
      <w:r>
        <w:rPr>
          <w:noProof/>
        </w:rPr>
        <w:t>3.1.12</w:t>
      </w:r>
      <w:r>
        <w:rPr>
          <w:rFonts w:asciiTheme="minorHAnsi" w:hAnsiTheme="minorHAnsi" w:eastAsiaTheme="minorEastAsia" w:cstheme="minorBidi"/>
          <w:noProof/>
          <w:sz w:val="24"/>
          <w:szCs w:val="24"/>
          <w:lang w:val="en-CA"/>
        </w:rPr>
        <w:tab/>
      </w:r>
      <w:r>
        <w:rPr>
          <w:noProof/>
        </w:rPr>
        <w:t>Vocabulary classification</w:t>
      </w:r>
      <w:r>
        <w:rPr>
          <w:noProof/>
        </w:rPr>
        <w:tab/>
      </w:r>
      <w:r>
        <w:rPr>
          <w:noProof/>
        </w:rPr>
        <w:fldChar w:fldCharType="begin"/>
      </w:r>
      <w:r>
        <w:rPr>
          <w:noProof/>
        </w:rPr>
        <w:instrText xml:space="preserve"> PAGEREF _Toc98765919 \h </w:instrText>
      </w:r>
      <w:r>
        <w:rPr>
          <w:noProof/>
        </w:rPr>
      </w:r>
      <w:r>
        <w:rPr>
          <w:noProof/>
        </w:rPr>
        <w:fldChar w:fldCharType="separate"/>
      </w:r>
      <w:r>
        <w:rPr>
          <w:noProof/>
        </w:rPr>
        <w:t>7</w:t>
      </w:r>
      <w:r>
        <w:rPr>
          <w:noProof/>
        </w:rPr>
        <w:fldChar w:fldCharType="end"/>
      </w:r>
    </w:p>
    <w:p w:rsidR="00F863A5" w:rsidP="00F863A5" w:rsidRDefault="00F863A5" w14:paraId="7AD1625F" w14:textId="1A87CC65">
      <w:pPr>
        <w:pStyle w:val="TOC3"/>
        <w:rPr>
          <w:rFonts w:asciiTheme="minorHAnsi" w:hAnsiTheme="minorHAnsi" w:eastAsiaTheme="minorEastAsia" w:cstheme="minorBidi"/>
          <w:noProof/>
          <w:sz w:val="24"/>
          <w:szCs w:val="24"/>
          <w:lang w:val="en-CA"/>
        </w:rPr>
      </w:pPr>
      <w:r>
        <w:rPr>
          <w:noProof/>
        </w:rPr>
        <w:t>3.1.13</w:t>
      </w:r>
      <w:r>
        <w:rPr>
          <w:rFonts w:asciiTheme="minorHAnsi" w:hAnsiTheme="minorHAnsi" w:eastAsiaTheme="minorEastAsia" w:cstheme="minorBidi"/>
          <w:noProof/>
          <w:sz w:val="24"/>
          <w:szCs w:val="24"/>
          <w:lang w:val="en-CA"/>
        </w:rPr>
        <w:tab/>
      </w:r>
      <w:r>
        <w:rPr>
          <w:noProof/>
        </w:rPr>
        <w:t>Predictability</w:t>
      </w:r>
      <w:r>
        <w:rPr>
          <w:noProof/>
        </w:rPr>
        <w:tab/>
      </w:r>
      <w:r>
        <w:rPr>
          <w:noProof/>
        </w:rPr>
        <w:fldChar w:fldCharType="begin"/>
      </w:r>
      <w:r>
        <w:rPr>
          <w:noProof/>
        </w:rPr>
        <w:instrText xml:space="preserve"> PAGEREF _Toc98765920 \h </w:instrText>
      </w:r>
      <w:r>
        <w:rPr>
          <w:noProof/>
        </w:rPr>
      </w:r>
      <w:r>
        <w:rPr>
          <w:noProof/>
        </w:rPr>
        <w:fldChar w:fldCharType="separate"/>
      </w:r>
      <w:r>
        <w:rPr>
          <w:noProof/>
        </w:rPr>
        <w:t>7</w:t>
      </w:r>
      <w:r>
        <w:rPr>
          <w:noProof/>
        </w:rPr>
        <w:fldChar w:fldCharType="end"/>
      </w:r>
    </w:p>
    <w:p w:rsidR="00F863A5" w:rsidP="00F863A5" w:rsidRDefault="00F863A5" w14:paraId="4DB7C40E" w14:textId="3F558227">
      <w:pPr>
        <w:pStyle w:val="TOC3"/>
        <w:rPr>
          <w:rFonts w:asciiTheme="minorHAnsi" w:hAnsiTheme="minorHAnsi" w:eastAsiaTheme="minorEastAsia" w:cstheme="minorBidi"/>
          <w:noProof/>
          <w:sz w:val="24"/>
          <w:szCs w:val="24"/>
          <w:lang w:val="en-CA"/>
        </w:rPr>
      </w:pPr>
      <w:r>
        <w:rPr>
          <w:noProof/>
        </w:rPr>
        <w:t>3.1.14</w:t>
      </w:r>
      <w:r>
        <w:rPr>
          <w:rFonts w:asciiTheme="minorHAnsi" w:hAnsiTheme="minorHAnsi" w:eastAsiaTheme="minorEastAsia" w:cstheme="minorBidi"/>
          <w:noProof/>
          <w:sz w:val="24"/>
          <w:szCs w:val="24"/>
          <w:lang w:val="en-CA"/>
        </w:rPr>
        <w:tab/>
      </w:r>
      <w:r>
        <w:rPr>
          <w:noProof/>
        </w:rPr>
        <w:t>Emoji</w:t>
      </w:r>
      <w:r>
        <w:rPr>
          <w:noProof/>
        </w:rPr>
        <w:tab/>
      </w:r>
      <w:r>
        <w:rPr>
          <w:noProof/>
        </w:rPr>
        <w:fldChar w:fldCharType="begin"/>
      </w:r>
      <w:r>
        <w:rPr>
          <w:noProof/>
        </w:rPr>
        <w:instrText xml:space="preserve"> PAGEREF _Toc98765921 \h </w:instrText>
      </w:r>
      <w:r>
        <w:rPr>
          <w:noProof/>
        </w:rPr>
      </w:r>
      <w:r>
        <w:rPr>
          <w:noProof/>
        </w:rPr>
        <w:fldChar w:fldCharType="separate"/>
      </w:r>
      <w:r>
        <w:rPr>
          <w:noProof/>
        </w:rPr>
        <w:t>8</w:t>
      </w:r>
      <w:r>
        <w:rPr>
          <w:noProof/>
        </w:rPr>
        <w:fldChar w:fldCharType="end"/>
      </w:r>
    </w:p>
    <w:p w:rsidR="00F863A5" w:rsidP="00F863A5" w:rsidRDefault="00F863A5" w14:paraId="1DE93C82" w14:textId="72D273E4">
      <w:pPr>
        <w:pStyle w:val="TOC2"/>
        <w:rPr>
          <w:rFonts w:asciiTheme="minorHAnsi" w:hAnsiTheme="minorHAnsi" w:eastAsiaTheme="minorEastAsia" w:cstheme="minorBidi"/>
          <w:noProof/>
          <w:sz w:val="24"/>
          <w:szCs w:val="24"/>
          <w:lang w:val="en-CA"/>
        </w:rPr>
      </w:pPr>
      <w:r>
        <w:rPr>
          <w:noProof/>
        </w:rPr>
        <w:t>3.2</w:t>
      </w:r>
      <w:r>
        <w:rPr>
          <w:rFonts w:asciiTheme="minorHAnsi" w:hAnsiTheme="minorHAnsi" w:eastAsiaTheme="minorEastAsia" w:cstheme="minorBidi"/>
          <w:noProof/>
          <w:sz w:val="24"/>
          <w:szCs w:val="24"/>
          <w:lang w:val="en-CA"/>
        </w:rPr>
        <w:tab/>
      </w:r>
      <w:r>
        <w:rPr>
          <w:noProof/>
        </w:rPr>
        <w:t>Performance Metrics</w:t>
      </w:r>
      <w:r>
        <w:rPr>
          <w:noProof/>
        </w:rPr>
        <w:tab/>
      </w:r>
      <w:r>
        <w:rPr>
          <w:noProof/>
        </w:rPr>
        <w:fldChar w:fldCharType="begin"/>
      </w:r>
      <w:r>
        <w:rPr>
          <w:noProof/>
        </w:rPr>
        <w:instrText xml:space="preserve"> PAGEREF _Toc98765922 \h </w:instrText>
      </w:r>
      <w:r>
        <w:rPr>
          <w:noProof/>
        </w:rPr>
      </w:r>
      <w:r>
        <w:rPr>
          <w:noProof/>
        </w:rPr>
        <w:fldChar w:fldCharType="separate"/>
      </w:r>
      <w:r>
        <w:rPr>
          <w:noProof/>
        </w:rPr>
        <w:t>8</w:t>
      </w:r>
      <w:r>
        <w:rPr>
          <w:noProof/>
        </w:rPr>
        <w:fldChar w:fldCharType="end"/>
      </w:r>
    </w:p>
    <w:p w:rsidR="00F863A5" w:rsidP="00F863A5" w:rsidRDefault="00F863A5" w14:paraId="17C2FE87" w14:textId="119AA53D">
      <w:pPr>
        <w:pStyle w:val="TOC3"/>
        <w:rPr>
          <w:rFonts w:asciiTheme="minorHAnsi" w:hAnsiTheme="minorHAnsi" w:eastAsiaTheme="minorEastAsia" w:cstheme="minorBidi"/>
          <w:noProof/>
          <w:sz w:val="24"/>
          <w:szCs w:val="24"/>
          <w:lang w:val="en-CA"/>
        </w:rPr>
      </w:pPr>
      <w:r>
        <w:rPr>
          <w:noProof/>
        </w:rPr>
        <w:t>3.2.1</w:t>
      </w:r>
      <w:r>
        <w:rPr>
          <w:rFonts w:asciiTheme="minorHAnsi" w:hAnsiTheme="minorHAnsi" w:eastAsiaTheme="minorEastAsia" w:cstheme="minorBidi"/>
          <w:noProof/>
          <w:sz w:val="24"/>
          <w:szCs w:val="24"/>
          <w:lang w:val="en-CA"/>
        </w:rPr>
        <w:tab/>
      </w:r>
      <w:r>
        <w:rPr>
          <w:noProof/>
        </w:rPr>
        <w:t>Speed/Time Metrics</w:t>
      </w:r>
      <w:r>
        <w:rPr>
          <w:noProof/>
        </w:rPr>
        <w:tab/>
      </w:r>
      <w:r>
        <w:rPr>
          <w:noProof/>
        </w:rPr>
        <w:fldChar w:fldCharType="begin"/>
      </w:r>
      <w:r>
        <w:rPr>
          <w:noProof/>
        </w:rPr>
        <w:instrText xml:space="preserve"> PAGEREF _Toc98765923 \h </w:instrText>
      </w:r>
      <w:r>
        <w:rPr>
          <w:noProof/>
        </w:rPr>
      </w:r>
      <w:r>
        <w:rPr>
          <w:noProof/>
        </w:rPr>
        <w:fldChar w:fldCharType="separate"/>
      </w:r>
      <w:r>
        <w:rPr>
          <w:noProof/>
        </w:rPr>
        <w:t>8</w:t>
      </w:r>
      <w:r>
        <w:rPr>
          <w:noProof/>
        </w:rPr>
        <w:fldChar w:fldCharType="end"/>
      </w:r>
    </w:p>
    <w:p w:rsidR="00F863A5" w:rsidP="00F863A5" w:rsidRDefault="00F863A5" w14:paraId="2EAB3678" w14:textId="759F5011">
      <w:pPr>
        <w:pStyle w:val="TOC3"/>
        <w:rPr>
          <w:rFonts w:asciiTheme="minorHAnsi" w:hAnsiTheme="minorHAnsi" w:eastAsiaTheme="minorEastAsia" w:cstheme="minorBidi"/>
          <w:noProof/>
          <w:sz w:val="24"/>
          <w:szCs w:val="24"/>
          <w:lang w:val="en-CA"/>
        </w:rPr>
      </w:pPr>
      <w:r>
        <w:rPr>
          <w:noProof/>
        </w:rPr>
        <w:t>3.2.2</w:t>
      </w:r>
      <w:r>
        <w:rPr>
          <w:rFonts w:asciiTheme="minorHAnsi" w:hAnsiTheme="minorHAnsi" w:eastAsiaTheme="minorEastAsia" w:cstheme="minorBidi"/>
          <w:noProof/>
          <w:sz w:val="24"/>
          <w:szCs w:val="24"/>
          <w:lang w:val="en-CA"/>
        </w:rPr>
        <w:tab/>
      </w:r>
      <w:r>
        <w:rPr>
          <w:noProof/>
        </w:rPr>
        <w:t>Quality Metrics</w:t>
      </w:r>
      <w:r>
        <w:rPr>
          <w:noProof/>
        </w:rPr>
        <w:tab/>
      </w:r>
      <w:r>
        <w:rPr>
          <w:noProof/>
        </w:rPr>
        <w:fldChar w:fldCharType="begin"/>
      </w:r>
      <w:r>
        <w:rPr>
          <w:noProof/>
        </w:rPr>
        <w:instrText xml:space="preserve"> PAGEREF _Toc98765924 \h </w:instrText>
      </w:r>
      <w:r>
        <w:rPr>
          <w:noProof/>
        </w:rPr>
      </w:r>
      <w:r>
        <w:rPr>
          <w:noProof/>
        </w:rPr>
        <w:fldChar w:fldCharType="separate"/>
      </w:r>
      <w:r>
        <w:rPr>
          <w:noProof/>
        </w:rPr>
        <w:t>8</w:t>
      </w:r>
      <w:r>
        <w:rPr>
          <w:noProof/>
        </w:rPr>
        <w:fldChar w:fldCharType="end"/>
      </w:r>
    </w:p>
    <w:p w:rsidR="00F863A5" w:rsidP="00F863A5" w:rsidRDefault="00F863A5" w14:paraId="7955609F" w14:textId="3AE430C3">
      <w:pPr>
        <w:pStyle w:val="TOC2"/>
        <w:rPr>
          <w:rFonts w:asciiTheme="minorHAnsi" w:hAnsiTheme="minorHAnsi" w:eastAsiaTheme="minorEastAsia" w:cstheme="minorBidi"/>
          <w:noProof/>
          <w:sz w:val="24"/>
          <w:szCs w:val="24"/>
          <w:lang w:val="en-CA"/>
        </w:rPr>
      </w:pPr>
      <w:r>
        <w:rPr>
          <w:noProof/>
        </w:rPr>
        <w:t>3.3</w:t>
      </w:r>
      <w:r>
        <w:rPr>
          <w:rFonts w:asciiTheme="minorHAnsi" w:hAnsiTheme="minorHAnsi" w:eastAsiaTheme="minorEastAsia" w:cstheme="minorBidi"/>
          <w:noProof/>
          <w:sz w:val="24"/>
          <w:szCs w:val="24"/>
          <w:lang w:val="en-CA"/>
        </w:rPr>
        <w:tab/>
      </w:r>
      <w:r>
        <w:rPr>
          <w:noProof/>
        </w:rPr>
        <w:t>Non requirements</w:t>
      </w:r>
      <w:r>
        <w:rPr>
          <w:noProof/>
        </w:rPr>
        <w:tab/>
      </w:r>
      <w:r>
        <w:rPr>
          <w:noProof/>
        </w:rPr>
        <w:fldChar w:fldCharType="begin"/>
      </w:r>
      <w:r>
        <w:rPr>
          <w:noProof/>
        </w:rPr>
        <w:instrText xml:space="preserve"> PAGEREF _Toc98765925 \h </w:instrText>
      </w:r>
      <w:r>
        <w:rPr>
          <w:noProof/>
        </w:rPr>
      </w:r>
      <w:r>
        <w:rPr>
          <w:noProof/>
        </w:rPr>
        <w:fldChar w:fldCharType="separate"/>
      </w:r>
      <w:r>
        <w:rPr>
          <w:noProof/>
        </w:rPr>
        <w:t>8</w:t>
      </w:r>
      <w:r>
        <w:rPr>
          <w:noProof/>
        </w:rPr>
        <w:fldChar w:fldCharType="end"/>
      </w:r>
    </w:p>
    <w:p w:rsidR="00F863A5" w:rsidP="00F863A5" w:rsidRDefault="00F863A5" w14:paraId="5B68BB75" w14:textId="4EA64AE8">
      <w:pPr>
        <w:pStyle w:val="TOC2"/>
        <w:rPr>
          <w:rFonts w:asciiTheme="minorHAnsi" w:hAnsiTheme="minorHAnsi" w:eastAsiaTheme="minorEastAsia" w:cstheme="minorBidi"/>
          <w:noProof/>
          <w:sz w:val="24"/>
          <w:szCs w:val="24"/>
          <w:lang w:val="en-CA"/>
        </w:rPr>
      </w:pPr>
      <w:r>
        <w:rPr>
          <w:noProof/>
        </w:rPr>
        <w:t>3.4</w:t>
      </w:r>
      <w:r>
        <w:rPr>
          <w:rFonts w:asciiTheme="minorHAnsi" w:hAnsiTheme="minorHAnsi" w:eastAsiaTheme="minorEastAsia" w:cstheme="minorBidi"/>
          <w:noProof/>
          <w:sz w:val="24"/>
          <w:szCs w:val="24"/>
          <w:lang w:val="en-CA"/>
        </w:rPr>
        <w:tab/>
      </w:r>
      <w:r>
        <w:rPr>
          <w:noProof/>
        </w:rPr>
        <w:t>Risks and Uncertainties</w:t>
      </w:r>
      <w:r>
        <w:rPr>
          <w:noProof/>
        </w:rPr>
        <w:tab/>
      </w:r>
      <w:r>
        <w:rPr>
          <w:noProof/>
        </w:rPr>
        <w:fldChar w:fldCharType="begin"/>
      </w:r>
      <w:r>
        <w:rPr>
          <w:noProof/>
        </w:rPr>
        <w:instrText xml:space="preserve"> PAGEREF _Toc98765926 \h </w:instrText>
      </w:r>
      <w:r>
        <w:rPr>
          <w:noProof/>
        </w:rPr>
      </w:r>
      <w:r>
        <w:rPr>
          <w:noProof/>
        </w:rPr>
        <w:fldChar w:fldCharType="separate"/>
      </w:r>
      <w:r>
        <w:rPr>
          <w:noProof/>
        </w:rPr>
        <w:t>8</w:t>
      </w:r>
      <w:r>
        <w:rPr>
          <w:noProof/>
        </w:rPr>
        <w:fldChar w:fldCharType="end"/>
      </w:r>
    </w:p>
    <w:p w:rsidR="00F863A5" w:rsidP="00F863A5" w:rsidRDefault="00F863A5" w14:paraId="5BEC4F8B" w14:textId="0040DE49">
      <w:pPr>
        <w:pStyle w:val="TOC1"/>
        <w:rPr>
          <w:rFonts w:asciiTheme="minorHAnsi" w:hAnsiTheme="minorHAnsi" w:eastAsiaTheme="minorEastAsia" w:cstheme="minorBidi"/>
          <w:noProof/>
          <w:sz w:val="24"/>
          <w:szCs w:val="24"/>
          <w:lang w:val="en-CA"/>
        </w:rPr>
      </w:pPr>
      <w:r>
        <w:rPr>
          <w:noProof/>
        </w:rPr>
        <w:t>4</w:t>
      </w:r>
      <w:r>
        <w:rPr>
          <w:rFonts w:asciiTheme="minorHAnsi" w:hAnsiTheme="minorHAnsi" w:eastAsiaTheme="minorEastAsia" w:cstheme="minorBidi"/>
          <w:noProof/>
          <w:sz w:val="24"/>
          <w:szCs w:val="24"/>
          <w:lang w:val="en-CA"/>
        </w:rPr>
        <w:tab/>
      </w:r>
      <w:r>
        <w:rPr>
          <w:noProof/>
        </w:rPr>
        <w:t>Test Application Requirements</w:t>
      </w:r>
      <w:r>
        <w:rPr>
          <w:noProof/>
        </w:rPr>
        <w:tab/>
      </w:r>
      <w:r>
        <w:rPr>
          <w:noProof/>
        </w:rPr>
        <w:fldChar w:fldCharType="begin"/>
      </w:r>
      <w:r>
        <w:rPr>
          <w:noProof/>
        </w:rPr>
        <w:instrText xml:space="preserve"> PAGEREF _Toc98765927 \h </w:instrText>
      </w:r>
      <w:r>
        <w:rPr>
          <w:noProof/>
        </w:rPr>
      </w:r>
      <w:r>
        <w:rPr>
          <w:noProof/>
        </w:rPr>
        <w:fldChar w:fldCharType="separate"/>
      </w:r>
      <w:r>
        <w:rPr>
          <w:noProof/>
        </w:rPr>
        <w:t>8</w:t>
      </w:r>
      <w:r>
        <w:rPr>
          <w:noProof/>
        </w:rPr>
        <w:fldChar w:fldCharType="end"/>
      </w:r>
    </w:p>
    <w:p w:rsidR="00F863A5" w:rsidP="00F863A5" w:rsidRDefault="00F863A5" w14:paraId="13B471BF" w14:textId="768240BE">
      <w:pPr>
        <w:pStyle w:val="TOC1"/>
        <w:rPr>
          <w:rFonts w:asciiTheme="minorHAnsi" w:hAnsiTheme="minorHAnsi" w:eastAsiaTheme="minorEastAsia" w:cstheme="minorBidi"/>
          <w:noProof/>
          <w:sz w:val="24"/>
          <w:szCs w:val="24"/>
          <w:lang w:val="en-CA"/>
        </w:rPr>
      </w:pPr>
      <w:r>
        <w:rPr>
          <w:noProof/>
        </w:rPr>
        <w:t>5</w:t>
      </w:r>
      <w:r>
        <w:rPr>
          <w:rFonts w:asciiTheme="minorHAnsi" w:hAnsiTheme="minorHAnsi" w:eastAsiaTheme="minorEastAsia" w:cstheme="minorBidi"/>
          <w:noProof/>
          <w:sz w:val="24"/>
          <w:szCs w:val="24"/>
          <w:lang w:val="en-CA"/>
        </w:rPr>
        <w:tab/>
      </w:r>
      <w:r>
        <w:rPr>
          <w:noProof/>
        </w:rPr>
        <w:t>Approach</w:t>
      </w:r>
      <w:r>
        <w:rPr>
          <w:noProof/>
        </w:rPr>
        <w:tab/>
      </w:r>
      <w:r>
        <w:rPr>
          <w:noProof/>
        </w:rPr>
        <w:fldChar w:fldCharType="begin"/>
      </w:r>
      <w:r>
        <w:rPr>
          <w:noProof/>
        </w:rPr>
        <w:instrText xml:space="preserve"> PAGEREF _Toc98765928 \h </w:instrText>
      </w:r>
      <w:r>
        <w:rPr>
          <w:noProof/>
        </w:rPr>
      </w:r>
      <w:r>
        <w:rPr>
          <w:noProof/>
        </w:rPr>
        <w:fldChar w:fldCharType="separate"/>
      </w:r>
      <w:r>
        <w:rPr>
          <w:noProof/>
        </w:rPr>
        <w:t>8</w:t>
      </w:r>
      <w:r>
        <w:rPr>
          <w:noProof/>
        </w:rPr>
        <w:fldChar w:fldCharType="end"/>
      </w:r>
    </w:p>
    <w:p w:rsidR="00F863A5" w:rsidP="00F863A5" w:rsidRDefault="00F863A5" w14:paraId="0C7C7598" w14:textId="5412BDA4">
      <w:pPr>
        <w:pStyle w:val="TOC2"/>
        <w:rPr>
          <w:rFonts w:asciiTheme="minorHAnsi" w:hAnsiTheme="minorHAnsi" w:eastAsiaTheme="minorEastAsia" w:cstheme="minorBidi"/>
          <w:noProof/>
          <w:sz w:val="24"/>
          <w:szCs w:val="24"/>
          <w:lang w:val="en-CA"/>
        </w:rPr>
      </w:pPr>
      <w:r>
        <w:rPr>
          <w:noProof/>
        </w:rPr>
        <w:t>5.1</w:t>
      </w:r>
      <w:r>
        <w:rPr>
          <w:rFonts w:asciiTheme="minorHAnsi" w:hAnsiTheme="minorHAnsi" w:eastAsiaTheme="minorEastAsia" w:cstheme="minorBidi"/>
          <w:noProof/>
          <w:sz w:val="24"/>
          <w:szCs w:val="24"/>
          <w:lang w:val="en-CA"/>
        </w:rPr>
        <w:tab/>
      </w:r>
      <w:r>
        <w:rPr>
          <w:noProof/>
        </w:rPr>
        <w:t>Overview</w:t>
      </w:r>
      <w:r>
        <w:rPr>
          <w:noProof/>
        </w:rPr>
        <w:tab/>
      </w:r>
      <w:r>
        <w:rPr>
          <w:noProof/>
        </w:rPr>
        <w:fldChar w:fldCharType="begin"/>
      </w:r>
      <w:r>
        <w:rPr>
          <w:noProof/>
        </w:rPr>
        <w:instrText xml:space="preserve"> PAGEREF _Toc98765929 \h </w:instrText>
      </w:r>
      <w:r>
        <w:rPr>
          <w:noProof/>
        </w:rPr>
      </w:r>
      <w:r>
        <w:rPr>
          <w:noProof/>
        </w:rPr>
        <w:fldChar w:fldCharType="separate"/>
      </w:r>
      <w:r>
        <w:rPr>
          <w:noProof/>
        </w:rPr>
        <w:t>8</w:t>
      </w:r>
      <w:r>
        <w:rPr>
          <w:noProof/>
        </w:rPr>
        <w:fldChar w:fldCharType="end"/>
      </w:r>
    </w:p>
    <w:p w:rsidR="00F863A5" w:rsidP="00F863A5" w:rsidRDefault="00F863A5" w14:paraId="1DB80D74" w14:textId="656E122A">
      <w:pPr>
        <w:pStyle w:val="TOC3"/>
        <w:rPr>
          <w:rFonts w:asciiTheme="minorHAnsi" w:hAnsiTheme="minorHAnsi" w:eastAsiaTheme="minorEastAsia" w:cstheme="minorBidi"/>
          <w:noProof/>
          <w:sz w:val="24"/>
          <w:szCs w:val="24"/>
          <w:lang w:val="en-CA"/>
        </w:rPr>
      </w:pPr>
      <w:r>
        <w:rPr>
          <w:noProof/>
        </w:rPr>
        <w:t>5.1.1</w:t>
      </w:r>
      <w:r>
        <w:rPr>
          <w:rFonts w:asciiTheme="minorHAnsi" w:hAnsiTheme="minorHAnsi" w:eastAsiaTheme="minorEastAsia" w:cstheme="minorBidi"/>
          <w:noProof/>
          <w:sz w:val="24"/>
          <w:szCs w:val="24"/>
          <w:lang w:val="en-CA"/>
        </w:rPr>
        <w:tab/>
      </w:r>
      <w:r>
        <w:rPr>
          <w:noProof/>
        </w:rPr>
        <w:t>Iteration</w:t>
      </w:r>
      <w:r>
        <w:rPr>
          <w:noProof/>
        </w:rPr>
        <w:tab/>
      </w:r>
      <w:r>
        <w:rPr>
          <w:noProof/>
        </w:rPr>
        <w:fldChar w:fldCharType="begin"/>
      </w:r>
      <w:r>
        <w:rPr>
          <w:noProof/>
        </w:rPr>
        <w:instrText xml:space="preserve"> PAGEREF _Toc98765930 \h </w:instrText>
      </w:r>
      <w:r>
        <w:rPr>
          <w:noProof/>
        </w:rPr>
      </w:r>
      <w:r>
        <w:rPr>
          <w:noProof/>
        </w:rPr>
        <w:fldChar w:fldCharType="separate"/>
      </w:r>
      <w:r>
        <w:rPr>
          <w:noProof/>
        </w:rPr>
        <w:t>8</w:t>
      </w:r>
      <w:r>
        <w:rPr>
          <w:noProof/>
        </w:rPr>
        <w:fldChar w:fldCharType="end"/>
      </w:r>
    </w:p>
    <w:p w:rsidR="00F863A5" w:rsidP="00F863A5" w:rsidRDefault="00F863A5" w14:paraId="38E8EEB0" w14:textId="25F3744F">
      <w:pPr>
        <w:pStyle w:val="TOC2"/>
        <w:rPr>
          <w:rFonts w:asciiTheme="minorHAnsi" w:hAnsiTheme="minorHAnsi" w:eastAsiaTheme="minorEastAsia" w:cstheme="minorBidi"/>
          <w:noProof/>
          <w:sz w:val="24"/>
          <w:szCs w:val="24"/>
          <w:lang w:val="en-CA"/>
        </w:rPr>
      </w:pPr>
      <w:r>
        <w:rPr>
          <w:noProof/>
        </w:rPr>
        <w:t>5.2</w:t>
      </w:r>
      <w:r>
        <w:rPr>
          <w:rFonts w:asciiTheme="minorHAnsi" w:hAnsiTheme="minorHAnsi" w:eastAsiaTheme="minorEastAsia" w:cstheme="minorBidi"/>
          <w:noProof/>
          <w:sz w:val="24"/>
          <w:szCs w:val="24"/>
          <w:lang w:val="en-CA"/>
        </w:rPr>
        <w:tab/>
      </w:r>
      <w:r>
        <w:rPr>
          <w:noProof/>
        </w:rPr>
        <w:t>Modularity</w:t>
      </w:r>
      <w:r>
        <w:rPr>
          <w:noProof/>
        </w:rPr>
        <w:tab/>
      </w:r>
      <w:r>
        <w:rPr>
          <w:noProof/>
        </w:rPr>
        <w:fldChar w:fldCharType="begin"/>
      </w:r>
      <w:r>
        <w:rPr>
          <w:noProof/>
        </w:rPr>
        <w:instrText xml:space="preserve"> PAGEREF _Toc98765931 \h </w:instrText>
      </w:r>
      <w:r>
        <w:rPr>
          <w:noProof/>
        </w:rPr>
      </w:r>
      <w:r>
        <w:rPr>
          <w:noProof/>
        </w:rPr>
        <w:fldChar w:fldCharType="separate"/>
      </w:r>
      <w:r>
        <w:rPr>
          <w:noProof/>
        </w:rPr>
        <w:t>8</w:t>
      </w:r>
      <w:r>
        <w:rPr>
          <w:noProof/>
        </w:rPr>
        <w:fldChar w:fldCharType="end"/>
      </w:r>
    </w:p>
    <w:p w:rsidR="00F863A5" w:rsidP="00F863A5" w:rsidRDefault="00F863A5" w14:paraId="5B199DB8" w14:textId="26C87929">
      <w:pPr>
        <w:pStyle w:val="TOC2"/>
        <w:rPr>
          <w:rFonts w:asciiTheme="minorHAnsi" w:hAnsiTheme="minorHAnsi" w:eastAsiaTheme="minorEastAsia" w:cstheme="minorBidi"/>
          <w:noProof/>
          <w:sz w:val="24"/>
          <w:szCs w:val="24"/>
          <w:lang w:val="en-CA"/>
        </w:rPr>
      </w:pPr>
      <w:r>
        <w:rPr>
          <w:noProof/>
        </w:rPr>
        <w:t>5.3</w:t>
      </w:r>
      <w:r>
        <w:rPr>
          <w:rFonts w:asciiTheme="minorHAnsi" w:hAnsiTheme="minorHAnsi" w:eastAsiaTheme="minorEastAsia" w:cstheme="minorBidi"/>
          <w:noProof/>
          <w:sz w:val="24"/>
          <w:szCs w:val="24"/>
          <w:lang w:val="en-CA"/>
        </w:rPr>
        <w:tab/>
      </w:r>
      <w:r>
        <w:rPr>
          <w:noProof/>
        </w:rPr>
        <w:t>Character/String Assumptions</w:t>
      </w:r>
      <w:r>
        <w:rPr>
          <w:noProof/>
        </w:rPr>
        <w:tab/>
      </w:r>
      <w:r>
        <w:rPr>
          <w:noProof/>
        </w:rPr>
        <w:fldChar w:fldCharType="begin"/>
      </w:r>
      <w:r>
        <w:rPr>
          <w:noProof/>
        </w:rPr>
        <w:instrText xml:space="preserve"> PAGEREF _Toc98765932 \h </w:instrText>
      </w:r>
      <w:r>
        <w:rPr>
          <w:noProof/>
        </w:rPr>
      </w:r>
      <w:r>
        <w:rPr>
          <w:noProof/>
        </w:rPr>
        <w:fldChar w:fldCharType="separate"/>
      </w:r>
      <w:r>
        <w:rPr>
          <w:noProof/>
        </w:rPr>
        <w:t>9</w:t>
      </w:r>
      <w:r>
        <w:rPr>
          <w:noProof/>
        </w:rPr>
        <w:fldChar w:fldCharType="end"/>
      </w:r>
    </w:p>
    <w:p w:rsidR="00F863A5" w:rsidP="00F863A5" w:rsidRDefault="00F863A5" w14:paraId="00C47623" w14:textId="022C342F">
      <w:pPr>
        <w:pStyle w:val="TOC2"/>
        <w:rPr>
          <w:rFonts w:asciiTheme="minorHAnsi" w:hAnsiTheme="minorHAnsi" w:eastAsiaTheme="minorEastAsia" w:cstheme="minorBidi"/>
          <w:noProof/>
          <w:sz w:val="24"/>
          <w:szCs w:val="24"/>
          <w:lang w:val="en-CA"/>
        </w:rPr>
      </w:pPr>
      <w:r>
        <w:rPr>
          <w:noProof/>
        </w:rPr>
        <w:t>5.4</w:t>
      </w:r>
      <w:r>
        <w:rPr>
          <w:rFonts w:asciiTheme="minorHAnsi" w:hAnsiTheme="minorHAnsi" w:eastAsiaTheme="minorEastAsia" w:cstheme="minorBidi"/>
          <w:noProof/>
          <w:sz w:val="24"/>
          <w:szCs w:val="24"/>
          <w:lang w:val="en-CA"/>
        </w:rPr>
        <w:tab/>
      </w:r>
      <w:r>
        <w:rPr>
          <w:noProof/>
        </w:rPr>
        <w:t>Development Language</w:t>
      </w:r>
      <w:r>
        <w:rPr>
          <w:noProof/>
        </w:rPr>
        <w:tab/>
      </w:r>
      <w:r>
        <w:rPr>
          <w:noProof/>
        </w:rPr>
        <w:fldChar w:fldCharType="begin"/>
      </w:r>
      <w:r>
        <w:rPr>
          <w:noProof/>
        </w:rPr>
        <w:instrText xml:space="preserve"> PAGEREF _Toc98765933 \h </w:instrText>
      </w:r>
      <w:r>
        <w:rPr>
          <w:noProof/>
        </w:rPr>
      </w:r>
      <w:r>
        <w:rPr>
          <w:noProof/>
        </w:rPr>
        <w:fldChar w:fldCharType="separate"/>
      </w:r>
      <w:r>
        <w:rPr>
          <w:noProof/>
        </w:rPr>
        <w:t>9</w:t>
      </w:r>
      <w:r>
        <w:rPr>
          <w:noProof/>
        </w:rPr>
        <w:fldChar w:fldCharType="end"/>
      </w:r>
    </w:p>
    <w:p w:rsidR="00F863A5" w:rsidP="00F863A5" w:rsidRDefault="00F863A5" w14:paraId="0BF4CB79" w14:textId="4A4F798A">
      <w:pPr>
        <w:pStyle w:val="TOC3"/>
        <w:rPr>
          <w:rFonts w:asciiTheme="minorHAnsi" w:hAnsiTheme="minorHAnsi" w:eastAsiaTheme="minorEastAsia" w:cstheme="minorBidi"/>
          <w:noProof/>
          <w:sz w:val="24"/>
          <w:szCs w:val="24"/>
          <w:lang w:val="en-CA"/>
        </w:rPr>
      </w:pPr>
      <w:r>
        <w:rPr>
          <w:noProof/>
        </w:rPr>
        <w:t>5.4.1</w:t>
      </w:r>
      <w:r>
        <w:rPr>
          <w:rFonts w:asciiTheme="minorHAnsi" w:hAnsiTheme="minorHAnsi" w:eastAsiaTheme="minorEastAsia" w:cstheme="minorBidi"/>
          <w:noProof/>
          <w:sz w:val="24"/>
          <w:szCs w:val="24"/>
          <w:lang w:val="en-CA"/>
        </w:rPr>
        <w:tab/>
      </w:r>
      <w:r>
        <w:rPr>
          <w:noProof/>
        </w:rPr>
        <w:t>Discarded Plans</w:t>
      </w:r>
      <w:r>
        <w:rPr>
          <w:noProof/>
        </w:rPr>
        <w:tab/>
      </w:r>
      <w:r>
        <w:rPr>
          <w:noProof/>
        </w:rPr>
        <w:fldChar w:fldCharType="begin"/>
      </w:r>
      <w:r>
        <w:rPr>
          <w:noProof/>
        </w:rPr>
        <w:instrText xml:space="preserve"> PAGEREF _Toc98765934 \h </w:instrText>
      </w:r>
      <w:r>
        <w:rPr>
          <w:noProof/>
        </w:rPr>
      </w:r>
      <w:r>
        <w:rPr>
          <w:noProof/>
        </w:rPr>
        <w:fldChar w:fldCharType="separate"/>
      </w:r>
      <w:r>
        <w:rPr>
          <w:noProof/>
        </w:rPr>
        <w:t>9</w:t>
      </w:r>
      <w:r>
        <w:rPr>
          <w:noProof/>
        </w:rPr>
        <w:fldChar w:fldCharType="end"/>
      </w:r>
    </w:p>
    <w:p w:rsidR="00F863A5" w:rsidP="00F863A5" w:rsidRDefault="00F863A5" w14:paraId="492EA19F" w14:textId="654A92C6">
      <w:pPr>
        <w:pStyle w:val="TOC2"/>
        <w:rPr>
          <w:rFonts w:asciiTheme="minorHAnsi" w:hAnsiTheme="minorHAnsi" w:eastAsiaTheme="minorEastAsia" w:cstheme="minorBidi"/>
          <w:noProof/>
          <w:sz w:val="24"/>
          <w:szCs w:val="24"/>
          <w:lang w:val="en-CA"/>
        </w:rPr>
      </w:pPr>
      <w:r>
        <w:rPr>
          <w:noProof/>
        </w:rPr>
        <w:t>5.5</w:t>
      </w:r>
      <w:r>
        <w:rPr>
          <w:rFonts w:asciiTheme="minorHAnsi" w:hAnsiTheme="minorHAnsi" w:eastAsiaTheme="minorEastAsia" w:cstheme="minorBidi"/>
          <w:noProof/>
          <w:sz w:val="24"/>
          <w:szCs w:val="24"/>
          <w:lang w:val="en-CA"/>
        </w:rPr>
        <w:tab/>
      </w:r>
      <w:r>
        <w:rPr>
          <w:noProof/>
        </w:rPr>
        <w:t>Libraries</w:t>
      </w:r>
      <w:r>
        <w:rPr>
          <w:noProof/>
        </w:rPr>
        <w:tab/>
      </w:r>
      <w:r>
        <w:rPr>
          <w:noProof/>
        </w:rPr>
        <w:fldChar w:fldCharType="begin"/>
      </w:r>
      <w:r>
        <w:rPr>
          <w:noProof/>
        </w:rPr>
        <w:instrText xml:space="preserve"> PAGEREF _Toc98765935 \h </w:instrText>
      </w:r>
      <w:r>
        <w:rPr>
          <w:noProof/>
        </w:rPr>
      </w:r>
      <w:r>
        <w:rPr>
          <w:noProof/>
        </w:rPr>
        <w:fldChar w:fldCharType="separate"/>
      </w:r>
      <w:r>
        <w:rPr>
          <w:noProof/>
        </w:rPr>
        <w:t>9</w:t>
      </w:r>
      <w:r>
        <w:rPr>
          <w:noProof/>
        </w:rPr>
        <w:fldChar w:fldCharType="end"/>
      </w:r>
    </w:p>
    <w:p w:rsidR="00F863A5" w:rsidP="00F863A5" w:rsidRDefault="00F863A5" w14:paraId="1CFB2CBD" w14:textId="1273517A">
      <w:pPr>
        <w:pStyle w:val="TOC2"/>
        <w:rPr>
          <w:rFonts w:asciiTheme="minorHAnsi" w:hAnsiTheme="minorHAnsi" w:eastAsiaTheme="minorEastAsia" w:cstheme="minorBidi"/>
          <w:noProof/>
          <w:sz w:val="24"/>
          <w:szCs w:val="24"/>
          <w:lang w:val="en-CA"/>
        </w:rPr>
      </w:pPr>
      <w:r>
        <w:rPr>
          <w:noProof/>
        </w:rPr>
        <w:t>5.6</w:t>
      </w:r>
      <w:r>
        <w:rPr>
          <w:rFonts w:asciiTheme="minorHAnsi" w:hAnsiTheme="minorHAnsi" w:eastAsiaTheme="minorEastAsia" w:cstheme="minorBidi"/>
          <w:noProof/>
          <w:sz w:val="24"/>
          <w:szCs w:val="24"/>
          <w:lang w:val="en-CA"/>
        </w:rPr>
        <w:tab/>
      </w:r>
      <w:r>
        <w:rPr>
          <w:noProof/>
        </w:rPr>
        <w:t>Development Phases</w:t>
      </w:r>
      <w:r>
        <w:rPr>
          <w:noProof/>
        </w:rPr>
        <w:tab/>
      </w:r>
      <w:r>
        <w:rPr>
          <w:noProof/>
        </w:rPr>
        <w:fldChar w:fldCharType="begin"/>
      </w:r>
      <w:r>
        <w:rPr>
          <w:noProof/>
        </w:rPr>
        <w:instrText xml:space="preserve"> PAGEREF _Toc98765936 \h </w:instrText>
      </w:r>
      <w:r>
        <w:rPr>
          <w:noProof/>
        </w:rPr>
      </w:r>
      <w:r>
        <w:rPr>
          <w:noProof/>
        </w:rPr>
        <w:fldChar w:fldCharType="separate"/>
      </w:r>
      <w:r>
        <w:rPr>
          <w:noProof/>
        </w:rPr>
        <w:t>9</w:t>
      </w:r>
      <w:r>
        <w:rPr>
          <w:noProof/>
        </w:rPr>
        <w:fldChar w:fldCharType="end"/>
      </w:r>
    </w:p>
    <w:p w:rsidR="00F863A5" w:rsidP="00F863A5" w:rsidRDefault="00F863A5" w14:paraId="6AF013E4" w14:textId="0AB86D9D">
      <w:pPr>
        <w:pStyle w:val="TOC3"/>
        <w:rPr>
          <w:rFonts w:asciiTheme="minorHAnsi" w:hAnsiTheme="minorHAnsi" w:eastAsiaTheme="minorEastAsia" w:cstheme="minorBidi"/>
          <w:noProof/>
          <w:sz w:val="24"/>
          <w:szCs w:val="24"/>
          <w:lang w:val="en-CA"/>
        </w:rPr>
      </w:pPr>
      <w:r>
        <w:rPr>
          <w:noProof/>
        </w:rPr>
        <w:t>5.6.1</w:t>
      </w:r>
      <w:r>
        <w:rPr>
          <w:rFonts w:asciiTheme="minorHAnsi" w:hAnsiTheme="minorHAnsi" w:eastAsiaTheme="minorEastAsia" w:cstheme="minorBidi"/>
          <w:noProof/>
          <w:sz w:val="24"/>
          <w:szCs w:val="24"/>
          <w:lang w:val="en-CA"/>
        </w:rPr>
        <w:tab/>
      </w:r>
      <w:r>
        <w:rPr>
          <w:noProof/>
        </w:rPr>
        <w:t>Initial User Test</w:t>
      </w:r>
      <w:r>
        <w:rPr>
          <w:noProof/>
        </w:rPr>
        <w:tab/>
      </w:r>
      <w:r>
        <w:rPr>
          <w:noProof/>
        </w:rPr>
        <w:fldChar w:fldCharType="begin"/>
      </w:r>
      <w:r>
        <w:rPr>
          <w:noProof/>
        </w:rPr>
        <w:instrText xml:space="preserve"> PAGEREF _Toc98765937 \h </w:instrText>
      </w:r>
      <w:r>
        <w:rPr>
          <w:noProof/>
        </w:rPr>
      </w:r>
      <w:r>
        <w:rPr>
          <w:noProof/>
        </w:rPr>
        <w:fldChar w:fldCharType="separate"/>
      </w:r>
      <w:r>
        <w:rPr>
          <w:noProof/>
        </w:rPr>
        <w:t>9</w:t>
      </w:r>
      <w:r>
        <w:rPr>
          <w:noProof/>
        </w:rPr>
        <w:fldChar w:fldCharType="end"/>
      </w:r>
    </w:p>
    <w:p w:rsidR="00F863A5" w:rsidP="00F863A5" w:rsidRDefault="00F863A5" w14:paraId="17380BBD" w14:textId="5CBCD6ED">
      <w:pPr>
        <w:pStyle w:val="TOC3"/>
        <w:rPr>
          <w:rFonts w:asciiTheme="minorHAnsi" w:hAnsiTheme="minorHAnsi" w:eastAsiaTheme="minorEastAsia" w:cstheme="minorBidi"/>
          <w:noProof/>
          <w:sz w:val="24"/>
          <w:szCs w:val="24"/>
          <w:lang w:val="en-CA"/>
        </w:rPr>
      </w:pPr>
      <w:r>
        <w:rPr>
          <w:noProof/>
        </w:rPr>
        <w:t>5.6.2</w:t>
      </w:r>
      <w:r>
        <w:rPr>
          <w:rFonts w:asciiTheme="minorHAnsi" w:hAnsiTheme="minorHAnsi" w:eastAsiaTheme="minorEastAsia" w:cstheme="minorBidi"/>
          <w:noProof/>
          <w:sz w:val="24"/>
          <w:szCs w:val="24"/>
          <w:lang w:val="en-CA"/>
        </w:rPr>
        <w:tab/>
      </w:r>
      <w:r>
        <w:rPr>
          <w:noProof/>
        </w:rPr>
        <w:t>MVP</w:t>
      </w:r>
      <w:r>
        <w:rPr>
          <w:noProof/>
        </w:rPr>
        <w:tab/>
      </w:r>
      <w:r>
        <w:rPr>
          <w:noProof/>
        </w:rPr>
        <w:fldChar w:fldCharType="begin"/>
      </w:r>
      <w:r>
        <w:rPr>
          <w:noProof/>
        </w:rPr>
        <w:instrText xml:space="preserve"> PAGEREF _Toc98765938 \h </w:instrText>
      </w:r>
      <w:r>
        <w:rPr>
          <w:noProof/>
        </w:rPr>
      </w:r>
      <w:r>
        <w:rPr>
          <w:noProof/>
        </w:rPr>
        <w:fldChar w:fldCharType="separate"/>
      </w:r>
      <w:r>
        <w:rPr>
          <w:noProof/>
        </w:rPr>
        <w:t>9</w:t>
      </w:r>
      <w:r>
        <w:rPr>
          <w:noProof/>
        </w:rPr>
        <w:fldChar w:fldCharType="end"/>
      </w:r>
    </w:p>
    <w:p w:rsidR="00F863A5" w:rsidP="00F863A5" w:rsidRDefault="00F863A5" w14:paraId="5C271984" w14:textId="56F4A549">
      <w:pPr>
        <w:pStyle w:val="TOC3"/>
        <w:rPr>
          <w:rFonts w:asciiTheme="minorHAnsi" w:hAnsiTheme="minorHAnsi" w:eastAsiaTheme="minorEastAsia" w:cstheme="minorBidi"/>
          <w:noProof/>
          <w:sz w:val="24"/>
          <w:szCs w:val="24"/>
          <w:lang w:val="en-CA"/>
        </w:rPr>
      </w:pPr>
      <w:r>
        <w:rPr>
          <w:noProof/>
        </w:rPr>
        <w:t>5.6.3</w:t>
      </w:r>
      <w:r>
        <w:rPr>
          <w:rFonts w:asciiTheme="minorHAnsi" w:hAnsiTheme="minorHAnsi" w:eastAsiaTheme="minorEastAsia" w:cstheme="minorBidi"/>
          <w:noProof/>
          <w:sz w:val="24"/>
          <w:szCs w:val="24"/>
          <w:lang w:val="en-CA"/>
        </w:rPr>
        <w:tab/>
      </w:r>
      <w:r>
        <w:rPr>
          <w:noProof/>
        </w:rPr>
        <w:t>Future Phases</w:t>
      </w:r>
      <w:r>
        <w:rPr>
          <w:noProof/>
        </w:rPr>
        <w:tab/>
      </w:r>
      <w:r>
        <w:rPr>
          <w:noProof/>
        </w:rPr>
        <w:fldChar w:fldCharType="begin"/>
      </w:r>
      <w:r>
        <w:rPr>
          <w:noProof/>
        </w:rPr>
        <w:instrText xml:space="preserve"> PAGEREF _Toc98765939 \h </w:instrText>
      </w:r>
      <w:r>
        <w:rPr>
          <w:noProof/>
        </w:rPr>
      </w:r>
      <w:r>
        <w:rPr>
          <w:noProof/>
        </w:rPr>
        <w:fldChar w:fldCharType="separate"/>
      </w:r>
      <w:r>
        <w:rPr>
          <w:noProof/>
        </w:rPr>
        <w:t>9</w:t>
      </w:r>
      <w:r>
        <w:rPr>
          <w:noProof/>
        </w:rPr>
        <w:fldChar w:fldCharType="end"/>
      </w:r>
    </w:p>
    <w:p w:rsidR="00F863A5" w:rsidP="00F863A5" w:rsidRDefault="00F863A5" w14:paraId="630ABE35" w14:textId="37118BEB">
      <w:pPr>
        <w:pStyle w:val="TOC2"/>
        <w:rPr>
          <w:rFonts w:asciiTheme="minorHAnsi" w:hAnsiTheme="minorHAnsi" w:eastAsiaTheme="minorEastAsia" w:cstheme="minorBidi"/>
          <w:noProof/>
          <w:sz w:val="24"/>
          <w:szCs w:val="24"/>
          <w:lang w:val="en-CA"/>
        </w:rPr>
      </w:pPr>
      <w:r>
        <w:rPr>
          <w:noProof/>
        </w:rPr>
        <w:t>5.7</w:t>
      </w:r>
      <w:r>
        <w:rPr>
          <w:rFonts w:asciiTheme="minorHAnsi" w:hAnsiTheme="minorHAnsi" w:eastAsiaTheme="minorEastAsia" w:cstheme="minorBidi"/>
          <w:noProof/>
          <w:sz w:val="24"/>
          <w:szCs w:val="24"/>
          <w:lang w:val="en-CA"/>
        </w:rPr>
        <w:tab/>
      </w:r>
      <w:r>
        <w:rPr>
          <w:noProof/>
        </w:rPr>
        <w:t>Affected Components</w:t>
      </w:r>
      <w:r>
        <w:rPr>
          <w:noProof/>
        </w:rPr>
        <w:tab/>
      </w:r>
      <w:r>
        <w:rPr>
          <w:noProof/>
        </w:rPr>
        <w:fldChar w:fldCharType="begin"/>
      </w:r>
      <w:r>
        <w:rPr>
          <w:noProof/>
        </w:rPr>
        <w:instrText xml:space="preserve"> PAGEREF _Toc98765940 \h </w:instrText>
      </w:r>
      <w:r>
        <w:rPr>
          <w:noProof/>
        </w:rPr>
      </w:r>
      <w:r>
        <w:rPr>
          <w:noProof/>
        </w:rPr>
        <w:fldChar w:fldCharType="separate"/>
      </w:r>
      <w:r>
        <w:rPr>
          <w:noProof/>
        </w:rPr>
        <w:t>9</w:t>
      </w:r>
      <w:r>
        <w:rPr>
          <w:noProof/>
        </w:rPr>
        <w:fldChar w:fldCharType="end"/>
      </w:r>
    </w:p>
    <w:p w:rsidR="00F863A5" w:rsidP="00F863A5" w:rsidRDefault="00F863A5" w14:paraId="2E2FEE9E" w14:textId="64486D82">
      <w:pPr>
        <w:pStyle w:val="TOC1"/>
        <w:rPr>
          <w:rFonts w:asciiTheme="minorHAnsi" w:hAnsiTheme="minorHAnsi" w:eastAsiaTheme="minorEastAsia" w:cstheme="minorBidi"/>
          <w:noProof/>
          <w:sz w:val="24"/>
          <w:szCs w:val="24"/>
          <w:lang w:val="en-CA"/>
        </w:rPr>
      </w:pPr>
      <w:r>
        <w:rPr>
          <w:noProof/>
        </w:rPr>
        <w:t>6</w:t>
      </w:r>
      <w:r>
        <w:rPr>
          <w:rFonts w:asciiTheme="minorHAnsi" w:hAnsiTheme="minorHAnsi" w:eastAsiaTheme="minorEastAsia" w:cstheme="minorBidi"/>
          <w:noProof/>
          <w:sz w:val="24"/>
          <w:szCs w:val="24"/>
          <w:lang w:val="en-CA"/>
        </w:rPr>
        <w:tab/>
      </w:r>
      <w:r>
        <w:rPr>
          <w:noProof/>
        </w:rPr>
        <w:t>Glossary of Terms</w:t>
      </w:r>
      <w:r>
        <w:rPr>
          <w:noProof/>
        </w:rPr>
        <w:tab/>
      </w:r>
      <w:r>
        <w:rPr>
          <w:noProof/>
        </w:rPr>
        <w:fldChar w:fldCharType="begin"/>
      </w:r>
      <w:r>
        <w:rPr>
          <w:noProof/>
        </w:rPr>
        <w:instrText xml:space="preserve"> PAGEREF _Toc98765941 \h </w:instrText>
      </w:r>
      <w:r>
        <w:rPr>
          <w:noProof/>
        </w:rPr>
      </w:r>
      <w:r>
        <w:rPr>
          <w:noProof/>
        </w:rPr>
        <w:fldChar w:fldCharType="separate"/>
      </w:r>
      <w:r>
        <w:rPr>
          <w:noProof/>
        </w:rPr>
        <w:t>9</w:t>
      </w:r>
      <w:r>
        <w:rPr>
          <w:noProof/>
        </w:rPr>
        <w:fldChar w:fldCharType="end"/>
      </w:r>
    </w:p>
    <w:p w:rsidR="00313682" w:rsidP="00F863A5" w:rsidRDefault="003F19BD" w14:paraId="60428DD7" w14:textId="7FE1E46F">
      <w:r>
        <w:fldChar w:fldCharType="end"/>
      </w:r>
    </w:p>
    <w:p w:rsidR="008423AF" w:rsidP="00F863A5" w:rsidRDefault="003F19BD" w14:paraId="74486A56" w14:textId="77777777">
      <w:pPr>
        <w:pStyle w:val="Heading1"/>
      </w:pPr>
      <w:r>
        <w:br w:type="page"/>
      </w:r>
      <w:bookmarkStart w:name="_Toc98765901" w:id="1"/>
      <w:r>
        <w:lastRenderedPageBreak/>
        <w:t>Document Control</w:t>
      </w:r>
      <w:bookmarkEnd w:id="1"/>
    </w:p>
    <w:p w:rsidR="00C1179A" w:rsidP="00F863A5" w:rsidRDefault="005E25A3" w14:paraId="19246167" w14:textId="77777777">
      <w:r>
        <w:t>OneDrive</w:t>
      </w:r>
      <w:r w:rsidR="00C1179A">
        <w:t xml:space="preserve"> link</w:t>
      </w:r>
      <w:r w:rsidRPr="00DD1B4B" w:rsidR="00C1179A">
        <w:t>:</w:t>
      </w:r>
      <w:r w:rsidR="00C1179A">
        <w:t xml:space="preserve"> </w:t>
      </w:r>
    </w:p>
    <w:p w:rsidR="00DB29B5" w:rsidP="00F863A5" w:rsidRDefault="000D1EFF" w14:paraId="23B95F25" w14:textId="77777777">
      <w:hyperlink w:history="1" r:id="rId13">
        <w:r w:rsidRPr="00266EB5" w:rsidR="00266EB5">
          <w:rPr>
            <w:rStyle w:val="Hyperlink"/>
          </w:rPr>
          <w:t>Link</w:t>
        </w:r>
      </w:hyperlink>
    </w:p>
    <w:p w:rsidRPr="00DD1B4B" w:rsidR="00054215" w:rsidP="00F863A5" w:rsidRDefault="00E26592" w14:paraId="1983E729" w14:textId="77777777">
      <w:r>
        <w:t>Related documents</w:t>
      </w:r>
      <w:r w:rsidR="000E5830">
        <w:t xml:space="preserve"> and URLs</w:t>
      </w:r>
      <w:r w:rsidRPr="00DD1B4B">
        <w:t>:</w:t>
      </w:r>
      <w:r>
        <w:t xml:space="preserve"> </w:t>
      </w:r>
    </w:p>
    <w:tbl>
      <w:tblPr>
        <w:tblW w:w="0" w:type="auto"/>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0A0" w:firstRow="1" w:lastRow="0" w:firstColumn="1" w:lastColumn="0" w:noHBand="0" w:noVBand="0"/>
      </w:tblPr>
      <w:tblGrid>
        <w:gridCol w:w="1454"/>
        <w:gridCol w:w="3463"/>
        <w:gridCol w:w="1763"/>
        <w:gridCol w:w="1230"/>
      </w:tblGrid>
      <w:tr w:rsidRPr="001B3BCE" w:rsidR="0069619B" w:rsidTr="00FC5DEE" w14:paraId="275E6555" w14:textId="77777777">
        <w:trPr>
          <w:trHeight w:val="213"/>
        </w:trPr>
        <w:tc>
          <w:tcPr>
            <w:tcW w:w="1028" w:type="dxa"/>
          </w:tcPr>
          <w:p w:rsidR="0069619B" w:rsidP="00F863A5" w:rsidRDefault="0069619B" w14:paraId="0DCAF127" w14:textId="0E6E3DEA">
            <w:r>
              <w:t>[concept]</w:t>
            </w:r>
          </w:p>
        </w:tc>
        <w:tc>
          <w:tcPr>
            <w:tcW w:w="3801" w:type="dxa"/>
          </w:tcPr>
          <w:p w:rsidR="0069619B" w:rsidP="00F863A5" w:rsidRDefault="000D1EFF" w14:paraId="3D9220F6" w14:textId="00C03F62">
            <w:hyperlink w:history="1" r:id="rId14">
              <w:proofErr w:type="spellStart"/>
              <w:r w:rsidRPr="0069619B" w:rsidR="0069619B">
                <w:rPr>
                  <w:rStyle w:val="Hyperlink"/>
                </w:rPr>
                <w:t>Speakprose</w:t>
              </w:r>
              <w:proofErr w:type="spellEnd"/>
              <w:r w:rsidRPr="0069619B" w:rsidR="0069619B">
                <w:rPr>
                  <w:rStyle w:val="Hyperlink"/>
                </w:rPr>
                <w:t xml:space="preserve"> </w:t>
              </w:r>
              <w:proofErr w:type="spellStart"/>
              <w:r w:rsidRPr="0069619B" w:rsidR="0069619B">
                <w:rPr>
                  <w:rStyle w:val="Hyperlink"/>
                </w:rPr>
                <w:t>AR</w:t>
              </w:r>
              <w:proofErr w:type="spellEnd"/>
              <w:r w:rsidRPr="0069619B" w:rsidR="0069619B">
                <w:rPr>
                  <w:rStyle w:val="Hyperlink"/>
                </w:rPr>
                <w:t xml:space="preserve"> Concept/Spec</w:t>
              </w:r>
            </w:hyperlink>
          </w:p>
        </w:tc>
        <w:tc>
          <w:tcPr>
            <w:tcW w:w="1817" w:type="dxa"/>
          </w:tcPr>
          <w:p w:rsidRPr="001B3BCE" w:rsidR="0069619B" w:rsidP="00F863A5" w:rsidRDefault="004F4D78" w14:paraId="2A075542" w14:textId="45E4B534">
            <w:proofErr w:type="spellStart"/>
            <w:r>
              <w:t>Forsland</w:t>
            </w:r>
            <w:proofErr w:type="spellEnd"/>
            <w:r>
              <w:t xml:space="preserve">, </w:t>
            </w:r>
            <w:r w:rsidR="00EE07FF">
              <w:t>Cottrell</w:t>
            </w:r>
          </w:p>
        </w:tc>
        <w:tc>
          <w:tcPr>
            <w:tcW w:w="1264" w:type="dxa"/>
          </w:tcPr>
          <w:p w:rsidR="0069619B" w:rsidP="00F863A5" w:rsidRDefault="0069619B" w14:paraId="765EA149" w14:textId="77777777"/>
        </w:tc>
      </w:tr>
      <w:tr w:rsidRPr="001B3BCE" w:rsidR="0067660E" w:rsidTr="00FC5DEE" w14:paraId="450F6107" w14:textId="77777777">
        <w:trPr>
          <w:trHeight w:val="213"/>
        </w:trPr>
        <w:tc>
          <w:tcPr>
            <w:tcW w:w="1028" w:type="dxa"/>
          </w:tcPr>
          <w:p w:rsidR="0067660E" w:rsidP="00F863A5" w:rsidRDefault="0067660E" w14:paraId="5209694C" w14:textId="21B7FE27">
            <w:r>
              <w:t>PRD</w:t>
            </w:r>
          </w:p>
        </w:tc>
        <w:tc>
          <w:tcPr>
            <w:tcW w:w="3801" w:type="dxa"/>
          </w:tcPr>
          <w:p w:rsidR="0067660E" w:rsidP="00F863A5" w:rsidRDefault="00233505" w14:paraId="4E19570F" w14:textId="6771AFAC">
            <w:r>
              <w:t>Product Requirements Document</w:t>
            </w:r>
          </w:p>
        </w:tc>
        <w:tc>
          <w:tcPr>
            <w:tcW w:w="1817" w:type="dxa"/>
          </w:tcPr>
          <w:p w:rsidR="0067660E" w:rsidP="00F863A5" w:rsidRDefault="0067660E" w14:paraId="3D2DBB1B" w14:textId="77777777"/>
        </w:tc>
        <w:tc>
          <w:tcPr>
            <w:tcW w:w="1264" w:type="dxa"/>
          </w:tcPr>
          <w:p w:rsidR="0067660E" w:rsidP="00F863A5" w:rsidRDefault="0067660E" w14:paraId="1E6FE0CA" w14:textId="77777777"/>
        </w:tc>
      </w:tr>
      <w:tr w:rsidRPr="001B3BCE" w:rsidR="001D7BE6" w:rsidTr="00FC5DEE" w14:paraId="06725959" w14:textId="77777777">
        <w:trPr>
          <w:trHeight w:val="213"/>
        </w:trPr>
        <w:tc>
          <w:tcPr>
            <w:tcW w:w="1028" w:type="dxa"/>
          </w:tcPr>
          <w:p w:rsidR="001D7BE6" w:rsidP="00F863A5" w:rsidRDefault="0072744B" w14:paraId="208CE08B" w14:textId="4FB6371E">
            <w:r>
              <w:t>[trials]</w:t>
            </w:r>
          </w:p>
        </w:tc>
        <w:tc>
          <w:tcPr>
            <w:tcW w:w="3801" w:type="dxa"/>
          </w:tcPr>
          <w:p w:rsidR="001D7BE6" w:rsidP="00F863A5" w:rsidRDefault="000D1EFF" w14:paraId="578F0AAA" w14:textId="6E9F78D1">
            <w:hyperlink w:history="1" r:id="rId15">
              <w:r w:rsidRPr="006B0023" w:rsidR="0072744B">
                <w:rPr>
                  <w:rStyle w:val="Hyperlink"/>
                </w:rPr>
                <w:t>Clinical Trials, Human Factors, and User Testing</w:t>
              </w:r>
            </w:hyperlink>
          </w:p>
        </w:tc>
        <w:tc>
          <w:tcPr>
            <w:tcW w:w="1817" w:type="dxa"/>
          </w:tcPr>
          <w:p w:rsidR="001D7BE6" w:rsidP="00F863A5" w:rsidRDefault="006B0023" w14:paraId="2598F141" w14:textId="159AB217">
            <w:proofErr w:type="spellStart"/>
            <w:r>
              <w:t>Steuber</w:t>
            </w:r>
            <w:proofErr w:type="spellEnd"/>
          </w:p>
        </w:tc>
        <w:tc>
          <w:tcPr>
            <w:tcW w:w="1264" w:type="dxa"/>
          </w:tcPr>
          <w:p w:rsidR="001D7BE6" w:rsidP="00F863A5" w:rsidRDefault="006B0023" w14:paraId="776C07C0" w14:textId="0F889678">
            <w:r>
              <w:t>2021</w:t>
            </w:r>
          </w:p>
        </w:tc>
      </w:tr>
      <w:tr w:rsidRPr="001B3BCE" w:rsidR="006B0023" w:rsidTr="00FC5DEE" w14:paraId="046D5EDE" w14:textId="77777777">
        <w:trPr>
          <w:trHeight w:val="213"/>
        </w:trPr>
        <w:tc>
          <w:tcPr>
            <w:tcW w:w="1028" w:type="dxa"/>
          </w:tcPr>
          <w:p w:rsidR="006B0023" w:rsidP="00F863A5" w:rsidRDefault="00E74A7B" w14:paraId="55ED17E7" w14:textId="590F5D53">
            <w:r>
              <w:t>[AAC]</w:t>
            </w:r>
          </w:p>
        </w:tc>
        <w:tc>
          <w:tcPr>
            <w:tcW w:w="3801" w:type="dxa"/>
          </w:tcPr>
          <w:p w:rsidR="006B0023" w:rsidP="00F863A5" w:rsidRDefault="000D1EFF" w14:paraId="03BAD4C9" w14:textId="356DA0F2">
            <w:hyperlink w:history="1" r:id="rId16">
              <w:r w:rsidRPr="00A97086" w:rsidR="00E74A7B">
                <w:rPr>
                  <w:rStyle w:val="Hyperlink"/>
                </w:rPr>
                <w:t xml:space="preserve">Augmentative and Alternative </w:t>
              </w:r>
              <w:r w:rsidRPr="00A97086" w:rsidR="00AE6D73">
                <w:rPr>
                  <w:rStyle w:val="Hyperlink"/>
                </w:rPr>
                <w:t>Communication</w:t>
              </w:r>
            </w:hyperlink>
          </w:p>
        </w:tc>
        <w:tc>
          <w:tcPr>
            <w:tcW w:w="1817" w:type="dxa"/>
          </w:tcPr>
          <w:p w:rsidR="006B0023" w:rsidP="00F863A5" w:rsidRDefault="00E74A7B" w14:paraId="3181CAA8" w14:textId="5C2BFBEF">
            <w:r>
              <w:t>ASHA</w:t>
            </w:r>
            <w:r w:rsidR="00EE1A10">
              <w:t>.org</w:t>
            </w:r>
          </w:p>
        </w:tc>
        <w:tc>
          <w:tcPr>
            <w:tcW w:w="1264" w:type="dxa"/>
          </w:tcPr>
          <w:p w:rsidR="006B0023" w:rsidP="00F863A5" w:rsidRDefault="006B0023" w14:paraId="5B486C3E" w14:textId="77777777"/>
        </w:tc>
      </w:tr>
    </w:tbl>
    <w:p w:rsidRPr="00DD1B4B" w:rsidR="00C1179A" w:rsidP="00F863A5" w:rsidRDefault="00C1179A" w14:paraId="121B45D1" w14:textId="77777777">
      <w:r w:rsidRPr="00DD1B4B">
        <w:t>Revision history:</w:t>
      </w:r>
    </w:p>
    <w:tbl>
      <w:tblPr>
        <w:tblW w:w="0" w:type="auto"/>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0A0" w:firstRow="1" w:lastRow="0" w:firstColumn="1" w:lastColumn="0" w:noHBand="0" w:noVBand="0"/>
      </w:tblPr>
      <w:tblGrid>
        <w:gridCol w:w="1190"/>
        <w:gridCol w:w="4137"/>
        <w:gridCol w:w="998"/>
        <w:gridCol w:w="1585"/>
      </w:tblGrid>
      <w:tr w:rsidRPr="001B3BCE" w:rsidR="00C1179A" w:rsidTr="00690596" w14:paraId="30FE44CE" w14:textId="77777777">
        <w:tc>
          <w:tcPr>
            <w:tcW w:w="1194" w:type="dxa"/>
          </w:tcPr>
          <w:p w:rsidRPr="001B3BCE" w:rsidR="00C1179A" w:rsidP="00F863A5" w:rsidRDefault="00CD68AC" w14:paraId="3B521940" w14:textId="1D350544">
            <w:r>
              <w:t>0.1</w:t>
            </w:r>
          </w:p>
        </w:tc>
        <w:tc>
          <w:tcPr>
            <w:tcW w:w="4177" w:type="dxa"/>
          </w:tcPr>
          <w:p w:rsidRPr="001B3BCE" w:rsidR="00FE1DC4" w:rsidP="00F863A5" w:rsidRDefault="00313682" w14:paraId="1C1EE698" w14:textId="2E05AA2F">
            <w:r>
              <w:t>first draft for discussion</w:t>
            </w:r>
          </w:p>
        </w:tc>
        <w:tc>
          <w:tcPr>
            <w:tcW w:w="945" w:type="dxa"/>
          </w:tcPr>
          <w:p w:rsidRPr="001B3BCE" w:rsidR="00C1179A" w:rsidP="00F863A5" w:rsidRDefault="00C1179A" w14:paraId="68810B51" w14:textId="77777777">
            <w:r>
              <w:t>WM</w:t>
            </w:r>
          </w:p>
        </w:tc>
        <w:tc>
          <w:tcPr>
            <w:tcW w:w="1594" w:type="dxa"/>
          </w:tcPr>
          <w:p w:rsidR="00B6730E" w:rsidP="00F863A5" w:rsidRDefault="00CD68AC" w14:paraId="399C01CF" w14:textId="32803EE5">
            <w:r>
              <w:t>8 Dec 2021</w:t>
            </w:r>
          </w:p>
        </w:tc>
      </w:tr>
      <w:tr w:rsidRPr="001B3BCE" w:rsidR="00164E1D" w:rsidTr="00690596" w14:paraId="380F6098" w14:textId="77777777">
        <w:tc>
          <w:tcPr>
            <w:tcW w:w="1194" w:type="dxa"/>
          </w:tcPr>
          <w:p w:rsidR="00164E1D" w:rsidP="00F863A5" w:rsidRDefault="00164E1D" w14:paraId="40A1BD57" w14:textId="09A09414">
            <w:r>
              <w:t>0.2</w:t>
            </w:r>
          </w:p>
        </w:tc>
        <w:tc>
          <w:tcPr>
            <w:tcW w:w="4177" w:type="dxa"/>
          </w:tcPr>
          <w:p w:rsidR="00164E1D" w:rsidP="00F863A5" w:rsidRDefault="00AE2C97" w14:paraId="17E9773E" w14:textId="230100EC">
            <w:r>
              <w:t xml:space="preserve">Added </w:t>
            </w:r>
            <w:r w:rsidR="00D17B37">
              <w:t>new Pre</w:t>
            </w:r>
            <w:r w:rsidR="00B56BD0">
              <w:t xml:space="preserve">-defined </w:t>
            </w:r>
            <w:r w:rsidR="00F11BF4">
              <w:t>U</w:t>
            </w:r>
            <w:r w:rsidR="00AB08E8">
              <w:t xml:space="preserve">ser </w:t>
            </w:r>
            <w:r w:rsidR="000E6678">
              <w:t xml:space="preserve">Vocabulary </w:t>
            </w:r>
            <w:r w:rsidR="00A94650">
              <w:t>section (</w:t>
            </w:r>
            <w:r w:rsidR="002F2DBE">
              <w:t xml:space="preserve">New </w:t>
            </w:r>
            <w:r w:rsidR="00A94650">
              <w:t>3.2</w:t>
            </w:r>
            <w:r w:rsidR="005905EC">
              <w:t xml:space="preserve">.4) </w:t>
            </w:r>
            <w:r w:rsidR="0015524E">
              <w:t xml:space="preserve">to </w:t>
            </w:r>
            <w:r w:rsidR="00C638F2">
              <w:t xml:space="preserve">Section </w:t>
            </w:r>
            <w:r w:rsidR="0055030E">
              <w:t>3.2</w:t>
            </w:r>
            <w:r w:rsidR="00A81B79">
              <w:t xml:space="preserve"> </w:t>
            </w:r>
            <w:r w:rsidR="00B23BB4">
              <w:t>–</w:t>
            </w:r>
            <w:r w:rsidR="00A81B79">
              <w:t xml:space="preserve"> o</w:t>
            </w:r>
            <w:r w:rsidR="00B23BB4">
              <w:t>ld section</w:t>
            </w:r>
            <w:r w:rsidR="00C1678F">
              <w:t xml:space="preserve"> numbers inc</w:t>
            </w:r>
            <w:r w:rsidR="00832CBA">
              <w:t>remented</w:t>
            </w:r>
          </w:p>
        </w:tc>
        <w:tc>
          <w:tcPr>
            <w:tcW w:w="945" w:type="dxa"/>
          </w:tcPr>
          <w:p w:rsidR="00164E1D" w:rsidP="00F863A5" w:rsidRDefault="00164E1D" w14:paraId="729047AF" w14:textId="5A216209">
            <w:r>
              <w:t>BC</w:t>
            </w:r>
          </w:p>
        </w:tc>
        <w:tc>
          <w:tcPr>
            <w:tcW w:w="1594" w:type="dxa"/>
          </w:tcPr>
          <w:p w:rsidR="00164E1D" w:rsidP="00F863A5" w:rsidRDefault="00164E1D" w14:paraId="241AED53" w14:textId="47C13FD6">
            <w:r>
              <w:t>17 Mar 2022</w:t>
            </w:r>
          </w:p>
        </w:tc>
      </w:tr>
      <w:tr w:rsidRPr="001B3BCE" w:rsidR="00164E1D" w:rsidTr="00690596" w14:paraId="7360E354" w14:textId="77777777">
        <w:tc>
          <w:tcPr>
            <w:tcW w:w="1194" w:type="dxa"/>
          </w:tcPr>
          <w:p w:rsidR="00164E1D" w:rsidP="00F863A5" w:rsidRDefault="002A5D12" w14:paraId="2A8326A9" w14:textId="52528D3D">
            <w:r>
              <w:t>0.3</w:t>
            </w:r>
          </w:p>
        </w:tc>
        <w:tc>
          <w:tcPr>
            <w:tcW w:w="4177" w:type="dxa"/>
          </w:tcPr>
          <w:p w:rsidR="00164E1D" w:rsidP="00F863A5" w:rsidRDefault="002A5D12" w14:paraId="5A7568BC" w14:textId="77777777">
            <w:r>
              <w:t>Restructuring of Document</w:t>
            </w:r>
          </w:p>
          <w:p w:rsidR="00F95064" w:rsidP="00F95064" w:rsidRDefault="002A5D12" w14:paraId="046EEF40" w14:textId="5E799141">
            <w:r>
              <w:t xml:space="preserve">Added new sections and moved many sections around. </w:t>
            </w:r>
          </w:p>
        </w:tc>
        <w:tc>
          <w:tcPr>
            <w:tcW w:w="945" w:type="dxa"/>
          </w:tcPr>
          <w:p w:rsidR="00164E1D" w:rsidP="00F863A5" w:rsidRDefault="002A5D12" w14:paraId="2EDD132A" w14:textId="7445C979">
            <w:r>
              <w:t>BC</w:t>
            </w:r>
          </w:p>
        </w:tc>
        <w:tc>
          <w:tcPr>
            <w:tcW w:w="1594" w:type="dxa"/>
          </w:tcPr>
          <w:p w:rsidR="00164E1D" w:rsidP="00F863A5" w:rsidRDefault="002A5D12" w14:paraId="7234EC79" w14:textId="499BECC9">
            <w:r>
              <w:t>21 Mar 2022</w:t>
            </w:r>
          </w:p>
        </w:tc>
      </w:tr>
      <w:tr w:rsidRPr="001B3BCE" w:rsidR="00F95064" w:rsidTr="00690596" w14:paraId="0BD2F894" w14:textId="77777777">
        <w:tc>
          <w:tcPr>
            <w:tcW w:w="1194" w:type="dxa"/>
          </w:tcPr>
          <w:p w:rsidR="00F95064" w:rsidP="00F863A5" w:rsidRDefault="00F95064" w14:paraId="4108E3CC" w14:textId="5D1A0228">
            <w:r>
              <w:t>0.4</w:t>
            </w:r>
          </w:p>
        </w:tc>
        <w:tc>
          <w:tcPr>
            <w:tcW w:w="4177" w:type="dxa"/>
          </w:tcPr>
          <w:p w:rsidR="00F95064" w:rsidP="00F95064" w:rsidRDefault="00F95064" w14:paraId="0D17D384" w14:textId="18DCF7D8">
            <w:r>
              <w:t xml:space="preserve">Latest requirements update and approach update </w:t>
            </w:r>
          </w:p>
        </w:tc>
        <w:tc>
          <w:tcPr>
            <w:tcW w:w="945" w:type="dxa"/>
          </w:tcPr>
          <w:p w:rsidR="00F95064" w:rsidP="00F863A5" w:rsidRDefault="00F95064" w14:paraId="661A3097" w14:textId="1EB531A5">
            <w:r>
              <w:t>BC</w:t>
            </w:r>
          </w:p>
        </w:tc>
        <w:tc>
          <w:tcPr>
            <w:tcW w:w="1594" w:type="dxa"/>
          </w:tcPr>
          <w:p w:rsidR="00F95064" w:rsidP="00F863A5" w:rsidRDefault="00F95064" w14:paraId="15C6EF31" w14:textId="38332C68">
            <w:r>
              <w:t>6 Apr 2022</w:t>
            </w:r>
          </w:p>
        </w:tc>
      </w:tr>
    </w:tbl>
    <w:p w:rsidR="00A35A61" w:rsidP="00F863A5" w:rsidRDefault="00A35A61" w14:paraId="25A26E2D" w14:textId="77777777">
      <w:pPr>
        <w:pStyle w:val="Heading1"/>
        <w:rPr/>
      </w:pPr>
      <w:bookmarkStart w:name="_Toc98765902" w:id="2"/>
      <w:r w:rsidR="00A35A61">
        <w:rPr/>
        <w:t>Introduction</w:t>
      </w:r>
      <w:bookmarkEnd w:id="2"/>
    </w:p>
    <w:p w:rsidR="0015781D" w:rsidP="00F863A5" w:rsidRDefault="0015781D" w14:paraId="23255BB6" w14:textId="77777777">
      <w:pPr>
        <w:pStyle w:val="Heading2"/>
      </w:pPr>
      <w:bookmarkStart w:name="_Toc98765903" w:id="3"/>
      <w:r>
        <w:t>Document Evolution</w:t>
      </w:r>
      <w:bookmarkEnd w:id="3"/>
    </w:p>
    <w:p w:rsidRPr="00265C13" w:rsidR="000F41E2" w:rsidP="0048258A" w:rsidRDefault="004413AA" w14:paraId="6C6D73B8" w14:textId="416331F8">
      <w:r>
        <w:t>This document is issued iteratively, starting with a high-level discussion of requirements and use</w:t>
      </w:r>
      <w:r w:rsidR="6AB535F8">
        <w:t xml:space="preserve"> </w:t>
      </w:r>
      <w:r>
        <w:t>cases, and drilling down into components until the end-to-end implementation is clear to all parties.</w:t>
      </w:r>
      <w:r w:rsidR="00265C13">
        <w:t xml:space="preserve"> </w:t>
      </w:r>
    </w:p>
    <w:p w:rsidR="00F863A5" w:rsidP="00F863A5" w:rsidRDefault="00F863A5" w14:paraId="6C538F93" w14:textId="77777777">
      <w:pPr>
        <w:pStyle w:val="Heading2"/>
      </w:pPr>
      <w:bookmarkStart w:name="_Toc98765904" w:id="4"/>
      <w:r>
        <w:t>Business Context</w:t>
      </w:r>
      <w:bookmarkEnd w:id="4"/>
    </w:p>
    <w:p w:rsidR="00F863A5" w:rsidP="00F863A5" w:rsidRDefault="00F863A5" w14:paraId="5CB7F150" w14:textId="77777777">
      <w:r>
        <w:t>The language system is the engine that underlies the speech function of an AAC product. It allows the user to quickly construct natural-language phrases that can be used as input to various real-world destinations:</w:t>
      </w:r>
    </w:p>
    <w:p w:rsidR="00F863A5" w:rsidP="00F863A5" w:rsidRDefault="00F863A5" w14:paraId="17B16E18" w14:textId="77777777">
      <w:pPr>
        <w:pStyle w:val="ListParagraph"/>
        <w:numPr>
          <w:ilvl w:val="0"/>
          <w:numId w:val="3"/>
        </w:numPr>
      </w:pPr>
      <w:r>
        <w:t>Other humans via on-board speech generation</w:t>
      </w:r>
    </w:p>
    <w:p w:rsidR="00F863A5" w:rsidP="00F863A5" w:rsidRDefault="00F863A5" w14:paraId="0CD95501" w14:textId="77777777">
      <w:pPr>
        <w:pStyle w:val="ListParagraph"/>
        <w:numPr>
          <w:ilvl w:val="0"/>
          <w:numId w:val="3"/>
        </w:numPr>
      </w:pPr>
      <w:r>
        <w:t>Speech-controlled AI assistants such as Alexa or Google Home</w:t>
      </w:r>
    </w:p>
    <w:p w:rsidR="00F863A5" w:rsidP="00F863A5" w:rsidRDefault="00F863A5" w14:paraId="089EC961" w14:textId="77777777">
      <w:pPr>
        <w:pStyle w:val="ListParagraph"/>
        <w:numPr>
          <w:ilvl w:val="0"/>
          <w:numId w:val="3"/>
        </w:numPr>
      </w:pPr>
      <w:r>
        <w:t>Others over time, such as online platforms, messaging and social media</w:t>
      </w:r>
    </w:p>
    <w:p w:rsidR="00F863A5" w:rsidP="00F863A5" w:rsidRDefault="00F863A5" w14:paraId="4EA042B0" w14:textId="77777777">
      <w:r>
        <w:lastRenderedPageBreak/>
        <w:t>Users of AAC products rely on their devices for all communication, yielding the expectation that their language system must provide the ability to express all the things they want to communicate. They are strongly motivated to learn to use their devices.</w:t>
      </w:r>
    </w:p>
    <w:p w:rsidR="00F863A5" w:rsidP="00F863A5" w:rsidRDefault="00F863A5" w14:paraId="752B3978" w14:textId="77777777">
      <w:r>
        <w:t xml:space="preserve">To be credibly considered by AAC professionals, </w:t>
      </w:r>
      <w:proofErr w:type="spellStart"/>
      <w:r>
        <w:t>Speakprose</w:t>
      </w:r>
      <w:proofErr w:type="spellEnd"/>
      <w:r>
        <w:t xml:space="preserve"> and </w:t>
      </w:r>
      <w:proofErr w:type="spellStart"/>
      <w:r>
        <w:t>Speakprose</w:t>
      </w:r>
      <w:proofErr w:type="spellEnd"/>
      <w:r>
        <w:t xml:space="preserve"> </w:t>
      </w:r>
      <w:proofErr w:type="spellStart"/>
      <w:r>
        <w:t>AR</w:t>
      </w:r>
      <w:proofErr w:type="spellEnd"/>
      <w:r>
        <w:t xml:space="preserve"> must meet a basic set of requirements for language production.  There are a basic set of requirements that must be met in order to qualify for funding.  </w:t>
      </w:r>
    </w:p>
    <w:p w:rsidR="00F863A5" w:rsidP="00F863A5" w:rsidRDefault="00F863A5" w14:paraId="1648A124" w14:textId="77777777">
      <w:r>
        <w:t xml:space="preserve">In particular, demonstrations to potential users and recommenders of AAC systems must demonstrate at least a minimum baseline of functionality.  In order to iterate on the UI/UX design for </w:t>
      </w:r>
      <w:proofErr w:type="spellStart"/>
      <w:r>
        <w:t>Speakprose</w:t>
      </w:r>
      <w:proofErr w:type="spellEnd"/>
      <w:r>
        <w:t xml:space="preserve"> products, a basic set of functionality and a development plan needs to be available for the ATIA conference in January 2021 to capture user feedback.</w:t>
      </w:r>
    </w:p>
    <w:p w:rsidR="00F863A5" w:rsidP="00F863A5" w:rsidRDefault="00F863A5" w14:paraId="7B5A8EF5" w14:textId="77777777">
      <w:r>
        <w:t xml:space="preserve">Competitors in the AAC space (e.g. </w:t>
      </w:r>
      <w:proofErr w:type="spellStart"/>
      <w:r>
        <w:t>Proloquo</w:t>
      </w:r>
      <w:proofErr w:type="spellEnd"/>
      <w:r>
        <w:t>, see screenshot below) provide a reference for this baseline functionality:</w:t>
      </w:r>
    </w:p>
    <w:p w:rsidR="00F863A5" w:rsidP="00F863A5" w:rsidRDefault="00F863A5" w14:paraId="5C2B45A3" w14:textId="77777777">
      <w:pPr>
        <w:pStyle w:val="ListParagraph"/>
        <w:numPr>
          <w:ilvl w:val="0"/>
          <w:numId w:val="4"/>
        </w:numPr>
      </w:pPr>
      <w:r>
        <w:t>A keyboard or keyboard equivalent to enter free text</w:t>
      </w:r>
    </w:p>
    <w:p w:rsidR="00F863A5" w:rsidP="00F863A5" w:rsidRDefault="00F863A5" w14:paraId="031B6924" w14:textId="77777777">
      <w:pPr>
        <w:pStyle w:val="ListParagraph"/>
        <w:numPr>
          <w:ilvl w:val="0"/>
          <w:numId w:val="4"/>
        </w:numPr>
      </w:pPr>
      <w:r>
        <w:t>A set of ‘quick hit’ phrases that can be accessed quickly from the home level of the UI</w:t>
      </w:r>
    </w:p>
    <w:p w:rsidR="00F863A5" w:rsidP="00F863A5" w:rsidRDefault="00F863A5" w14:paraId="4D9D4545" w14:textId="77777777">
      <w:pPr>
        <w:pStyle w:val="ListParagraph"/>
        <w:numPr>
          <w:ilvl w:val="0"/>
          <w:numId w:val="4"/>
        </w:numPr>
      </w:pPr>
      <w:r>
        <w:t>A nested set of folders of phrases organized contextually that can be browsed to select a specific predefined phrase</w:t>
      </w:r>
    </w:p>
    <w:p w:rsidR="00F863A5" w:rsidP="00F863A5" w:rsidRDefault="00F863A5" w14:paraId="257754F1" w14:textId="77777777">
      <w:pPr>
        <w:pStyle w:val="ListParagraph"/>
        <w:numPr>
          <w:ilvl w:val="0"/>
          <w:numId w:val="4"/>
        </w:numPr>
      </w:pPr>
      <w:r>
        <w:t>An area associated with the keyboard that provides a set of candidate completions for the phrase under construction</w:t>
      </w:r>
    </w:p>
    <w:p w:rsidR="00236513" w:rsidP="00236513" w:rsidRDefault="00F863A5" w14:paraId="2C451D29" w14:textId="77777777">
      <w:pPr>
        <w:pStyle w:val="Heading1"/>
      </w:pPr>
      <w:bookmarkStart w:name="_Toc98765905" w:id="5"/>
      <w:r>
        <w:t xml:space="preserve">Language </w:t>
      </w:r>
      <w:r w:rsidR="004F103E">
        <w:t>System</w:t>
      </w:r>
      <w:r>
        <w:t xml:space="preserve"> </w:t>
      </w:r>
      <w:r w:rsidR="00A23792">
        <w:t>Requirements</w:t>
      </w:r>
      <w:bookmarkEnd w:id="5"/>
      <w:r w:rsidR="003606B9">
        <w:t xml:space="preserve"> </w:t>
      </w:r>
    </w:p>
    <w:p w:rsidR="004F103E" w:rsidP="00236513" w:rsidRDefault="00A04122" w14:paraId="5F52D4F7" w14:textId="727C657D">
      <w:r w:rsidRPr="00286098">
        <w:rPr>
          <w:b/>
          <w:bCs/>
        </w:rPr>
        <w:t xml:space="preserve">NOTE: </w:t>
      </w:r>
      <w:r>
        <w:t xml:space="preserve">this section does not exhaustively enumerate the product requirements – refer to [PRD] for those.  This section </w:t>
      </w:r>
      <w:r w:rsidR="0058719B">
        <w:t>lists a set of requirements that guide the selection of the implementation approach.</w:t>
      </w:r>
    </w:p>
    <w:p w:rsidR="00DE7863" w:rsidP="004745B9" w:rsidRDefault="00DE7863" w14:paraId="22C4668D" w14:textId="3406B701">
      <w:pPr>
        <w:pStyle w:val="Heading2"/>
      </w:pPr>
      <w:bookmarkStart w:name="_Toc98765909" w:id="6"/>
      <w:r>
        <w:t>High Level Overview</w:t>
      </w:r>
    </w:p>
    <w:p w:rsidR="002C5FAD" w:rsidP="00575552" w:rsidRDefault="002C5FAD" w14:paraId="4B170F4B" w14:textId="75117718">
      <w:pPr>
        <w:pStyle w:val="ListParagraph"/>
        <w:numPr>
          <w:ilvl w:val="0"/>
          <w:numId w:val="29"/>
        </w:numPr>
      </w:pPr>
      <w:r>
        <w:t xml:space="preserve">The primary goal is to create a </w:t>
      </w:r>
      <w:r w:rsidR="00F905AF">
        <w:t xml:space="preserve">language </w:t>
      </w:r>
      <w:r>
        <w:t xml:space="preserve">system that </w:t>
      </w:r>
      <w:r w:rsidR="00F905AF">
        <w:t>allows users to produce rapid</w:t>
      </w:r>
      <w:r w:rsidR="00B138BC">
        <w:t xml:space="preserve"> fluent speech</w:t>
      </w:r>
      <w:r w:rsidR="00801908">
        <w:t xml:space="preserve"> </w:t>
      </w:r>
    </w:p>
    <w:p w:rsidR="00DE7863" w:rsidP="00575552" w:rsidRDefault="00DE7863" w14:paraId="32F66998" w14:textId="1D40695E">
      <w:pPr>
        <w:pStyle w:val="ListParagraph"/>
        <w:numPr>
          <w:ilvl w:val="0"/>
          <w:numId w:val="29"/>
        </w:numPr>
      </w:pPr>
      <w:r>
        <w:t xml:space="preserve">The system shall provide </w:t>
      </w:r>
      <w:r w:rsidR="00233C87">
        <w:t xml:space="preserve">hierarchical access to a </w:t>
      </w:r>
      <w:r w:rsidRPr="004400B9" w:rsidR="00233C87">
        <w:rPr>
          <w:b/>
          <w:bCs/>
          <w:i/>
          <w:iCs/>
        </w:rPr>
        <w:t>word library</w:t>
      </w:r>
      <w:r w:rsidR="00233C87">
        <w:t xml:space="preserve"> to allow users to quickly find and enter common words</w:t>
      </w:r>
    </w:p>
    <w:p w:rsidR="00233C87" w:rsidP="00233C87" w:rsidRDefault="00233C87" w14:paraId="66F789F2" w14:textId="0B5289B3">
      <w:pPr>
        <w:pStyle w:val="ListParagraph"/>
        <w:numPr>
          <w:ilvl w:val="0"/>
          <w:numId w:val="29"/>
        </w:numPr>
      </w:pPr>
      <w:r>
        <w:t xml:space="preserve">Similarly, the system shall provide users hierarchical access to a </w:t>
      </w:r>
      <w:r w:rsidRPr="004400B9">
        <w:rPr>
          <w:b/>
          <w:bCs/>
          <w:i/>
          <w:iCs/>
        </w:rPr>
        <w:t xml:space="preserve">phrase </w:t>
      </w:r>
      <w:r w:rsidRPr="004400B9" w:rsidR="004400B9">
        <w:rPr>
          <w:b/>
          <w:bCs/>
          <w:i/>
          <w:iCs/>
        </w:rPr>
        <w:t>library</w:t>
      </w:r>
      <w:r w:rsidR="004400B9">
        <w:t xml:space="preserve"> </w:t>
      </w:r>
      <w:r>
        <w:t xml:space="preserve">and phrase fragment library </w:t>
      </w:r>
      <w:r w:rsidR="00493EE4">
        <w:t>to allow fast phrase construction</w:t>
      </w:r>
    </w:p>
    <w:p w:rsidR="004400B9" w:rsidP="00233C87" w:rsidRDefault="004400B9" w14:paraId="5BD80D28" w14:textId="6CB77D3F">
      <w:pPr>
        <w:pStyle w:val="ListParagraph"/>
        <w:numPr>
          <w:ilvl w:val="0"/>
          <w:numId w:val="29"/>
        </w:numPr>
      </w:pPr>
      <w:r w:rsidRPr="003D4665">
        <w:rPr>
          <w:b/>
          <w:bCs/>
          <w:i/>
          <w:iCs/>
        </w:rPr>
        <w:t>Auto-correction</w:t>
      </w:r>
      <w:r>
        <w:t xml:space="preserve"> shall be available to correct users spelling</w:t>
      </w:r>
      <w:r w:rsidR="003D4665">
        <w:t xml:space="preserve"> with both automatic and manual correction </w:t>
      </w:r>
      <w:r w:rsidR="009E33D0">
        <w:t xml:space="preserve">capabilities </w:t>
      </w:r>
    </w:p>
    <w:p w:rsidR="004400B9" w:rsidP="00233C87" w:rsidRDefault="00CB40EC" w14:paraId="10AA5127" w14:textId="13F0B034">
      <w:pPr>
        <w:pStyle w:val="ListParagraph"/>
        <w:numPr>
          <w:ilvl w:val="0"/>
          <w:numId w:val="29"/>
        </w:numPr>
      </w:pPr>
      <w:r w:rsidRPr="00CB40EC">
        <w:rPr>
          <w:b/>
          <w:bCs/>
          <w:i/>
          <w:iCs/>
        </w:rPr>
        <w:t>Word and phrase suggestions</w:t>
      </w:r>
      <w:r>
        <w:t xml:space="preserve"> shall be produced by the system </w:t>
      </w:r>
      <w:r w:rsidR="0055228A">
        <w:t xml:space="preserve">to enable </w:t>
      </w:r>
    </w:p>
    <w:p w:rsidR="004C197F" w:rsidP="00233C87" w:rsidRDefault="004C197F" w14:paraId="5E9531D6" w14:textId="4F8ABF60">
      <w:pPr>
        <w:pStyle w:val="ListParagraph"/>
        <w:numPr>
          <w:ilvl w:val="0"/>
          <w:numId w:val="29"/>
        </w:numPr>
      </w:pPr>
      <w:r w:rsidRPr="004C197F">
        <w:t xml:space="preserve">The </w:t>
      </w:r>
      <w:r>
        <w:t xml:space="preserve">language system will learn from user word and phrase choice to </w:t>
      </w:r>
      <w:r w:rsidR="002C5FAD">
        <w:t>improve predictive capabilities.</w:t>
      </w:r>
    </w:p>
    <w:p w:rsidR="002C5FAD" w:rsidP="00233C87" w:rsidRDefault="002C5FAD" w14:paraId="63525C5E" w14:textId="44CAA584">
      <w:pPr>
        <w:pStyle w:val="ListParagraph"/>
        <w:numPr>
          <w:ilvl w:val="0"/>
          <w:numId w:val="29"/>
        </w:numPr>
      </w:pPr>
      <w:r>
        <w:t xml:space="preserve">The language system will aid in construction of grammatical sentences. </w:t>
      </w:r>
    </w:p>
    <w:p w:rsidR="004F28ED" w:rsidP="004F28ED" w:rsidRDefault="004F28ED" w14:paraId="56992926" w14:textId="77777777">
      <w:pPr>
        <w:pStyle w:val="Heading2"/>
      </w:pPr>
      <w:bookmarkStart w:name="_Toc98765907" w:id="7"/>
      <w:r>
        <w:t>Rapid selection</w:t>
      </w:r>
      <w:bookmarkEnd w:id="7"/>
    </w:p>
    <w:p w:rsidR="004F28ED" w:rsidP="004F28ED" w:rsidRDefault="004F28ED" w14:paraId="4CCC6B8C" w14:textId="77777777">
      <w:pPr>
        <w:pStyle w:val="ListParagraph"/>
        <w:numPr>
          <w:ilvl w:val="0"/>
          <w:numId w:val="9"/>
        </w:numPr>
      </w:pPr>
      <w:r>
        <w:t>Commonly used words should be available with less selections than uncommon words</w:t>
      </w:r>
    </w:p>
    <w:p w:rsidR="004F28ED" w:rsidP="004F28ED" w:rsidRDefault="004F28ED" w14:paraId="5946C468" w14:textId="77777777">
      <w:pPr>
        <w:pStyle w:val="ListParagraph"/>
        <w:numPr>
          <w:ilvl w:val="0"/>
          <w:numId w:val="9"/>
        </w:numPr>
      </w:pPr>
      <w:r>
        <w:t>Commonly used phrases should be available with less selections than uncommon phrases</w:t>
      </w:r>
    </w:p>
    <w:p w:rsidRPr="000E5B6C" w:rsidR="004F28ED" w:rsidP="004F28ED" w:rsidRDefault="004F28ED" w14:paraId="0AE9AEDD" w14:textId="77777777">
      <w:pPr>
        <w:pStyle w:val="ListParagraph"/>
        <w:numPr>
          <w:ilvl w:val="0"/>
          <w:numId w:val="9"/>
        </w:numPr>
      </w:pPr>
      <w:r>
        <w:t>Any phrase should be accessible, possibly requiring fully spelling out the phrase.</w:t>
      </w:r>
    </w:p>
    <w:p w:rsidR="004F28ED" w:rsidP="004F28ED" w:rsidRDefault="004F28ED" w14:paraId="41E60909" w14:textId="77777777">
      <w:pPr>
        <w:pStyle w:val="ListParagraph"/>
        <w:numPr>
          <w:ilvl w:val="0"/>
          <w:numId w:val="9"/>
        </w:numPr>
      </w:pPr>
      <w:r>
        <w:t xml:space="preserve">The goal of the language system is to minimize the number of explicit individual selections required for a user to complete a phrase.  </w:t>
      </w:r>
    </w:p>
    <w:p w:rsidR="004745B9" w:rsidP="004745B9" w:rsidRDefault="004745B9" w14:paraId="0B37D82F" w14:textId="0E75DA55">
      <w:pPr>
        <w:pStyle w:val="Heading2"/>
      </w:pPr>
      <w:r>
        <w:lastRenderedPageBreak/>
        <w:t>Vocabulary</w:t>
      </w:r>
    </w:p>
    <w:p w:rsidR="005F193B" w:rsidP="004745B9" w:rsidRDefault="00D53B1C" w14:paraId="360F4575" w14:textId="45884AED">
      <w:pPr>
        <w:pStyle w:val="Heading3"/>
      </w:pPr>
      <w:r>
        <w:t>Word Dictionary</w:t>
      </w:r>
    </w:p>
    <w:p w:rsidR="005F193B" w:rsidP="005F193B" w:rsidRDefault="005F193B" w14:paraId="6FB348F8" w14:textId="14C33D46">
      <w:pPr>
        <w:pStyle w:val="ListParagraph"/>
        <w:numPr>
          <w:ilvl w:val="0"/>
          <w:numId w:val="30"/>
        </w:numPr>
      </w:pPr>
      <w:r>
        <w:t>A database of words known by the system used in auto-correction and auto-completion of words</w:t>
      </w:r>
    </w:p>
    <w:p w:rsidR="005F193B" w:rsidP="005F193B" w:rsidRDefault="000863FF" w14:paraId="252ED2BF" w14:textId="67E86294">
      <w:pPr>
        <w:pStyle w:val="ListParagraph"/>
        <w:numPr>
          <w:ilvl w:val="0"/>
          <w:numId w:val="30"/>
        </w:numPr>
      </w:pPr>
      <w:r>
        <w:t>Words are tagged with part of speech, word form, and additional semantic and syntactic information</w:t>
      </w:r>
    </w:p>
    <w:p w:rsidR="004B418A" w:rsidP="005F193B" w:rsidRDefault="004B418A" w14:paraId="7184FD23" w14:textId="1A8DD9D8">
      <w:pPr>
        <w:pStyle w:val="ListParagraph"/>
        <w:numPr>
          <w:ilvl w:val="0"/>
          <w:numId w:val="30"/>
        </w:numPr>
      </w:pPr>
      <w:r>
        <w:t xml:space="preserve">Words shall </w:t>
      </w:r>
      <w:r w:rsidR="00DD1C38">
        <w:t xml:space="preserve">link </w:t>
      </w:r>
      <w:r>
        <w:t xml:space="preserve">to other </w:t>
      </w:r>
      <w:r w:rsidR="00820D6C">
        <w:t>versions</w:t>
      </w:r>
      <w:r>
        <w:t xml:space="preserve"> (such as past tense, future tense, pluralization, </w:t>
      </w:r>
      <w:r w:rsidR="00E236AF">
        <w:t>etc.)</w:t>
      </w:r>
      <w:r w:rsidR="00BD07F9">
        <w:t xml:space="preserve"> </w:t>
      </w:r>
    </w:p>
    <w:p w:rsidR="00BD07F9" w:rsidP="005F193B" w:rsidRDefault="00BD07F9" w14:paraId="250F3F10" w14:textId="4FA3A07F">
      <w:pPr>
        <w:pStyle w:val="ListParagraph"/>
        <w:numPr>
          <w:ilvl w:val="0"/>
          <w:numId w:val="30"/>
        </w:numPr>
      </w:pPr>
      <w:r>
        <w:t xml:space="preserve">Future versions of this system may include definitions, semantic links, and </w:t>
      </w:r>
      <w:r w:rsidR="00735588">
        <w:t>synonyms in the word data system</w:t>
      </w:r>
    </w:p>
    <w:p w:rsidR="00385538" w:rsidP="005F193B" w:rsidRDefault="00385538" w14:paraId="59AAF875" w14:textId="747EC316">
      <w:pPr>
        <w:pStyle w:val="ListParagraph"/>
        <w:numPr>
          <w:ilvl w:val="0"/>
          <w:numId w:val="30"/>
        </w:numPr>
      </w:pPr>
      <w:r>
        <w:t xml:space="preserve">The source of this word list </w:t>
      </w:r>
      <w:r w:rsidR="00316178">
        <w:t>has yet to be determined</w:t>
      </w:r>
    </w:p>
    <w:p w:rsidR="00D53B1C" w:rsidP="00D53B1C" w:rsidRDefault="00D53B1C" w14:paraId="01AE88ED" w14:textId="18D8B629">
      <w:pPr>
        <w:pStyle w:val="Heading3"/>
      </w:pPr>
      <w:r>
        <w:t>Pre-defined Word Vocabulary</w:t>
      </w:r>
    </w:p>
    <w:p w:rsidRPr="0054512E" w:rsidR="0054512E" w:rsidP="0054512E" w:rsidRDefault="00D53B1C" w14:paraId="2951F186" w14:textId="499F6E9D">
      <w:pPr>
        <w:pStyle w:val="ListParagraph"/>
        <w:numPr>
          <w:ilvl w:val="0"/>
          <w:numId w:val="31"/>
        </w:numPr>
      </w:pPr>
      <w:r>
        <w:t xml:space="preserve">The word vocabulary is the subset of the word dictionary which consists of the most frequently used words </w:t>
      </w:r>
    </w:p>
    <w:p w:rsidR="00D53B1C" w:rsidP="00D53B1C" w:rsidRDefault="00AF1432" w14:paraId="764A1E60" w14:textId="28061C19">
      <w:pPr>
        <w:pStyle w:val="ListParagraph"/>
        <w:numPr>
          <w:ilvl w:val="0"/>
          <w:numId w:val="31"/>
        </w:numPr>
      </w:pPr>
      <w:r>
        <w:t>Organized into a hierarchical category representation</w:t>
      </w:r>
    </w:p>
    <w:p w:rsidR="00EE0D3B" w:rsidP="00D53B1C" w:rsidRDefault="00EE0D3B" w14:paraId="237BE31D" w14:textId="7E04B009">
      <w:pPr>
        <w:pStyle w:val="ListParagraph"/>
        <w:numPr>
          <w:ilvl w:val="0"/>
          <w:numId w:val="31"/>
        </w:numPr>
      </w:pPr>
      <w:r>
        <w:t>Available as a single list sorted by frequency</w:t>
      </w:r>
    </w:p>
    <w:p w:rsidR="00316178" w:rsidP="00316178" w:rsidRDefault="00316178" w14:paraId="6D0C478E" w14:textId="4B75F46F">
      <w:pPr>
        <w:pStyle w:val="ListParagraph"/>
        <w:numPr>
          <w:ilvl w:val="0"/>
          <w:numId w:val="31"/>
        </w:numPr>
      </w:pPr>
      <w:r w:rsidRPr="0054512E">
        <w:t>The</w:t>
      </w:r>
      <w:r>
        <w:t xml:space="preserve"> basis for this frequency identification</w:t>
      </w:r>
      <w:r w:rsidRPr="0054512E">
        <w:t xml:space="preserve"> </w:t>
      </w:r>
      <w:r>
        <w:t>has yet to be determined</w:t>
      </w:r>
    </w:p>
    <w:p w:rsidR="00EE0D3B" w:rsidP="00EE0D3B" w:rsidRDefault="00EE0D3B" w14:paraId="7E74AB47" w14:textId="32F73781">
      <w:pPr>
        <w:pStyle w:val="Heading3"/>
      </w:pPr>
      <w:r>
        <w:t>User Word Vocabulary</w:t>
      </w:r>
    </w:p>
    <w:p w:rsidR="00EE0D3B" w:rsidP="00EE0D3B" w:rsidRDefault="00EE0D3B" w14:paraId="772119A5" w14:textId="44564511">
      <w:pPr>
        <w:pStyle w:val="ListParagraph"/>
        <w:numPr>
          <w:ilvl w:val="0"/>
          <w:numId w:val="32"/>
        </w:numPr>
      </w:pPr>
      <w:r>
        <w:t xml:space="preserve">The word vocabulary is the subset of the word dictionary consisting of the </w:t>
      </w:r>
      <w:r w:rsidR="00DB3604">
        <w:t>users’</w:t>
      </w:r>
      <w:r>
        <w:t xml:space="preserve"> most frequently used words </w:t>
      </w:r>
    </w:p>
    <w:p w:rsidR="00EE0D3B" w:rsidP="00EE0D3B" w:rsidRDefault="00EE0D3B" w14:paraId="347D0FE6" w14:textId="366A5330">
      <w:pPr>
        <w:pStyle w:val="ListParagraph"/>
        <w:numPr>
          <w:ilvl w:val="0"/>
          <w:numId w:val="32"/>
        </w:numPr>
      </w:pPr>
      <w:r>
        <w:t>Organized into a hierarchical category representation</w:t>
      </w:r>
    </w:p>
    <w:p w:rsidR="00EE0D3B" w:rsidP="00EE0D3B" w:rsidRDefault="00EE0D3B" w14:paraId="7BB86E79" w14:textId="34CCF89C">
      <w:pPr>
        <w:pStyle w:val="ListParagraph"/>
        <w:numPr>
          <w:ilvl w:val="0"/>
          <w:numId w:val="32"/>
        </w:numPr>
      </w:pPr>
      <w:r>
        <w:t>Available as a single list sorted by frequency</w:t>
      </w:r>
    </w:p>
    <w:p w:rsidR="00E67937" w:rsidP="00E67937" w:rsidRDefault="00E67937" w14:paraId="3DD57204" w14:textId="670B00C8">
      <w:pPr>
        <w:pStyle w:val="ListParagraph"/>
        <w:numPr>
          <w:ilvl w:val="0"/>
          <w:numId w:val="32"/>
        </w:numPr>
      </w:pPr>
      <w:r>
        <w:t>System should support importing a corpus of texts composed by the user to build the user word vocabulary</w:t>
      </w:r>
    </w:p>
    <w:p w:rsidR="004745B9" w:rsidP="004745B9" w:rsidRDefault="00E67937" w14:paraId="786D28AF" w14:textId="2D7C7CAC">
      <w:pPr>
        <w:pStyle w:val="Heading3"/>
      </w:pPr>
      <w:r>
        <w:t>P</w:t>
      </w:r>
      <w:r w:rsidR="002C4DF4">
        <w:t>hrase</w:t>
      </w:r>
      <w:r w:rsidR="004745B9">
        <w:t xml:space="preserve"> </w:t>
      </w:r>
      <w:bookmarkEnd w:id="6"/>
      <w:r>
        <w:t>Dictionary</w:t>
      </w:r>
    </w:p>
    <w:p w:rsidR="00E67937" w:rsidP="00E67937" w:rsidRDefault="00E67937" w14:paraId="1CD3E01A" w14:textId="77777777">
      <w:pPr>
        <w:pStyle w:val="ListParagraph"/>
        <w:numPr>
          <w:ilvl w:val="0"/>
          <w:numId w:val="5"/>
        </w:numPr>
      </w:pPr>
      <w:r>
        <w:t>Grouped into categories to improve selection speed</w:t>
      </w:r>
    </w:p>
    <w:p w:rsidR="00E569C2" w:rsidP="00E569C2" w:rsidRDefault="00E569C2" w14:paraId="343CED5B" w14:textId="77777777">
      <w:pPr>
        <w:pStyle w:val="ListParagraph"/>
        <w:numPr>
          <w:ilvl w:val="0"/>
          <w:numId w:val="5"/>
        </w:numPr>
      </w:pPr>
      <w:r>
        <w:t>New categories can be created</w:t>
      </w:r>
    </w:p>
    <w:p w:rsidR="00E67937" w:rsidP="00E67937" w:rsidRDefault="00E67937" w14:paraId="20E64F2C" w14:textId="77777777">
      <w:pPr>
        <w:pStyle w:val="ListParagraph"/>
        <w:numPr>
          <w:ilvl w:val="0"/>
          <w:numId w:val="5"/>
        </w:numPr>
      </w:pPr>
      <w:r>
        <w:t>Will allow tagging of phrases with abbreviated phrase replacement suggestions, for example: omw = on my way</w:t>
      </w:r>
    </w:p>
    <w:p w:rsidR="00E67937" w:rsidP="00E67937" w:rsidRDefault="00E67937" w14:paraId="2974C5B8" w14:textId="2EB734FA">
      <w:pPr>
        <w:pStyle w:val="ListParagraph"/>
        <w:numPr>
          <w:ilvl w:val="0"/>
          <w:numId w:val="5"/>
        </w:numPr>
      </w:pPr>
      <w:r>
        <w:t>Phrases shall contain additional information (semantic and context) for use in predictive suggestion system</w:t>
      </w:r>
    </w:p>
    <w:p w:rsidR="00E67937" w:rsidP="00E67937" w:rsidRDefault="00E67937" w14:paraId="1BBABA4B" w14:textId="37A1CAF0">
      <w:pPr>
        <w:pStyle w:val="Heading3"/>
      </w:pPr>
      <w:r>
        <w:t>Pre-defined Phrase Vocabulary</w:t>
      </w:r>
    </w:p>
    <w:p w:rsidR="004745B9" w:rsidP="004745B9" w:rsidRDefault="004745B9" w14:paraId="0EBEC8D3" w14:textId="000D5D23">
      <w:pPr>
        <w:pStyle w:val="ListParagraph"/>
        <w:numPr>
          <w:ilvl w:val="0"/>
          <w:numId w:val="5"/>
        </w:numPr>
      </w:pPr>
      <w:r>
        <w:t>A set of phrases chosen from standard corpora are available to all users</w:t>
      </w:r>
    </w:p>
    <w:p w:rsidR="004745B9" w:rsidP="00E67937" w:rsidRDefault="00E67937" w14:paraId="544D761B" w14:textId="0349847D">
      <w:pPr>
        <w:pStyle w:val="Heading3"/>
      </w:pPr>
      <w:bookmarkStart w:name="_Toc98765910" w:id="8"/>
      <w:r>
        <w:t>U</w:t>
      </w:r>
      <w:r w:rsidR="004745B9">
        <w:t xml:space="preserve">ser </w:t>
      </w:r>
      <w:r>
        <w:t>Phrase V</w:t>
      </w:r>
      <w:r w:rsidR="004745B9">
        <w:t>ocabulary</w:t>
      </w:r>
      <w:bookmarkEnd w:id="8"/>
    </w:p>
    <w:p w:rsidR="008476D7" w:rsidP="004745B9" w:rsidRDefault="008476D7" w14:paraId="098E9987" w14:textId="3F5AB2B2">
      <w:pPr>
        <w:pStyle w:val="ListParagraph"/>
        <w:numPr>
          <w:ilvl w:val="0"/>
          <w:numId w:val="14"/>
        </w:numPr>
      </w:pPr>
      <w:r>
        <w:t xml:space="preserve">A set of phrases </w:t>
      </w:r>
      <w:r w:rsidR="00A1493D">
        <w:t xml:space="preserve">previously </w:t>
      </w:r>
      <w:r>
        <w:t>uttered by the user of the system</w:t>
      </w:r>
    </w:p>
    <w:p w:rsidR="006742E2" w:rsidP="004745B9" w:rsidRDefault="006742E2" w14:paraId="689C868C" w14:textId="6FF7FB64">
      <w:pPr>
        <w:pStyle w:val="ListParagraph"/>
        <w:numPr>
          <w:ilvl w:val="0"/>
          <w:numId w:val="14"/>
        </w:numPr>
      </w:pPr>
      <w:r>
        <w:t xml:space="preserve">These phrases are specific to the current user </w:t>
      </w:r>
    </w:p>
    <w:p w:rsidR="004745B9" w:rsidP="004745B9" w:rsidRDefault="00E67937" w14:paraId="3AB8BAA8" w14:textId="761E7580">
      <w:pPr>
        <w:pStyle w:val="ListParagraph"/>
        <w:numPr>
          <w:ilvl w:val="0"/>
          <w:numId w:val="14"/>
        </w:numPr>
      </w:pPr>
      <w:r>
        <w:t>System should support importing a</w:t>
      </w:r>
      <w:r w:rsidR="004745B9">
        <w:t xml:space="preserve"> corpus of texts composed by the user </w:t>
      </w:r>
      <w:r>
        <w:t>to build the user phrase vocabulary</w:t>
      </w:r>
    </w:p>
    <w:p w:rsidR="00356169" w:rsidP="00356169" w:rsidRDefault="00356169" w14:paraId="564A220F" w14:textId="322AD95D">
      <w:pPr>
        <w:pStyle w:val="Bullet"/>
        <w:numPr>
          <w:ilvl w:val="0"/>
          <w:numId w:val="14"/>
        </w:numPr>
      </w:pPr>
      <w:r>
        <w:t xml:space="preserve">A user can select a phrase from </w:t>
      </w:r>
      <w:r w:rsidR="00FE4CCC">
        <w:t xml:space="preserve">vocabulary </w:t>
      </w:r>
      <w:r>
        <w:t>to place it in the input area where it can be uttered immediately or edited</w:t>
      </w:r>
    </w:p>
    <w:p w:rsidR="00356169" w:rsidP="00356169" w:rsidRDefault="00356169" w14:paraId="75098E09" w14:textId="1527FF56">
      <w:pPr>
        <w:pStyle w:val="Bullet"/>
        <w:numPr>
          <w:ilvl w:val="0"/>
          <w:numId w:val="14"/>
        </w:numPr>
      </w:pPr>
      <w:r>
        <w:t xml:space="preserve">Phrases are not added multiple times to </w:t>
      </w:r>
      <w:r w:rsidR="006E2919">
        <w:t>vocabulary</w:t>
      </w:r>
    </w:p>
    <w:p w:rsidR="00C33757" w:rsidP="00C33757" w:rsidRDefault="00C33757" w14:paraId="458836AA" w14:textId="77777777">
      <w:pPr>
        <w:pStyle w:val="Bullet"/>
        <w:numPr>
          <w:ilvl w:val="0"/>
          <w:numId w:val="14"/>
        </w:numPr>
      </w:pPr>
      <w:r>
        <w:t>Individual phrases can be removed from vocabulary (resets their probabilities – could be re-relearned in the future)</w:t>
      </w:r>
    </w:p>
    <w:p w:rsidR="00356169" w:rsidP="00356169" w:rsidRDefault="000677A7" w14:paraId="0A9AE164" w14:textId="0E9FC292">
      <w:pPr>
        <w:pStyle w:val="Bullet"/>
        <w:numPr>
          <w:ilvl w:val="0"/>
          <w:numId w:val="14"/>
        </w:numPr>
      </w:pPr>
      <w:r>
        <w:lastRenderedPageBreak/>
        <w:t xml:space="preserve">Since phrase vocabulary is built from utterances - </w:t>
      </w:r>
      <w:r w:rsidR="00356169">
        <w:t>Edited phrases are considered new</w:t>
      </w:r>
    </w:p>
    <w:p w:rsidR="00356169" w:rsidP="00356169" w:rsidRDefault="00356169" w14:paraId="72C55F04" w14:textId="6359B40A">
      <w:pPr>
        <w:pStyle w:val="Bullet"/>
        <w:numPr>
          <w:ilvl w:val="0"/>
          <w:numId w:val="14"/>
        </w:numPr>
      </w:pPr>
      <w:r>
        <w:t xml:space="preserve">Uttering a phrase from </w:t>
      </w:r>
      <w:r w:rsidR="00F75715">
        <w:t>user vocabulary</w:t>
      </w:r>
      <w:r>
        <w:t xml:space="preserve"> increases the probability that it will be surfaced by phrase prediction.</w:t>
      </w:r>
    </w:p>
    <w:p w:rsidR="00A1493D" w:rsidP="00A1493D" w:rsidRDefault="00A1493D" w14:paraId="55E60EB8" w14:textId="2C9C0C96">
      <w:pPr>
        <w:pStyle w:val="Heading3"/>
      </w:pPr>
      <w:r>
        <w:t>User Phrase History</w:t>
      </w:r>
    </w:p>
    <w:p w:rsidR="00A1493D" w:rsidP="00356169" w:rsidRDefault="00A1493D" w14:paraId="620B1E1B" w14:textId="23DE07C4">
      <w:pPr>
        <w:pStyle w:val="Bullet"/>
        <w:numPr>
          <w:ilvl w:val="0"/>
          <w:numId w:val="14"/>
        </w:numPr>
      </w:pPr>
      <w:r>
        <w:t>List of most recent phrases uttered by the user</w:t>
      </w:r>
    </w:p>
    <w:p w:rsidR="000F69AE" w:rsidP="000F69AE" w:rsidRDefault="000F69AE" w14:paraId="3800C253" w14:textId="77777777">
      <w:pPr>
        <w:pStyle w:val="Bullet"/>
        <w:numPr>
          <w:ilvl w:val="0"/>
          <w:numId w:val="14"/>
        </w:numPr>
      </w:pPr>
      <w:r>
        <w:t>Phrases that have been uttered are added to user history unless disabled.</w:t>
      </w:r>
    </w:p>
    <w:p w:rsidR="00356169" w:rsidP="00356169" w:rsidRDefault="00B471A6" w14:paraId="18DB044E" w14:textId="34286225">
      <w:pPr>
        <w:pStyle w:val="Bullet"/>
        <w:numPr>
          <w:ilvl w:val="0"/>
          <w:numId w:val="14"/>
        </w:numPr>
      </w:pPr>
      <w:r>
        <w:t xml:space="preserve">User phrase </w:t>
      </w:r>
      <w:r w:rsidR="00F86D5E">
        <w:t>history</w:t>
      </w:r>
      <w:r>
        <w:t xml:space="preserve"> </w:t>
      </w:r>
      <w:r w:rsidR="00E36C12">
        <w:t>c</w:t>
      </w:r>
      <w:r w:rsidR="00356169">
        <w:t>an be cleared</w:t>
      </w:r>
    </w:p>
    <w:p w:rsidR="00356169" w:rsidP="006F2E19" w:rsidRDefault="00356169" w14:paraId="38E30855" w14:textId="3E707CE5">
      <w:pPr>
        <w:pStyle w:val="Bullet"/>
        <w:numPr>
          <w:ilvl w:val="0"/>
          <w:numId w:val="14"/>
        </w:numPr>
      </w:pPr>
      <w:r>
        <w:t>The addition of phrases to history can be disabled permanently or temporarily to preserve privacy</w:t>
      </w:r>
      <w:r w:rsidR="00003688">
        <w:t xml:space="preserve"> (May not be necessar</w:t>
      </w:r>
      <w:r w:rsidR="00192E5A">
        <w:t>y)</w:t>
      </w:r>
    </w:p>
    <w:p w:rsidR="004D356C" w:rsidP="004D356C" w:rsidRDefault="004D356C" w14:paraId="4324E972" w14:textId="77777777">
      <w:pPr>
        <w:pStyle w:val="Heading2"/>
      </w:pPr>
      <w:bookmarkStart w:name="_Toc98765919" w:id="9"/>
      <w:r>
        <w:t>Vocabulary classification</w:t>
      </w:r>
      <w:bookmarkEnd w:id="9"/>
    </w:p>
    <w:p w:rsidR="004D356C" w:rsidP="004D356C" w:rsidRDefault="006453AB" w14:paraId="7A1C9C0B" w14:textId="0597048D">
      <w:pPr>
        <w:pStyle w:val="ListParagraph"/>
        <w:numPr>
          <w:ilvl w:val="0"/>
          <w:numId w:val="12"/>
        </w:numPr>
      </w:pPr>
      <w:r>
        <w:t>I</w:t>
      </w:r>
      <w:r w:rsidR="004D356C">
        <w:t>ndividual phrase can be classified under multiple categories</w:t>
      </w:r>
    </w:p>
    <w:p w:rsidR="006453AB" w:rsidP="004D356C" w:rsidRDefault="006453AB" w14:paraId="5F817C7F" w14:textId="67FB4BB4">
      <w:pPr>
        <w:pStyle w:val="ListParagraph"/>
        <w:numPr>
          <w:ilvl w:val="0"/>
          <w:numId w:val="12"/>
        </w:numPr>
      </w:pPr>
      <w:r>
        <w:t xml:space="preserve">Individual words can be tagged with multiple categories </w:t>
      </w:r>
    </w:p>
    <w:p w:rsidR="004D356C" w:rsidP="004D356C" w:rsidRDefault="004D356C" w14:paraId="369B45D6" w14:textId="77777777">
      <w:pPr>
        <w:pStyle w:val="ListParagraph"/>
        <w:numPr>
          <w:ilvl w:val="0"/>
          <w:numId w:val="12"/>
        </w:numPr>
      </w:pPr>
      <w:r>
        <w:t>Categories can be disabled from prediction either temporarily or permanently</w:t>
      </w:r>
    </w:p>
    <w:p w:rsidR="004D356C" w:rsidP="004D356C" w:rsidRDefault="004D356C" w14:paraId="7DD2F5AF" w14:textId="77777777">
      <w:pPr>
        <w:pStyle w:val="ListParagraph"/>
        <w:numPr>
          <w:ilvl w:val="0"/>
          <w:numId w:val="12"/>
        </w:numPr>
      </w:pPr>
      <w:r>
        <w:t>Categories can be disabled from browsing either temporarily or permanently</w:t>
      </w:r>
    </w:p>
    <w:p w:rsidR="00192E5A" w:rsidP="00192E5A" w:rsidRDefault="00192E5A" w14:paraId="1D449448" w14:textId="77777777">
      <w:pPr>
        <w:pStyle w:val="Heading2"/>
      </w:pPr>
      <w:bookmarkStart w:name="_Toc98765915" w:id="10"/>
      <w:r>
        <w:t>Learning Words</w:t>
      </w:r>
      <w:bookmarkEnd w:id="10"/>
      <w:r>
        <w:t xml:space="preserve"> and Phrases</w:t>
      </w:r>
    </w:p>
    <w:p w:rsidR="00192E5A" w:rsidP="00192E5A" w:rsidRDefault="00192E5A" w14:paraId="6AF94022" w14:textId="77777777">
      <w:pPr>
        <w:pStyle w:val="ListParagraph"/>
        <w:numPr>
          <w:ilvl w:val="0"/>
          <w:numId w:val="18"/>
        </w:numPr>
      </w:pPr>
      <w:r>
        <w:t xml:space="preserve">Words that are not in dictionary should be learnable – added to dictionary </w:t>
      </w:r>
    </w:p>
    <w:p w:rsidR="00192E5A" w:rsidP="00192E5A" w:rsidRDefault="00192E5A" w14:paraId="771E381B" w14:textId="77777777">
      <w:pPr>
        <w:pStyle w:val="ListParagraph"/>
        <w:numPr>
          <w:ilvl w:val="0"/>
          <w:numId w:val="18"/>
        </w:numPr>
      </w:pPr>
      <w:r>
        <w:t xml:space="preserve">Phrases that are not in the users’ dictionary shall be learnable – added to the dictionary </w:t>
      </w:r>
    </w:p>
    <w:p w:rsidR="00192E5A" w:rsidP="00192E5A" w:rsidRDefault="00192E5A" w14:paraId="5D5B6967" w14:textId="77777777">
      <w:pPr>
        <w:pStyle w:val="ListParagraph"/>
        <w:numPr>
          <w:ilvl w:val="0"/>
          <w:numId w:val="18"/>
        </w:numPr>
      </w:pPr>
      <w:r>
        <w:t>Option to add additional data to dictionary entry – definition, type of word – etc…</w:t>
      </w:r>
    </w:p>
    <w:p w:rsidR="00D74ACC" w:rsidP="00D74ACC" w:rsidRDefault="00D74ACC" w14:paraId="6152D6BE" w14:textId="77777777">
      <w:pPr>
        <w:pStyle w:val="Heading2"/>
      </w:pPr>
      <w:bookmarkStart w:name="_Toc98765918" w:id="11"/>
      <w:r w:rsidRPr="004A5F4A">
        <w:t>Forbidden</w:t>
      </w:r>
      <w:r>
        <w:t xml:space="preserve"> words</w:t>
      </w:r>
    </w:p>
    <w:p w:rsidRPr="007A5BDD" w:rsidR="00D74ACC" w:rsidP="00D74ACC" w:rsidRDefault="00D74ACC" w14:paraId="42052731" w14:textId="77777777">
      <w:pPr>
        <w:pStyle w:val="Bullet"/>
      </w:pPr>
      <w:r>
        <w:t xml:space="preserve">Words that are forbidden (profanity) shall be maintained in a list and automatically excluded from standard processing. </w:t>
      </w:r>
    </w:p>
    <w:p w:rsidR="00D74ACC" w:rsidP="00D74ACC" w:rsidRDefault="00D74ACC" w14:paraId="5ABD596B" w14:textId="77777777">
      <w:pPr>
        <w:pStyle w:val="Heading2"/>
      </w:pPr>
      <w:r>
        <w:t>Forbidden phrases</w:t>
      </w:r>
      <w:bookmarkEnd w:id="11"/>
    </w:p>
    <w:p w:rsidRPr="00D93B8E" w:rsidR="00D74ACC" w:rsidP="00D74ACC" w:rsidRDefault="00D74ACC" w14:paraId="2D1C36D0" w14:textId="77777777">
      <w:pPr>
        <w:pStyle w:val="ListParagraph"/>
        <w:numPr>
          <w:ilvl w:val="0"/>
          <w:numId w:val="10"/>
        </w:numPr>
      </w:pPr>
      <w:r>
        <w:t>The user will be able to add a set of forbidden phrases that should not be suggested</w:t>
      </w:r>
    </w:p>
    <w:p w:rsidR="00236513" w:rsidP="00236513" w:rsidRDefault="00236513" w14:paraId="4AA17EC6" w14:textId="38BC0D09">
      <w:pPr>
        <w:pStyle w:val="Heading2"/>
      </w:pPr>
      <w:r>
        <w:t>System Training</w:t>
      </w:r>
    </w:p>
    <w:p w:rsidR="004F103E" w:rsidP="002D17EE" w:rsidRDefault="006A37B2" w14:paraId="4AFD4EE6" w14:textId="651DFDE1">
      <w:pPr>
        <w:pStyle w:val="Heading3"/>
      </w:pPr>
      <w:r>
        <w:t>Online Prediction and Training</w:t>
      </w:r>
    </w:p>
    <w:p w:rsidR="002D17EE" w:rsidP="006A37B2" w:rsidRDefault="006A37B2" w14:paraId="01CDA17E" w14:textId="348C4F5C">
      <w:pPr>
        <w:pStyle w:val="Bullet"/>
      </w:pPr>
      <w:r>
        <w:t xml:space="preserve">While the system is in operation on a user’s device it shall offer </w:t>
      </w:r>
      <w:r w:rsidR="00A93186">
        <w:t>word and phrase completion (see below)</w:t>
      </w:r>
    </w:p>
    <w:p w:rsidR="002D17EE" w:rsidP="006A37B2" w:rsidRDefault="003C6BA7" w14:paraId="6037666B" w14:textId="6950F340">
      <w:pPr>
        <w:pStyle w:val="Bullet"/>
      </w:pPr>
      <w:r>
        <w:t>W</w:t>
      </w:r>
      <w:r w:rsidR="002D17EE">
        <w:t xml:space="preserve">ord </w:t>
      </w:r>
      <w:r>
        <w:t xml:space="preserve">and phrase </w:t>
      </w:r>
      <w:r w:rsidR="002D17EE">
        <w:t xml:space="preserve">probabilities </w:t>
      </w:r>
      <w:r w:rsidR="001B55E1">
        <w:t xml:space="preserve">may be updated on </w:t>
      </w:r>
      <w:r w:rsidR="002D17EE">
        <w:t xml:space="preserve">the live model </w:t>
      </w:r>
    </w:p>
    <w:p w:rsidR="001B55E1" w:rsidP="001B55E1" w:rsidRDefault="001B55E1" w14:paraId="0CB30553" w14:textId="66755FA9">
      <w:pPr>
        <w:pStyle w:val="Bullet"/>
        <w:numPr>
          <w:ilvl w:val="1"/>
          <w:numId w:val="1"/>
        </w:numPr>
      </w:pPr>
      <w:r>
        <w:t xml:space="preserve">A series of tests shall be developed to determine the limits of the online learning system – based on memory and processing performance limits of mobile devices </w:t>
      </w:r>
    </w:p>
    <w:p w:rsidR="006A37B2" w:rsidP="002D17EE" w:rsidRDefault="006A37B2" w14:paraId="3D582188" w14:textId="600A9A9D">
      <w:pPr>
        <w:pStyle w:val="Heading3"/>
      </w:pPr>
      <w:r>
        <w:t>Offline Training</w:t>
      </w:r>
    </w:p>
    <w:p w:rsidR="002F70E0" w:rsidP="006A37B2" w:rsidRDefault="002F70E0" w14:paraId="1878F1B6" w14:textId="3C21D422">
      <w:pPr>
        <w:pStyle w:val="Bullet"/>
      </w:pPr>
      <w:r>
        <w:t>A separate offline model shall process the pre-defined and user corpora to build the predictive probabilities</w:t>
      </w:r>
    </w:p>
    <w:p w:rsidR="002F70E0" w:rsidP="006A37B2" w:rsidRDefault="002F70E0" w14:paraId="7736A05B" w14:textId="47CC5F1A">
      <w:pPr>
        <w:pStyle w:val="Bullet"/>
      </w:pPr>
      <w:r>
        <w:t xml:space="preserve">Testing shall be done to determine the limits of time required for model processing and </w:t>
      </w:r>
      <w:r w:rsidR="00D81118">
        <w:t>construction</w:t>
      </w:r>
    </w:p>
    <w:p w:rsidR="00ED65DC" w:rsidP="005A7959" w:rsidRDefault="00ED65DC" w14:paraId="712876A8" w14:textId="34E5383E">
      <w:pPr>
        <w:pStyle w:val="Heading2"/>
      </w:pPr>
      <w:r>
        <w:lastRenderedPageBreak/>
        <w:t>Input Model</w:t>
      </w:r>
      <w:r w:rsidR="00A50D0B">
        <w:t xml:space="preserve"> </w:t>
      </w:r>
    </w:p>
    <w:p w:rsidR="00A50D0B" w:rsidP="00B12D90" w:rsidRDefault="00A50D0B" w14:paraId="43DD83D5" w14:textId="2A00A697">
      <w:pPr>
        <w:pStyle w:val="ListParagraph"/>
        <w:numPr>
          <w:ilvl w:val="0"/>
          <w:numId w:val="26"/>
        </w:numPr>
      </w:pPr>
      <w:r>
        <w:t>The input from the phrase entry area shall be treated as uncertain – the user may have made a mistake while typing in a word or phrase</w:t>
      </w:r>
    </w:p>
    <w:p w:rsidR="00A50D0B" w:rsidP="00B12D90" w:rsidRDefault="00A50D0B" w14:paraId="2CC41E57" w14:textId="1E0C32EC">
      <w:pPr>
        <w:pStyle w:val="ListParagraph"/>
        <w:numPr>
          <w:ilvl w:val="0"/>
          <w:numId w:val="26"/>
        </w:numPr>
      </w:pPr>
      <w:r>
        <w:t>Deprecated idea:</w:t>
      </w:r>
    </w:p>
    <w:p w:rsidR="00ED65DC" w:rsidP="00A50D0B" w:rsidRDefault="00ED65DC" w14:paraId="256DC813" w14:textId="24174BD0">
      <w:pPr>
        <w:pStyle w:val="ListParagraph"/>
        <w:numPr>
          <w:ilvl w:val="1"/>
          <w:numId w:val="26"/>
        </w:numPr>
      </w:pPr>
      <w:r>
        <w:t>The input model will determine how probable the entered character is relative to possible entered characters. With on screen keyboards the user might press in-between two characters – both have a probability.</w:t>
      </w:r>
    </w:p>
    <w:p w:rsidRPr="008C2FD4" w:rsidR="004F103E" w:rsidP="00F9376D" w:rsidRDefault="00F9376D" w14:paraId="60F40885" w14:textId="7A26ACB7">
      <w:pPr>
        <w:pStyle w:val="ListParagraph"/>
        <w:numPr>
          <w:ilvl w:val="1"/>
          <w:numId w:val="20"/>
        </w:numPr>
      </w:pPr>
      <w:r>
        <w:t>Note: This may be rejected as it is specific to the input device and we may want the language system to be agnostic in this respect.</w:t>
      </w:r>
    </w:p>
    <w:p w:rsidR="00DB27B6" w:rsidP="00A93186" w:rsidRDefault="00583440" w14:paraId="591FAF55" w14:textId="2618066D">
      <w:pPr>
        <w:pStyle w:val="Heading2"/>
      </w:pPr>
      <w:bookmarkStart w:name="_Toc98765912" w:id="12"/>
      <w:bookmarkStart w:name="OLE_LINK5" w:id="13"/>
      <w:bookmarkStart w:name="OLE_LINK6" w:id="14"/>
      <w:r>
        <w:t xml:space="preserve">Types of </w:t>
      </w:r>
      <w:r w:rsidR="00DB27B6">
        <w:t>Prediction</w:t>
      </w:r>
      <w:r w:rsidR="00BA5558">
        <w:t xml:space="preserve"> </w:t>
      </w:r>
    </w:p>
    <w:p w:rsidR="00BA5558" w:rsidP="00BA5558" w:rsidRDefault="00BA5558" w14:paraId="207D27E3" w14:textId="473AE320">
      <w:r>
        <w:t>This system shall provide a variety of word and phrase predictions.</w:t>
      </w:r>
    </w:p>
    <w:p w:rsidR="00BA5558" w:rsidP="006C1915" w:rsidRDefault="00BA5558" w14:paraId="50241212" w14:textId="02C132CB">
      <w:pPr>
        <w:pStyle w:val="Heading3"/>
      </w:pPr>
      <w:r>
        <w:t>Current word fragment completion</w:t>
      </w:r>
    </w:p>
    <w:p w:rsidR="00A93186" w:rsidP="006C1915" w:rsidRDefault="00A93186" w14:paraId="757D7D97" w14:textId="1733A948">
      <w:pPr>
        <w:pStyle w:val="ListParagraph"/>
        <w:numPr>
          <w:ilvl w:val="0"/>
          <w:numId w:val="25"/>
        </w:numPr>
      </w:pPr>
      <w:r>
        <w:t>The current string of characters entered by the user that needs to be completed (not terminated by either a punctuation mark or whitespace)</w:t>
      </w:r>
    </w:p>
    <w:p w:rsidR="001B5D1B" w:rsidP="006C1915" w:rsidRDefault="001B5D1B" w14:paraId="106ED49D" w14:textId="77777777">
      <w:pPr>
        <w:pStyle w:val="Bullet"/>
        <w:numPr>
          <w:ilvl w:val="0"/>
          <w:numId w:val="25"/>
        </w:numPr>
      </w:pPr>
      <w:r>
        <w:t>If more than one word has a probability above a given threshold all words shall be provided in a list sorted by probability</w:t>
      </w:r>
    </w:p>
    <w:p w:rsidR="00A93186" w:rsidP="006C1915" w:rsidRDefault="00BA5558" w14:paraId="64FE7FB8" w14:textId="4C295478">
      <w:pPr>
        <w:pStyle w:val="Heading3"/>
      </w:pPr>
      <w:r>
        <w:t xml:space="preserve">Next word </w:t>
      </w:r>
      <w:r w:rsidR="00905823">
        <w:t>prediction</w:t>
      </w:r>
    </w:p>
    <w:p w:rsidR="00A93186" w:rsidP="006C1915" w:rsidRDefault="00A93186" w14:paraId="60739F53" w14:textId="3F332B3C">
      <w:pPr>
        <w:pStyle w:val="Bullet"/>
        <w:numPr>
          <w:ilvl w:val="0"/>
          <w:numId w:val="25"/>
        </w:numPr>
      </w:pPr>
      <w:bookmarkStart w:name="OLE_LINK9" w:id="15"/>
      <w:bookmarkStart w:name="OLE_LINK10" w:id="16"/>
      <w:r>
        <w:t>The most likely word</w:t>
      </w:r>
      <w:r w:rsidR="001B5D1B">
        <w:t>(s)</w:t>
      </w:r>
      <w:r>
        <w:t xml:space="preserve"> given the previously entered words</w:t>
      </w:r>
    </w:p>
    <w:p w:rsidR="001B5D1B" w:rsidP="006C1915" w:rsidRDefault="001B5D1B" w14:paraId="2C150F70" w14:textId="22D61392">
      <w:pPr>
        <w:pStyle w:val="Bullet"/>
        <w:numPr>
          <w:ilvl w:val="0"/>
          <w:numId w:val="25"/>
        </w:numPr>
      </w:pPr>
      <w:bookmarkStart w:name="OLE_LINK17" w:id="17"/>
      <w:bookmarkStart w:name="OLE_LINK18" w:id="18"/>
      <w:r>
        <w:t>If more than one word has a probability above a given threshold all words shall be provided in a list sorted by probability</w:t>
      </w:r>
    </w:p>
    <w:bookmarkEnd w:id="17"/>
    <w:bookmarkEnd w:id="18"/>
    <w:p w:rsidR="00A93186" w:rsidP="006C1915" w:rsidRDefault="00A93186" w14:paraId="3069FE86" w14:textId="6992F357">
      <w:pPr>
        <w:pStyle w:val="Heading3"/>
      </w:pPr>
      <w:r>
        <w:t xml:space="preserve">Phrase fragment </w:t>
      </w:r>
      <w:r w:rsidR="00905823">
        <w:t>prediction and replacement</w:t>
      </w:r>
    </w:p>
    <w:p w:rsidR="00977A14" w:rsidP="006C1915" w:rsidRDefault="00A93186" w14:paraId="5D95A17F" w14:textId="77777777">
      <w:pPr>
        <w:pStyle w:val="Bullet"/>
        <w:numPr>
          <w:ilvl w:val="0"/>
          <w:numId w:val="25"/>
        </w:numPr>
      </w:pPr>
      <w:r>
        <w:t xml:space="preserve">The </w:t>
      </w:r>
      <w:r w:rsidR="00806DD0">
        <w:t xml:space="preserve">phrase fragment (beginning, middle, or end) that is most likely given the surrounding word context </w:t>
      </w:r>
    </w:p>
    <w:p w:rsidR="00A93186" w:rsidP="006C1915" w:rsidRDefault="005F0DCE" w14:paraId="68F372D6" w14:textId="71A936D4">
      <w:pPr>
        <w:pStyle w:val="Bullet"/>
        <w:numPr>
          <w:ilvl w:val="0"/>
          <w:numId w:val="25"/>
        </w:numPr>
      </w:pPr>
      <w:r>
        <w:t>P</w:t>
      </w:r>
      <w:r w:rsidR="00806DD0">
        <w:t xml:space="preserve">hrase fragments </w:t>
      </w:r>
      <w:r>
        <w:t xml:space="preserve">that will be inserted/replaced </w:t>
      </w:r>
      <w:r w:rsidR="00977A14">
        <w:t xml:space="preserve">will </w:t>
      </w:r>
      <w:r>
        <w:t xml:space="preserve">contain a range </w:t>
      </w:r>
      <w:r w:rsidR="00E942BE">
        <w:t xml:space="preserve">in the existing string </w:t>
      </w:r>
      <w:r>
        <w:t xml:space="preserve">which corresponds to the </w:t>
      </w:r>
      <w:r w:rsidR="00E942BE">
        <w:t>location of insertion (it is up to the UI to decide how to visually communicate the insertion location which is out of scope for this document)</w:t>
      </w:r>
    </w:p>
    <w:p w:rsidR="001B5D1B" w:rsidP="006C1915" w:rsidRDefault="001B5D1B" w14:paraId="71661C6D" w14:textId="42BEF644">
      <w:pPr>
        <w:pStyle w:val="Bullet"/>
        <w:numPr>
          <w:ilvl w:val="0"/>
          <w:numId w:val="25"/>
        </w:numPr>
      </w:pPr>
      <w:bookmarkStart w:name="OLE_LINK19" w:id="19"/>
      <w:bookmarkStart w:name="OLE_LINK20" w:id="20"/>
      <w:r>
        <w:t>If more than one phrase fragment has a probability above a given threshold</w:t>
      </w:r>
      <w:r w:rsidR="00240384">
        <w:t>,</w:t>
      </w:r>
      <w:r>
        <w:t xml:space="preserve"> all phrase fragments shall be provided in a list sorted by probability</w:t>
      </w:r>
    </w:p>
    <w:bookmarkEnd w:id="19"/>
    <w:bookmarkEnd w:id="20"/>
    <w:p w:rsidR="005E5F3D" w:rsidP="006C1915" w:rsidRDefault="005E5F3D" w14:paraId="2A41AF34" w14:textId="179AF303">
      <w:pPr>
        <w:pStyle w:val="Heading3"/>
      </w:pPr>
      <w:r>
        <w:t>Phrase</w:t>
      </w:r>
      <w:r w:rsidR="00A92900">
        <w:t xml:space="preserve"> prediction and</w:t>
      </w:r>
      <w:r>
        <w:t xml:space="preserve"> </w:t>
      </w:r>
      <w:r w:rsidR="00905823">
        <w:t>replacement</w:t>
      </w:r>
      <w:r>
        <w:t xml:space="preserve"> </w:t>
      </w:r>
    </w:p>
    <w:p w:rsidR="00A93186" w:rsidP="006C1915" w:rsidRDefault="00905823" w14:paraId="697E7DBA" w14:textId="2E440267">
      <w:pPr>
        <w:pStyle w:val="Bullet"/>
        <w:numPr>
          <w:ilvl w:val="0"/>
          <w:numId w:val="25"/>
        </w:numPr>
      </w:pPr>
      <w:r>
        <w:t xml:space="preserve">A complete </w:t>
      </w:r>
      <w:r w:rsidR="00FA780B">
        <w:t>phrase will replace the current phrase fragment</w:t>
      </w:r>
      <w:r w:rsidR="00A92900">
        <w:t xml:space="preserve"> (even if the current phrase fragment is empty)</w:t>
      </w:r>
      <w:r w:rsidR="00FA780B">
        <w:t>.</w:t>
      </w:r>
    </w:p>
    <w:p w:rsidR="00A92900" w:rsidP="006C1915" w:rsidRDefault="00A92900" w14:paraId="2A895563" w14:textId="2A1383C6">
      <w:pPr>
        <w:pStyle w:val="Bullet"/>
        <w:numPr>
          <w:ilvl w:val="0"/>
          <w:numId w:val="25"/>
        </w:numPr>
      </w:pPr>
      <w:r>
        <w:t xml:space="preserve">Complete phrase prediction will be based on previous words in current phrase as well as previous phrases if no phrase is currently being entered. </w:t>
      </w:r>
    </w:p>
    <w:p w:rsidR="006C2787" w:rsidP="008D0B76" w:rsidRDefault="001B5D1B" w14:paraId="71EC2358" w14:textId="7CF520BC">
      <w:pPr>
        <w:pStyle w:val="Bullet"/>
        <w:numPr>
          <w:ilvl w:val="0"/>
          <w:numId w:val="25"/>
        </w:numPr>
      </w:pPr>
      <w:r>
        <w:t xml:space="preserve">If more than one phrase has a probability above a given </w:t>
      </w:r>
      <w:r w:rsidR="00B635D4">
        <w:t>threshold</w:t>
      </w:r>
      <w:r w:rsidR="00240384">
        <w:t>,</w:t>
      </w:r>
      <w:r w:rsidR="00B635D4">
        <w:t xml:space="preserve"> </w:t>
      </w:r>
      <w:r>
        <w:t>all phrase</w:t>
      </w:r>
      <w:r w:rsidR="00974BA3">
        <w:t>s</w:t>
      </w:r>
      <w:r>
        <w:t xml:space="preserve"> shall be provided in a list sorted by probability</w:t>
      </w:r>
      <w:bookmarkEnd w:id="12"/>
      <w:bookmarkEnd w:id="15"/>
      <w:bookmarkEnd w:id="16"/>
    </w:p>
    <w:p w:rsidR="00463E2B" w:rsidP="00463E2B" w:rsidRDefault="00463E2B" w14:paraId="0F3C9057" w14:textId="36A51C17">
      <w:pPr>
        <w:pStyle w:val="Heading2"/>
      </w:pPr>
      <w:bookmarkStart w:name="_Toc98765913" w:id="21"/>
      <w:bookmarkEnd w:id="13"/>
      <w:bookmarkEnd w:id="14"/>
      <w:r>
        <w:t>Spell Check and Auto-Correct</w:t>
      </w:r>
    </w:p>
    <w:p w:rsidR="006410D6" w:rsidP="004A5F4A" w:rsidRDefault="006410D6" w14:paraId="2DA65AB3" w14:textId="5D1AC55E">
      <w:pPr>
        <w:pStyle w:val="Heading3"/>
      </w:pPr>
      <w:r>
        <w:t>Auto-Correct</w:t>
      </w:r>
      <w:bookmarkEnd w:id="21"/>
      <w:r w:rsidR="001248E2">
        <w:t xml:space="preserve"> (</w:t>
      </w:r>
      <w:r w:rsidR="00500D8E">
        <w:t>last</w:t>
      </w:r>
      <w:r w:rsidR="001248E2">
        <w:t xml:space="preserve"> word replacement)</w:t>
      </w:r>
    </w:p>
    <w:p w:rsidR="00605792" w:rsidP="00F863A5" w:rsidRDefault="0089158D" w14:paraId="53E42EF1" w14:textId="2622DC4D">
      <w:pPr>
        <w:pStyle w:val="ListParagraph"/>
        <w:numPr>
          <w:ilvl w:val="0"/>
          <w:numId w:val="17"/>
        </w:numPr>
      </w:pPr>
      <w:r>
        <w:t>Language s</w:t>
      </w:r>
      <w:r w:rsidR="00605792">
        <w:t xml:space="preserve">ystem will provide suggestions for word replacement </w:t>
      </w:r>
      <w:r>
        <w:t xml:space="preserve">(only after completing </w:t>
      </w:r>
      <w:r w:rsidR="00034D37">
        <w:t>a word</w:t>
      </w:r>
      <w:r>
        <w:t xml:space="preserve"> by entering a word separator)</w:t>
      </w:r>
      <w:r w:rsidR="00605792">
        <w:t>:</w:t>
      </w:r>
    </w:p>
    <w:p w:rsidR="00605792" w:rsidP="00F863A5" w:rsidRDefault="00605792" w14:paraId="51B3DCFB" w14:textId="109AEDDA">
      <w:pPr>
        <w:pStyle w:val="ListParagraph"/>
        <w:numPr>
          <w:ilvl w:val="1"/>
          <w:numId w:val="17"/>
        </w:numPr>
      </w:pPr>
      <w:r>
        <w:t>Word is not in dictionary</w:t>
      </w:r>
      <w:r w:rsidR="00ED0132">
        <w:t xml:space="preserve">/model </w:t>
      </w:r>
      <w:r w:rsidR="0089158D">
        <w:t>(unknown word)</w:t>
      </w:r>
    </w:p>
    <w:p w:rsidR="00605792" w:rsidP="00F863A5" w:rsidRDefault="00605792" w14:paraId="31031B85" w14:textId="332ACF3E">
      <w:pPr>
        <w:pStyle w:val="ListParagraph"/>
        <w:numPr>
          <w:ilvl w:val="1"/>
          <w:numId w:val="17"/>
        </w:numPr>
      </w:pPr>
      <w:r>
        <w:t xml:space="preserve">Word was not </w:t>
      </w:r>
      <w:r w:rsidR="009C1928">
        <w:t>the result of a word completion suggestion tap</w:t>
      </w:r>
      <w:r w:rsidR="00ED0132">
        <w:t xml:space="preserve"> (tapped words are assumed to be the one the user wanted)</w:t>
      </w:r>
    </w:p>
    <w:p w:rsidR="009C1928" w:rsidP="00F863A5" w:rsidRDefault="0089158D" w14:paraId="7C57FD1A" w14:textId="68484C84">
      <w:pPr>
        <w:pStyle w:val="ListParagraph"/>
        <w:numPr>
          <w:ilvl w:val="0"/>
          <w:numId w:val="17"/>
        </w:numPr>
      </w:pPr>
      <w:r>
        <w:lastRenderedPageBreak/>
        <w:t>Auto-correct will be ON by default and will automatically replace words with most probable correct spelling</w:t>
      </w:r>
      <w:r w:rsidR="00034D37">
        <w:t xml:space="preserve"> </w:t>
      </w:r>
    </w:p>
    <w:p w:rsidR="00034D37" w:rsidP="00F863A5" w:rsidRDefault="00034D37" w14:paraId="4366AAE6" w14:textId="4F919204">
      <w:pPr>
        <w:pStyle w:val="ListParagraph"/>
        <w:numPr>
          <w:ilvl w:val="1"/>
          <w:numId w:val="17"/>
        </w:numPr>
      </w:pPr>
      <w:r>
        <w:t>Probability threshold for replacement – this value shall be a constant that we tweak during development</w:t>
      </w:r>
    </w:p>
    <w:p w:rsidR="0089158D" w:rsidP="004A5F4A" w:rsidRDefault="0089158D" w14:paraId="00A3EA60" w14:textId="4A3B9DCE">
      <w:pPr>
        <w:pStyle w:val="Heading3"/>
      </w:pPr>
      <w:bookmarkStart w:name="_Toc98765914" w:id="22"/>
      <w:r>
        <w:t>Automatic Spell-Check</w:t>
      </w:r>
      <w:bookmarkEnd w:id="22"/>
    </w:p>
    <w:p w:rsidR="0089158D" w:rsidP="00F863A5" w:rsidRDefault="0089158D" w14:paraId="3F2EE2E1" w14:textId="37D44B7F">
      <w:pPr>
        <w:pStyle w:val="ListParagraph"/>
        <w:numPr>
          <w:ilvl w:val="0"/>
          <w:numId w:val="18"/>
        </w:numPr>
      </w:pPr>
      <w:r>
        <w:t xml:space="preserve">Language system should provide </w:t>
      </w:r>
      <w:r w:rsidR="00480FD8">
        <w:t>a list of candidate words for replacing an incorrectly spelled word</w:t>
      </w:r>
    </w:p>
    <w:p w:rsidR="00480FD8" w:rsidP="00F863A5" w:rsidRDefault="00480FD8" w14:paraId="38549BD2" w14:textId="45EC6B83">
      <w:pPr>
        <w:pStyle w:val="ListParagraph"/>
        <w:numPr>
          <w:ilvl w:val="0"/>
          <w:numId w:val="18"/>
        </w:numPr>
      </w:pPr>
      <w:r>
        <w:t>Language system should automatically detect and notify when an incorrectly spelled word is detected in the input stream.</w:t>
      </w:r>
    </w:p>
    <w:p w:rsidR="00C52619" w:rsidP="00A50E11" w:rsidRDefault="00CC3875" w14:paraId="756E06FF" w14:textId="7683C2DF">
      <w:pPr>
        <w:pStyle w:val="Heading2"/>
      </w:pPr>
      <w:r>
        <w:t>Disable Features</w:t>
      </w:r>
    </w:p>
    <w:p w:rsidR="003B6C38" w:rsidP="003B6C38" w:rsidRDefault="003B6C38" w14:paraId="31CBB3BA" w14:textId="617E78E5">
      <w:r>
        <w:t>The user shall be able to disable features that they do not wish to use</w:t>
      </w:r>
    </w:p>
    <w:p w:rsidR="003B6C38" w:rsidP="00197985" w:rsidRDefault="003B6C38" w14:paraId="04E48D75" w14:textId="77777777">
      <w:pPr>
        <w:pStyle w:val="ListParagraph"/>
        <w:numPr>
          <w:ilvl w:val="0"/>
          <w:numId w:val="7"/>
        </w:numPr>
      </w:pPr>
      <w:r>
        <w:t>Disable learning – next word prediction will NOT be based on machine learning but will instead rely solely on the dictionary spellings of words and choose the most probable based on that.</w:t>
      </w:r>
    </w:p>
    <w:p w:rsidR="00BA507A" w:rsidP="00BA507A" w:rsidRDefault="00BA507A" w14:paraId="7DC0F018" w14:textId="07EC1B49">
      <w:pPr>
        <w:pStyle w:val="ListParagraph"/>
        <w:numPr>
          <w:ilvl w:val="0"/>
          <w:numId w:val="7"/>
        </w:numPr>
      </w:pPr>
      <w:r>
        <w:t>Disable phrase history - Phrases that have been uttered are added to user history unless disabled</w:t>
      </w:r>
    </w:p>
    <w:p w:rsidR="00C7589C" w:rsidP="00A50E11" w:rsidRDefault="00C7589C" w14:paraId="2971A84D" w14:textId="77777777">
      <w:pPr>
        <w:pStyle w:val="Heading2"/>
      </w:pPr>
      <w:r>
        <w:t>Emoji</w:t>
      </w:r>
    </w:p>
    <w:p w:rsidR="00F355C6" w:rsidP="00361EB0" w:rsidRDefault="00197985" w14:paraId="10F860DC" w14:textId="6A296358">
      <w:r>
        <w:t xml:space="preserve">The system shall offer replacement emoji </w:t>
      </w:r>
      <w:r w:rsidR="00F355C6">
        <w:t xml:space="preserve">based on </w:t>
      </w:r>
      <w:r w:rsidR="00205F26">
        <w:t xml:space="preserve">standard </w:t>
      </w:r>
      <w:r w:rsidR="00F355C6">
        <w:t xml:space="preserve">emoji </w:t>
      </w:r>
      <w:r w:rsidR="00205F26">
        <w:t>short names</w:t>
      </w:r>
      <w:r w:rsidR="00FC37F1">
        <w:t xml:space="preserve">. </w:t>
      </w:r>
    </w:p>
    <w:p w:rsidR="00193863" w:rsidP="00F863A5" w:rsidRDefault="00FC37F1" w14:paraId="4A0A7881" w14:textId="47CEA8AB">
      <w:r>
        <w:t>As</w:t>
      </w:r>
      <w:r w:rsidR="00F355C6">
        <w:t xml:space="preserve"> word</w:t>
      </w:r>
      <w:r w:rsidR="00205F26">
        <w:t>(</w:t>
      </w:r>
      <w:r>
        <w:t>s</w:t>
      </w:r>
      <w:r w:rsidR="00205F26">
        <w:t xml:space="preserve">) </w:t>
      </w:r>
      <w:r>
        <w:t>are</w:t>
      </w:r>
      <w:r w:rsidR="00F355C6">
        <w:t xml:space="preserve"> typed the emoji for </w:t>
      </w:r>
      <w:r>
        <w:t xml:space="preserve">the </w:t>
      </w:r>
      <w:r w:rsidR="00F355C6">
        <w:t>word</w:t>
      </w:r>
      <w:r w:rsidR="00205F26">
        <w:t xml:space="preserve">(s) </w:t>
      </w:r>
      <w:r w:rsidR="00F355C6">
        <w:t xml:space="preserve">will be provided </w:t>
      </w:r>
      <w:r>
        <w:t xml:space="preserve">as a list of candidate emoji. </w:t>
      </w:r>
    </w:p>
    <w:p w:rsidR="000122E3" w:rsidP="000122E3" w:rsidRDefault="000122E3" w14:paraId="40C646A6" w14:textId="72EBF429">
      <w:pPr>
        <w:pStyle w:val="ListParagraph"/>
        <w:numPr>
          <w:ilvl w:val="0"/>
          <w:numId w:val="24"/>
        </w:numPr>
      </w:pPr>
      <w:r>
        <w:t xml:space="preserve">Emoji lookup shall be based on </w:t>
      </w:r>
      <w:r w:rsidR="00663F68">
        <w:t xml:space="preserve">providing the emoji-lookup system </w:t>
      </w:r>
      <w:r w:rsidR="00E54C2A">
        <w:t xml:space="preserve">a list of </w:t>
      </w:r>
      <w:r w:rsidR="004E72D0">
        <w:t xml:space="preserve">n-grams of </w:t>
      </w:r>
      <w:r w:rsidR="00E54C2A">
        <w:t xml:space="preserve">the most recent words up N-words where N is the length of </w:t>
      </w:r>
      <w:r>
        <w:t xml:space="preserve">the longest emoji short-name or </w:t>
      </w:r>
      <w:r w:rsidR="00E54C2A">
        <w:t xml:space="preserve">the number </w:t>
      </w:r>
      <w:r w:rsidR="00663F68">
        <w:t>of the words in the current sentence/utterance</w:t>
      </w:r>
      <w:r>
        <w:t xml:space="preserve"> </w:t>
      </w:r>
      <w:r w:rsidR="00663F68">
        <w:t>(whichever is shorter)</w:t>
      </w:r>
      <w:r w:rsidR="00E54C2A">
        <w:t>.</w:t>
      </w:r>
    </w:p>
    <w:p w:rsidR="00E54C2A" w:rsidP="000122E3" w:rsidRDefault="00C27CAF" w14:paraId="4A82CBA4" w14:textId="2EF7E105">
      <w:pPr>
        <w:pStyle w:val="ListParagraph"/>
        <w:numPr>
          <w:ilvl w:val="0"/>
          <w:numId w:val="24"/>
        </w:numPr>
      </w:pPr>
      <w:r>
        <w:t xml:space="preserve">Emoji lookup system shall likely be best implemented alongside the language system itself </w:t>
      </w:r>
      <w:r w:rsidR="004A0D71">
        <w:t>as it is likely not based on the same linguistic lookup systems as the rest of the language system</w:t>
      </w:r>
      <w:r w:rsidR="00DB01A1">
        <w:t>.</w:t>
      </w:r>
    </w:p>
    <w:p w:rsidR="00B26010" w:rsidP="00A50E11" w:rsidRDefault="00B26010" w14:paraId="6384159E" w14:textId="4A8633F1">
      <w:pPr>
        <w:pStyle w:val="Heading2"/>
      </w:pPr>
      <w:bookmarkStart w:name="_Toc98765920" w:id="23"/>
      <w:r>
        <w:t>Predictability</w:t>
      </w:r>
      <w:bookmarkEnd w:id="23"/>
    </w:p>
    <w:p w:rsidR="009B6C04" w:rsidP="00F863A5" w:rsidRDefault="009B6C04" w14:paraId="79B87742" w14:textId="75298960">
      <w:pPr>
        <w:pStyle w:val="ListParagraph"/>
        <w:numPr>
          <w:ilvl w:val="0"/>
          <w:numId w:val="16"/>
        </w:numPr>
      </w:pPr>
      <w:r>
        <w:t xml:space="preserve">Model will learn </w:t>
      </w:r>
      <w:r w:rsidR="00622E0D">
        <w:t>(weight) next words predictions that are most likely based on what the user chooses to complete.</w:t>
      </w:r>
    </w:p>
    <w:p w:rsidRPr="00DF75FD" w:rsidR="00B26010" w:rsidP="00F863A5" w:rsidRDefault="00622E0D" w14:paraId="66691EEB" w14:textId="27B38628">
      <w:pPr>
        <w:pStyle w:val="ListParagraph"/>
        <w:numPr>
          <w:ilvl w:val="0"/>
          <w:numId w:val="16"/>
        </w:numPr>
      </w:pPr>
      <w:r w:rsidRPr="00DF75FD">
        <w:t>Re-learning</w:t>
      </w:r>
      <w:r w:rsidRPr="00DF75FD" w:rsidR="00DF75FD">
        <w:t xml:space="preserve"> and resistance to change </w:t>
      </w:r>
    </w:p>
    <w:p w:rsidR="00622E0D" w:rsidP="00F863A5" w:rsidRDefault="00622E0D" w14:paraId="0D484B17" w14:textId="638F514C">
      <w:pPr>
        <w:pStyle w:val="ListParagraph"/>
        <w:numPr>
          <w:ilvl w:val="1"/>
          <w:numId w:val="16"/>
        </w:numPr>
      </w:pPr>
      <w:r>
        <w:t xml:space="preserve">If the system learns </w:t>
      </w:r>
      <w:r w:rsidRPr="00622E0D">
        <w:t xml:space="preserve">the two letters “tri” are almost always followed “ed” </w:t>
      </w:r>
      <w:r>
        <w:t xml:space="preserve">it will take several </w:t>
      </w:r>
      <w:r w:rsidRPr="00622E0D">
        <w:t>instances of “triangle” before the system begins to suggest “angle” instead of “ed”</w:t>
      </w:r>
    </w:p>
    <w:p w:rsidR="00622E0D" w:rsidP="00F863A5" w:rsidRDefault="00622E0D" w14:paraId="7A6F7458" w14:textId="3DB832D8">
      <w:pPr>
        <w:pStyle w:val="ListParagraph"/>
        <w:numPr>
          <w:ilvl w:val="1"/>
          <w:numId w:val="16"/>
        </w:numPr>
      </w:pPr>
      <w:r>
        <w:t>The number of instances will be based on several factors</w:t>
      </w:r>
    </w:p>
    <w:p w:rsidR="00622E0D" w:rsidP="00F863A5" w:rsidRDefault="00622E0D" w14:paraId="73114ED7" w14:textId="5A233F11">
      <w:pPr>
        <w:pStyle w:val="ListParagraph"/>
        <w:numPr>
          <w:ilvl w:val="2"/>
          <w:numId w:val="16"/>
        </w:numPr>
      </w:pPr>
      <w:r>
        <w:t xml:space="preserve">Number of instances to be over-written </w:t>
      </w:r>
    </w:p>
    <w:p w:rsidR="00622E0D" w:rsidP="00F863A5" w:rsidRDefault="00622E0D" w14:paraId="0774338C" w14:textId="2FD73EBA">
      <w:pPr>
        <w:pStyle w:val="ListParagraph"/>
        <w:numPr>
          <w:ilvl w:val="2"/>
          <w:numId w:val="16"/>
        </w:numPr>
      </w:pPr>
      <w:r>
        <w:t xml:space="preserve">Frequency of new </w:t>
      </w:r>
      <w:r w:rsidR="00B140F3">
        <w:t>use vs old use</w:t>
      </w:r>
    </w:p>
    <w:p w:rsidR="00B140F3" w:rsidP="00F863A5" w:rsidRDefault="00B140F3" w14:paraId="3F402F86" w14:textId="498CD758">
      <w:pPr>
        <w:pStyle w:val="ListParagraph"/>
        <w:numPr>
          <w:ilvl w:val="2"/>
          <w:numId w:val="16"/>
        </w:numPr>
      </w:pPr>
      <w:r>
        <w:t>Frequency of new use in vocabulary vs old use in vocabulary</w:t>
      </w:r>
    </w:p>
    <w:p w:rsidR="00EA5E2B" w:rsidP="00F863A5" w:rsidRDefault="00B140F3" w14:paraId="0202C67E" w14:textId="77777777">
      <w:pPr>
        <w:pStyle w:val="ListParagraph"/>
        <w:numPr>
          <w:ilvl w:val="1"/>
          <w:numId w:val="16"/>
        </w:numPr>
      </w:pPr>
      <w:r>
        <w:t xml:space="preserve">The factors that influence re-learning will be weighted by adjustable constants that we can change during development </w:t>
      </w:r>
    </w:p>
    <w:p w:rsidR="005A67E4" w:rsidP="00F863A5" w:rsidRDefault="00EA5E2B" w14:paraId="10800D1D" w14:textId="4BC14C57">
      <w:pPr>
        <w:pStyle w:val="ListParagraph"/>
        <w:numPr>
          <w:ilvl w:val="0"/>
          <w:numId w:val="16"/>
        </w:numPr>
      </w:pPr>
      <w:r>
        <w:t>P</w:t>
      </w:r>
      <w:r w:rsidR="00B140F3">
        <w:t xml:space="preserve">otentially could expose </w:t>
      </w:r>
      <w:r>
        <w:t xml:space="preserve">to the user (as a “resistance to change” slider) that lets the user adjust how resistant to change the system is when it comes to replacing suggestions. </w:t>
      </w:r>
    </w:p>
    <w:p w:rsidR="005A67E4" w:rsidP="009F03B8" w:rsidRDefault="005A67E4" w14:paraId="2E491366" w14:textId="5E3E79AD">
      <w:pPr>
        <w:pStyle w:val="Heading2"/>
      </w:pPr>
      <w:bookmarkStart w:name="_Toc98765921" w:id="24"/>
      <w:r>
        <w:t>Emoji</w:t>
      </w:r>
      <w:bookmarkEnd w:id="24"/>
    </w:p>
    <w:p w:rsidR="005A67E4" w:rsidP="00F863A5" w:rsidRDefault="005A67E4" w14:paraId="1F39BE28" w14:textId="5E5C3287">
      <w:r>
        <w:t xml:space="preserve">When providing </w:t>
      </w:r>
      <w:r w:rsidR="00D84FFC">
        <w:t>suggestions – offer emoji replacement options</w:t>
      </w:r>
    </w:p>
    <w:p w:rsidR="00D553CB" w:rsidP="00F863A5" w:rsidRDefault="00D553CB" w14:paraId="4632EDE1" w14:textId="7E6C8FCB">
      <w:r>
        <w:t>Use the short name of emoji to match to entered text and offer replacement/addition options</w:t>
      </w:r>
      <w:r w:rsidR="00C121D7">
        <w:t xml:space="preserve"> </w:t>
      </w:r>
    </w:p>
    <w:p w:rsidR="00C121D7" w:rsidP="00F863A5" w:rsidRDefault="00813F07" w14:paraId="04D68B8B" w14:textId="015E3DCD">
      <w:r>
        <w:lastRenderedPageBreak/>
        <w:t>If words are incomplete when selecting suggested emoji – replace words</w:t>
      </w:r>
      <w:r w:rsidR="00140577">
        <w:t xml:space="preserve"> (word fragment completion)</w:t>
      </w:r>
    </w:p>
    <w:p w:rsidRPr="005A67E4" w:rsidR="00813F07" w:rsidP="00F863A5" w:rsidRDefault="008F08CD" w14:paraId="4D2886E2" w14:textId="1AF8AC4E">
      <w:r>
        <w:t xml:space="preserve">If </w:t>
      </w:r>
      <w:r w:rsidR="00813F07">
        <w:t xml:space="preserve">words are complete when selecting suggested emoji – append next to words </w:t>
      </w:r>
      <w:r w:rsidR="00140577">
        <w:t>(next word insertion)</w:t>
      </w:r>
    </w:p>
    <w:p w:rsidR="003403C6" w:rsidP="00F863A5" w:rsidRDefault="007C0740" w14:paraId="44F6103E" w14:textId="72D951C3">
      <w:pPr>
        <w:pStyle w:val="Heading2"/>
      </w:pPr>
      <w:bookmarkStart w:name="_Toc98765922" w:id="25"/>
      <w:r>
        <w:t>Evaluation</w:t>
      </w:r>
      <w:r w:rsidR="003403C6">
        <w:t xml:space="preserve"> Metrics</w:t>
      </w:r>
      <w:bookmarkEnd w:id="25"/>
    </w:p>
    <w:p w:rsidR="0069539A" w:rsidP="004A5F4A" w:rsidRDefault="0069539A" w14:paraId="107D7BA1" w14:textId="544EE975">
      <w:pPr>
        <w:pStyle w:val="Heading3"/>
      </w:pPr>
      <w:bookmarkStart w:name="_Toc98765923" w:id="26"/>
      <w:r>
        <w:t>On device maximums</w:t>
      </w:r>
    </w:p>
    <w:p w:rsidRPr="0069539A" w:rsidR="0069539A" w:rsidP="0069539A" w:rsidRDefault="0069539A" w14:paraId="42E5E9ED" w14:textId="0651AE65">
      <w:pPr>
        <w:pStyle w:val="ListParagraph"/>
        <w:numPr>
          <w:ilvl w:val="0"/>
          <w:numId w:val="28"/>
        </w:numPr>
      </w:pPr>
      <w:r>
        <w:t xml:space="preserve">What is the maximum size of the language model that we are able to fit on device? </w:t>
      </w:r>
    </w:p>
    <w:p w:rsidRPr="007551C6" w:rsidR="003403C6" w:rsidP="004A5F4A" w:rsidRDefault="003403C6" w14:paraId="13B4CB6F" w14:textId="0F1AC17C">
      <w:pPr>
        <w:pStyle w:val="Heading3"/>
      </w:pPr>
      <w:r w:rsidRPr="007551C6">
        <w:t>Speed</w:t>
      </w:r>
      <w:r w:rsidRPr="007551C6" w:rsidR="002628BE">
        <w:t>/Time</w:t>
      </w:r>
      <w:r w:rsidRPr="007551C6">
        <w:t xml:space="preserve"> Metrics</w:t>
      </w:r>
      <w:bookmarkEnd w:id="26"/>
    </w:p>
    <w:p w:rsidR="003403C6" w:rsidP="00F863A5" w:rsidRDefault="002628BE" w14:paraId="6CB00376" w14:textId="3E722272">
      <w:pPr>
        <w:pStyle w:val="ListParagraph"/>
        <w:numPr>
          <w:ilvl w:val="0"/>
          <w:numId w:val="15"/>
        </w:numPr>
      </w:pPr>
      <w:r>
        <w:t xml:space="preserve">The time before producing a new response </w:t>
      </w:r>
    </w:p>
    <w:p w:rsidR="002628BE" w:rsidP="004A5F4A" w:rsidRDefault="002628BE" w14:paraId="0F9FCEDB" w14:textId="3ED7AAB1">
      <w:pPr>
        <w:pStyle w:val="Heading3"/>
      </w:pPr>
      <w:bookmarkStart w:name="_Toc98765924" w:id="27"/>
      <w:r>
        <w:t>Quality Metrics</w:t>
      </w:r>
      <w:bookmarkEnd w:id="27"/>
    </w:p>
    <w:p w:rsidRPr="00434B82" w:rsidR="00434B82" w:rsidP="00F863A5" w:rsidRDefault="00434B82" w14:paraId="26785668" w14:textId="15B14D0A">
      <w:pPr>
        <w:pStyle w:val="ListParagraph"/>
        <w:numPr>
          <w:ilvl w:val="0"/>
          <w:numId w:val="15"/>
        </w:numPr>
        <w:rPr>
          <w:b/>
          <w:bCs/>
        </w:rPr>
      </w:pPr>
      <w:r w:rsidRPr="00434B82">
        <w:rPr>
          <w:b/>
          <w:bCs/>
        </w:rPr>
        <w:t>External Evaluation</w:t>
      </w:r>
    </w:p>
    <w:p w:rsidR="003923A9" w:rsidP="00434B82" w:rsidRDefault="003923A9" w14:paraId="068C8D4C" w14:textId="05383799">
      <w:pPr>
        <w:pStyle w:val="ListParagraph"/>
        <w:numPr>
          <w:ilvl w:val="1"/>
          <w:numId w:val="15"/>
        </w:numPr>
      </w:pPr>
      <w:r>
        <w:t xml:space="preserve">Evaluate the model in the real word </w:t>
      </w:r>
    </w:p>
    <w:p w:rsidR="002628BE" w:rsidP="00434B82" w:rsidRDefault="0088721E" w14:paraId="3728C8BC" w14:textId="4F623B5F">
      <w:pPr>
        <w:pStyle w:val="ListParagraph"/>
        <w:numPr>
          <w:ilvl w:val="1"/>
          <w:numId w:val="15"/>
        </w:numPr>
      </w:pPr>
      <w:r>
        <w:t xml:space="preserve">Probability of suggesting good relevant words </w:t>
      </w:r>
      <w:r w:rsidR="002628BE">
        <w:t xml:space="preserve">– </w:t>
      </w:r>
      <w:r>
        <w:t>words that are always selected when suggested</w:t>
      </w:r>
    </w:p>
    <w:p w:rsidR="002628BE" w:rsidP="00434B82" w:rsidRDefault="0088721E" w14:paraId="6EDA1154" w14:textId="623B9A65">
      <w:pPr>
        <w:pStyle w:val="ListParagraph"/>
        <w:numPr>
          <w:ilvl w:val="1"/>
          <w:numId w:val="15"/>
        </w:numPr>
      </w:pPr>
      <w:r>
        <w:t xml:space="preserve">Probability of suggesting irrelevant words – words that are never selected when suggested </w:t>
      </w:r>
    </w:p>
    <w:p w:rsidRPr="00877EC8" w:rsidR="00877EC8" w:rsidP="00434B82" w:rsidRDefault="00877EC8" w14:paraId="252012D6" w14:textId="78405ECD">
      <w:pPr>
        <w:pStyle w:val="ListParagraph"/>
        <w:numPr>
          <w:ilvl w:val="1"/>
          <w:numId w:val="15"/>
        </w:numPr>
      </w:pPr>
      <w:r w:rsidRPr="00877EC8">
        <w:t>Proportion of time a suggestion is accepted vs rejected</w:t>
      </w:r>
    </w:p>
    <w:p w:rsidR="00877EC8" w:rsidP="00434B82" w:rsidRDefault="00877EC8" w14:paraId="0648E70E" w14:textId="0891DED8">
      <w:pPr>
        <w:pStyle w:val="ListParagraph"/>
        <w:numPr>
          <w:ilvl w:val="1"/>
          <w:numId w:val="15"/>
        </w:numPr>
      </w:pPr>
      <w:r w:rsidRPr="00877EC8">
        <w:t>Number of characters that need to be typed before a suggestion is accepted</w:t>
      </w:r>
    </w:p>
    <w:p w:rsidRPr="00434B82" w:rsidR="009637EC" w:rsidP="00F863A5" w:rsidRDefault="007C0740" w14:paraId="2AC70794" w14:textId="4F9FE0CB">
      <w:pPr>
        <w:pStyle w:val="ListParagraph"/>
        <w:numPr>
          <w:ilvl w:val="0"/>
          <w:numId w:val="15"/>
        </w:numPr>
        <w:rPr>
          <w:b/>
          <w:bCs/>
        </w:rPr>
      </w:pPr>
      <w:r w:rsidRPr="00434B82">
        <w:rPr>
          <w:b/>
          <w:bCs/>
        </w:rPr>
        <w:t>Intrinsic evaluation</w:t>
      </w:r>
    </w:p>
    <w:p w:rsidR="00434B82" w:rsidP="007C0740" w:rsidRDefault="00434B82" w14:paraId="45FA1097" w14:textId="5B4CF01B">
      <w:pPr>
        <w:pStyle w:val="ListParagraph"/>
        <w:numPr>
          <w:ilvl w:val="1"/>
          <w:numId w:val="15"/>
        </w:numPr>
      </w:pPr>
      <w:r>
        <w:t>Evaluate the model using test data</w:t>
      </w:r>
    </w:p>
    <w:p w:rsidRPr="0039689C" w:rsidR="007C0740" w:rsidP="007C0740" w:rsidRDefault="00775307" w14:paraId="113731BB" w14:textId="5B0766A8">
      <w:pPr>
        <w:pStyle w:val="ListParagraph"/>
        <w:numPr>
          <w:ilvl w:val="1"/>
          <w:numId w:val="15"/>
        </w:numPr>
      </w:pPr>
      <w:r>
        <w:t xml:space="preserve">Split up training data into test and training sets and use compare predictive potential of model by evaluation vs this test set. </w:t>
      </w:r>
      <w:r w:rsidR="00342DBB">
        <w:t xml:space="preserve">Should be noted that the </w:t>
      </w:r>
      <w:r>
        <w:t>test set might not be 100% accurate</w:t>
      </w:r>
      <w:r w:rsidR="00342DBB">
        <w:t xml:space="preserve"> since it doesn’t capture all possible sentences the user might want to type. The intrinsic test is not meant to </w:t>
      </w:r>
      <w:r w:rsidR="002F1AAB">
        <w:t xml:space="preserve">replace </w:t>
      </w:r>
      <w:r w:rsidR="00342DBB">
        <w:t xml:space="preserve">an end-to-end </w:t>
      </w:r>
      <w:r w:rsidR="002F1AAB">
        <w:t xml:space="preserve">real user </w:t>
      </w:r>
      <w:r w:rsidR="00342DBB">
        <w:t>evaluation</w:t>
      </w:r>
      <w:r w:rsidR="002F1AAB">
        <w:t xml:space="preserve"> but just to provide a baseline of performance to compare against.</w:t>
      </w:r>
    </w:p>
    <w:p w:rsidR="001B1FE2" w:rsidP="00F863A5" w:rsidRDefault="001B1FE2" w14:paraId="77107CEE" w14:textId="70A05DDA">
      <w:pPr>
        <w:pStyle w:val="Heading2"/>
      </w:pPr>
      <w:bookmarkStart w:name="_Toc98765925" w:id="28"/>
      <w:r>
        <w:t>Harm Mitigation</w:t>
      </w:r>
    </w:p>
    <w:p w:rsidR="001B1FE2" w:rsidP="0081216F" w:rsidRDefault="0081216F" w14:paraId="533D6F87" w14:textId="344D095D">
      <w:pPr>
        <w:pStyle w:val="ListParagraph"/>
        <w:numPr>
          <w:ilvl w:val="0"/>
          <w:numId w:val="38"/>
        </w:numPr>
      </w:pPr>
      <w:r>
        <w:t>Any classification and analysis system has the potential to perpetuate harms due to biases in the training set.</w:t>
      </w:r>
    </w:p>
    <w:p w:rsidR="00872FC4" w:rsidP="00872FC4" w:rsidRDefault="00872FC4" w14:paraId="5246E3E9" w14:textId="4F5199E9">
      <w:pPr>
        <w:pStyle w:val="ListParagraph"/>
        <w:numPr>
          <w:ilvl w:val="0"/>
          <w:numId w:val="38"/>
        </w:numPr>
      </w:pPr>
      <w:r>
        <w:t>To mitigate the potential for harms:</w:t>
      </w:r>
    </w:p>
    <w:p w:rsidR="00872FC4" w:rsidP="00872FC4" w:rsidRDefault="00BF1609" w14:paraId="088A4C99" w14:textId="12FCEDCB">
      <w:pPr>
        <w:pStyle w:val="ListParagraph"/>
        <w:numPr>
          <w:ilvl w:val="1"/>
          <w:numId w:val="38"/>
        </w:numPr>
      </w:pPr>
      <w:r>
        <w:t>Careful selection and analysis of the training set data</w:t>
      </w:r>
    </w:p>
    <w:p w:rsidR="00BF1609" w:rsidP="00872FC4" w:rsidRDefault="008743AD" w14:paraId="0C3B5260" w14:textId="247837D9">
      <w:pPr>
        <w:pStyle w:val="ListParagraph"/>
        <w:numPr>
          <w:ilvl w:val="1"/>
          <w:numId w:val="38"/>
        </w:numPr>
      </w:pPr>
      <w:r>
        <w:t xml:space="preserve">Careful examination of the results of any human labelling </w:t>
      </w:r>
    </w:p>
    <w:p w:rsidRPr="001B1FE2" w:rsidR="008743AD" w:rsidP="00872FC4" w:rsidRDefault="008743AD" w14:paraId="7C408ED2" w14:textId="08657A45">
      <w:pPr>
        <w:pStyle w:val="ListParagraph"/>
        <w:numPr>
          <w:ilvl w:val="1"/>
          <w:numId w:val="38"/>
        </w:numPr>
      </w:pPr>
      <w:r>
        <w:t xml:space="preserve">Case studies and trials to determine whether or not there are behaviors that were missed in development </w:t>
      </w:r>
    </w:p>
    <w:p w:rsidR="00A23792" w:rsidP="00F863A5" w:rsidRDefault="006D695C" w14:paraId="6E2D65FB" w14:textId="38B446E4">
      <w:pPr>
        <w:pStyle w:val="Heading2"/>
      </w:pPr>
      <w:r>
        <w:t>Non requirements</w:t>
      </w:r>
      <w:bookmarkEnd w:id="28"/>
    </w:p>
    <w:p w:rsidR="00F83B50" w:rsidP="00F863A5" w:rsidRDefault="007D141C" w14:paraId="27736669" w14:textId="54CB48ED">
      <w:pPr>
        <w:pStyle w:val="Heading2"/>
      </w:pPr>
      <w:bookmarkStart w:name="_Toc98765926" w:id="29"/>
      <w:r>
        <w:t>Risks and Uncertainties</w:t>
      </w:r>
      <w:bookmarkEnd w:id="29"/>
    </w:p>
    <w:p w:rsidRPr="00A23792" w:rsidR="00A23792" w:rsidP="00F863A5" w:rsidRDefault="00A23792" w14:paraId="4B568904" w14:textId="77777777"/>
    <w:p w:rsidR="00F863A5" w:rsidP="00F863A5" w:rsidRDefault="00F863A5" w14:paraId="3E5535F4" w14:textId="0F319CDD">
      <w:pPr>
        <w:pStyle w:val="Heading1"/>
      </w:pPr>
      <w:bookmarkStart w:name="_Toc98765927" w:id="30"/>
      <w:bookmarkEnd w:id="0"/>
      <w:r>
        <w:t>Test Application UI Requirements</w:t>
      </w:r>
      <w:bookmarkEnd w:id="30"/>
    </w:p>
    <w:p w:rsidR="00F863A5" w:rsidP="00F863A5" w:rsidRDefault="00F863A5" w14:paraId="49D90963" w14:textId="77777777">
      <w:r>
        <w:t xml:space="preserve">Note: this document does not specify the appearance of a user interface, only the required components for a test user interface.  </w:t>
      </w:r>
    </w:p>
    <w:p w:rsidR="00F863A5" w:rsidP="00F863A5" w:rsidRDefault="00F863A5" w14:paraId="64445004" w14:textId="36A0974C">
      <w:r>
        <w:lastRenderedPageBreak/>
        <w:br/>
      </w:r>
      <w:r>
        <w:t>There are several reasons for this:</w:t>
      </w:r>
    </w:p>
    <w:p w:rsidR="00F863A5" w:rsidP="00F863A5" w:rsidRDefault="00F863A5" w14:paraId="2BBE8431" w14:textId="77777777">
      <w:pPr>
        <w:pStyle w:val="ListParagraph"/>
        <w:numPr>
          <w:ilvl w:val="0"/>
          <w:numId w:val="8"/>
        </w:numPr>
      </w:pPr>
      <w:r>
        <w:t>The UI is undergoing rapid evolution</w:t>
      </w:r>
    </w:p>
    <w:p w:rsidR="00F863A5" w:rsidP="00F863A5" w:rsidRDefault="00F863A5" w14:paraId="46E2245E" w14:textId="77777777">
      <w:pPr>
        <w:pStyle w:val="ListParagraph"/>
        <w:numPr>
          <w:ilvl w:val="0"/>
          <w:numId w:val="8"/>
        </w:numPr>
      </w:pPr>
      <w:r>
        <w:t>The language system should be able to be used in multiple contexts, including but not limited to</w:t>
      </w:r>
    </w:p>
    <w:p w:rsidR="00F863A5" w:rsidP="00F863A5" w:rsidRDefault="00F863A5" w14:paraId="6C99F872" w14:textId="77777777">
      <w:pPr>
        <w:pStyle w:val="ListParagraph"/>
        <w:numPr>
          <w:ilvl w:val="1"/>
          <w:numId w:val="8"/>
        </w:numPr>
      </w:pPr>
      <w:r>
        <w:t>Tablet based with a keyboard interface</w:t>
      </w:r>
    </w:p>
    <w:p w:rsidR="00F863A5" w:rsidP="00F863A5" w:rsidRDefault="00F863A5" w14:paraId="69DD267F" w14:textId="77777777">
      <w:pPr>
        <w:pStyle w:val="ListParagraph"/>
        <w:numPr>
          <w:ilvl w:val="1"/>
          <w:numId w:val="8"/>
        </w:numPr>
      </w:pPr>
      <w:r>
        <w:t>Tablet based with eye-tracking interface</w:t>
      </w:r>
    </w:p>
    <w:p w:rsidR="00F863A5" w:rsidP="00F863A5" w:rsidRDefault="00F863A5" w14:paraId="641AC45B" w14:textId="77777777">
      <w:pPr>
        <w:pStyle w:val="ListParagraph"/>
        <w:numPr>
          <w:ilvl w:val="1"/>
          <w:numId w:val="8"/>
        </w:numPr>
      </w:pPr>
      <w:r>
        <w:t>Tablet based with alternate input device</w:t>
      </w:r>
    </w:p>
    <w:p w:rsidR="00F863A5" w:rsidP="00F863A5" w:rsidRDefault="00F863A5" w14:paraId="71EBB850" w14:textId="77777777">
      <w:pPr>
        <w:pStyle w:val="ListParagraph"/>
        <w:numPr>
          <w:ilvl w:val="1"/>
          <w:numId w:val="8"/>
        </w:numPr>
      </w:pPr>
      <w:r>
        <w:t>AR based with head movement interface</w:t>
      </w:r>
    </w:p>
    <w:p w:rsidRPr="00387B74" w:rsidR="00F863A5" w:rsidP="00F863A5" w:rsidRDefault="00F863A5" w14:paraId="7B0ACC6C" w14:textId="77777777"/>
    <w:p w:rsidR="00F863A5" w:rsidP="00F863A5" w:rsidRDefault="00F863A5" w14:paraId="685132B5" w14:textId="77777777"/>
    <w:p w:rsidRPr="00E71299" w:rsidR="00F863A5" w:rsidP="00F863A5" w:rsidRDefault="00F863A5" w14:paraId="0E13441D" w14:textId="77777777">
      <w:pPr>
        <w:rPr>
          <w:lang w:val="en-CA"/>
        </w:rPr>
      </w:pPr>
      <w:r w:rsidRPr="00E71299">
        <w:rPr>
          <w:lang w:val="en-CA"/>
        </w:rPr>
        <w:fldChar w:fldCharType="begin"/>
      </w:r>
      <w:r w:rsidRPr="00E71299">
        <w:rPr>
          <w:lang w:val="en-CA"/>
        </w:rPr>
        <w:instrText xml:space="preserve"> INCLUDEPICTURE "https://lh4.googleusercontent.com/2oBP-ayt6U72U1OnOvmp3TW-5NFtGP3HHKorl2lGLZyc0oX70QSp4LMjJmDeW428xwlYBJDiAqcMfAkUWUejjAhlNRZFUuPnhaN8ZXJNQlI70p75PWbQQN7ThrL1QwYDfD6AL7GByHY" \* MERGEFORMATINET </w:instrText>
      </w:r>
      <w:r w:rsidRPr="00E71299">
        <w:rPr>
          <w:lang w:val="en-CA"/>
        </w:rPr>
        <w:fldChar w:fldCharType="separate"/>
      </w:r>
      <w:r w:rsidRPr="009869CD">
        <w:rPr>
          <w:noProof/>
          <w:lang w:val="en-CA"/>
        </w:rPr>
        <w:drawing>
          <wp:inline distT="0" distB="0" distL="0" distR="0" wp14:anchorId="7DEA3BC3" wp14:editId="1E03A592">
            <wp:extent cx="5486400" cy="4112260"/>
            <wp:effectExtent l="0" t="0" r="0" b="2540"/>
            <wp:docPr id="3" name="Picture 3" descr="Proloquo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roloquo GU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112260"/>
                    </a:xfrm>
                    <a:prstGeom prst="rect">
                      <a:avLst/>
                    </a:prstGeom>
                    <a:noFill/>
                    <a:ln>
                      <a:noFill/>
                    </a:ln>
                  </pic:spPr>
                </pic:pic>
              </a:graphicData>
            </a:graphic>
          </wp:inline>
        </w:drawing>
      </w:r>
      <w:r w:rsidRPr="00E71299">
        <w:rPr>
          <w:lang w:val="en-CA"/>
        </w:rPr>
        <w:fldChar w:fldCharType="end"/>
      </w:r>
    </w:p>
    <w:p w:rsidR="00F863A5" w:rsidP="00F863A5" w:rsidRDefault="00F863A5" w14:paraId="1428D7C4" w14:textId="77777777"/>
    <w:p w:rsidR="00835989" w:rsidP="007F56B1" w:rsidRDefault="00835989" w14:paraId="2A5956D3" w14:textId="57E311EA">
      <w:pPr>
        <w:pStyle w:val="Heading2"/>
      </w:pPr>
      <w:bookmarkStart w:name="_Toc98765908" w:id="31"/>
      <w:r>
        <w:t xml:space="preserve">UI </w:t>
      </w:r>
      <w:r w:rsidR="007F56B1">
        <w:t>Components</w:t>
      </w:r>
    </w:p>
    <w:p w:rsidR="007F56B1" w:rsidP="007F56B1" w:rsidRDefault="007F56B1" w14:paraId="1767B982" w14:textId="2D1068AC">
      <w:r>
        <w:t xml:space="preserve">The test user interface will require </w:t>
      </w:r>
      <w:r w:rsidR="00194330">
        <w:t xml:space="preserve">feature several </w:t>
      </w:r>
      <w:r>
        <w:t>components to test the language system.</w:t>
      </w:r>
    </w:p>
    <w:p w:rsidR="00CE0A85" w:rsidP="00A611D6" w:rsidRDefault="00835989" w14:paraId="750988AC" w14:textId="77777777">
      <w:pPr>
        <w:pStyle w:val="ListParagraph"/>
        <w:numPr>
          <w:ilvl w:val="0"/>
          <w:numId w:val="21"/>
        </w:numPr>
      </w:pPr>
      <w:r>
        <w:t xml:space="preserve">Phrase Prediction Area </w:t>
      </w:r>
    </w:p>
    <w:p w:rsidR="00835989" w:rsidP="00A611D6" w:rsidRDefault="00835989" w14:paraId="2C42B3A9" w14:textId="4C946C3F">
      <w:pPr>
        <w:pStyle w:val="ListParagraph"/>
        <w:numPr>
          <w:ilvl w:val="0"/>
          <w:numId w:val="21"/>
        </w:numPr>
      </w:pPr>
      <w:r>
        <w:t xml:space="preserve">Word Prediction Area </w:t>
      </w:r>
    </w:p>
    <w:p w:rsidR="00835989" w:rsidP="00835989" w:rsidRDefault="005F7470" w14:paraId="11D3D507" w14:textId="5F73CD19">
      <w:pPr>
        <w:pStyle w:val="ListParagraph"/>
        <w:numPr>
          <w:ilvl w:val="0"/>
          <w:numId w:val="21"/>
        </w:numPr>
      </w:pPr>
      <w:r>
        <w:t>Text Entry Area</w:t>
      </w:r>
    </w:p>
    <w:p w:rsidR="005F7470" w:rsidP="00835989" w:rsidRDefault="005F7470" w14:paraId="20549A10" w14:textId="2B44952D">
      <w:pPr>
        <w:pStyle w:val="ListParagraph"/>
        <w:numPr>
          <w:ilvl w:val="0"/>
          <w:numId w:val="21"/>
        </w:numPr>
      </w:pPr>
      <w:r>
        <w:t>Text History Area</w:t>
      </w:r>
    </w:p>
    <w:p w:rsidR="005F7470" w:rsidP="00835989" w:rsidRDefault="005F7470" w14:paraId="1B6368BD" w14:textId="63585E28">
      <w:pPr>
        <w:pStyle w:val="ListParagraph"/>
        <w:numPr>
          <w:ilvl w:val="0"/>
          <w:numId w:val="21"/>
        </w:numPr>
      </w:pPr>
      <w:r>
        <w:t>Phrase Library Browser</w:t>
      </w:r>
    </w:p>
    <w:p w:rsidR="009A68BB" w:rsidP="00835989" w:rsidRDefault="009A68BB" w14:paraId="7D8528C2" w14:textId="1C9CCAD0">
      <w:pPr>
        <w:pStyle w:val="ListParagraph"/>
        <w:numPr>
          <w:ilvl w:val="0"/>
          <w:numId w:val="21"/>
        </w:numPr>
      </w:pPr>
      <w:r>
        <w:t>Word Library Browser</w:t>
      </w:r>
    </w:p>
    <w:p w:rsidRPr="00835989" w:rsidR="005F7470" w:rsidP="00835989" w:rsidRDefault="005F7470" w14:paraId="1F9713FC" w14:textId="6F5CDFE0">
      <w:pPr>
        <w:pStyle w:val="ListParagraph"/>
        <w:numPr>
          <w:ilvl w:val="0"/>
          <w:numId w:val="21"/>
        </w:numPr>
      </w:pPr>
      <w:r>
        <w:t>Quick Talk Browser</w:t>
      </w:r>
    </w:p>
    <w:p w:rsidR="00ED65DC" w:rsidP="00ED65DC" w:rsidRDefault="00ED65DC" w14:paraId="1EAC72F8" w14:textId="75F74685">
      <w:pPr>
        <w:pStyle w:val="Heading3"/>
      </w:pPr>
      <w:r>
        <w:lastRenderedPageBreak/>
        <w:t>Utterance</w:t>
      </w:r>
      <w:bookmarkEnd w:id="31"/>
    </w:p>
    <w:p w:rsidR="00ED65DC" w:rsidP="00ED65DC" w:rsidRDefault="00ED65DC" w14:paraId="58C34445" w14:textId="77777777">
      <w:pPr>
        <w:pStyle w:val="ListParagraph"/>
        <w:numPr>
          <w:ilvl w:val="0"/>
          <w:numId w:val="11"/>
        </w:numPr>
      </w:pPr>
      <w:r>
        <w:t xml:space="preserve">A phrase that is in the </w:t>
      </w:r>
      <w:r w:rsidRPr="00DF75FD">
        <w:rPr>
          <w:b/>
          <w:bCs/>
        </w:rPr>
        <w:t>input area</w:t>
      </w:r>
      <w:r>
        <w:t xml:space="preserve"> can be </w:t>
      </w:r>
      <w:r w:rsidRPr="00141C60">
        <w:rPr>
          <w:b/>
          <w:bCs/>
        </w:rPr>
        <w:t>uttered</w:t>
      </w:r>
      <w:r>
        <w:t xml:space="preserve">. </w:t>
      </w:r>
    </w:p>
    <w:p w:rsidR="001D0119" w:rsidP="004A5F4A" w:rsidRDefault="001D0119" w14:paraId="7DFE1536" w14:textId="739F4EDB">
      <w:pPr>
        <w:pStyle w:val="Heading3"/>
      </w:pPr>
      <w:r>
        <w:t>Phrase Prediction Area</w:t>
      </w:r>
    </w:p>
    <w:p w:rsidR="008A6139" w:rsidP="008A6139" w:rsidRDefault="008A6139" w14:paraId="129A153D" w14:textId="77777777">
      <w:pPr>
        <w:pStyle w:val="ListParagraph"/>
        <w:numPr>
          <w:ilvl w:val="0"/>
          <w:numId w:val="11"/>
        </w:numPr>
      </w:pPr>
      <w:r>
        <w:t xml:space="preserve">As words are completed, a small number of candidate phrases are presented on the UI in the </w:t>
      </w:r>
      <w:r w:rsidRPr="00AF7BFB">
        <w:rPr>
          <w:b/>
          <w:bCs/>
        </w:rPr>
        <w:t>phrase prediction area</w:t>
      </w:r>
      <w:r>
        <w:t xml:space="preserve">. </w:t>
      </w:r>
    </w:p>
    <w:p w:rsidR="001D0119" w:rsidP="001D0119" w:rsidRDefault="00DD6F96" w14:paraId="5F1D4E8C" w14:textId="6475860D">
      <w:pPr>
        <w:pStyle w:val="ListParagraph"/>
        <w:numPr>
          <w:ilvl w:val="0"/>
          <w:numId w:val="11"/>
        </w:numPr>
      </w:pPr>
      <w:r>
        <w:t xml:space="preserve">This </w:t>
      </w:r>
      <w:r w:rsidR="0005301E">
        <w:t>displays either complete or fragments of phrases for selection sorted by probability</w:t>
      </w:r>
    </w:p>
    <w:p w:rsidR="00CC4463" w:rsidP="00DD6F96" w:rsidRDefault="00CC4463" w14:paraId="233F4806" w14:textId="77777777">
      <w:pPr>
        <w:pStyle w:val="ListParagraph"/>
        <w:numPr>
          <w:ilvl w:val="1"/>
          <w:numId w:val="11"/>
        </w:numPr>
      </w:pPr>
      <w:r>
        <w:t>What is the predicted phrase given the current phrase fragment</w:t>
      </w:r>
    </w:p>
    <w:p w:rsidR="00CC4463" w:rsidP="00DD6F96" w:rsidRDefault="00CC4463" w14:paraId="2485273E" w14:textId="201B1587">
      <w:pPr>
        <w:pStyle w:val="ListParagraph"/>
        <w:numPr>
          <w:ilvl w:val="1"/>
          <w:numId w:val="11"/>
        </w:numPr>
      </w:pPr>
      <w:r>
        <w:t>What is the predicted phrase given the previous complete phrase (if no phrase fragment has started)</w:t>
      </w:r>
    </w:p>
    <w:p w:rsidR="00245424" w:rsidP="003856C8" w:rsidRDefault="00245424" w14:paraId="1B8A8EE7" w14:textId="153CC485">
      <w:pPr>
        <w:pStyle w:val="ListParagraph"/>
        <w:numPr>
          <w:ilvl w:val="0"/>
          <w:numId w:val="11"/>
        </w:numPr>
      </w:pPr>
      <w:r>
        <w:t xml:space="preserve">Selecting a phrase or phrase fragment from the phrase prediction will run the phrase and the currently entered text through the </w:t>
      </w:r>
      <w:r w:rsidRPr="00330C19">
        <w:rPr>
          <w:b/>
          <w:bCs/>
        </w:rPr>
        <w:t>language system</w:t>
      </w:r>
      <w:r>
        <w:t xml:space="preserve"> to replace and update the whole phrase text (replacing or appending as appropriate) a space shall be appended after the updates are finished</w:t>
      </w:r>
    </w:p>
    <w:p w:rsidR="0005301E" w:rsidP="0005301E" w:rsidRDefault="0005301E" w14:paraId="5A3F6FC7" w14:textId="6E48BA16">
      <w:pPr>
        <w:pStyle w:val="Heading3"/>
      </w:pPr>
      <w:r>
        <w:t>Word Prediction Area</w:t>
      </w:r>
    </w:p>
    <w:p w:rsidR="00B86C99" w:rsidP="0005301E" w:rsidRDefault="00B86C99" w14:paraId="07A776CF" w14:textId="7FE44CD9">
      <w:pPr>
        <w:pStyle w:val="ListParagraph"/>
        <w:numPr>
          <w:ilvl w:val="0"/>
          <w:numId w:val="21"/>
        </w:numPr>
      </w:pPr>
      <w:r>
        <w:t>Area which displays word completion or next word suggestions sorted by probability</w:t>
      </w:r>
    </w:p>
    <w:p w:rsidR="0005301E" w:rsidP="0005301E" w:rsidRDefault="0005301E" w14:paraId="245715F6" w14:textId="24D482B7">
      <w:pPr>
        <w:pStyle w:val="ListParagraph"/>
        <w:numPr>
          <w:ilvl w:val="0"/>
          <w:numId w:val="21"/>
        </w:numPr>
      </w:pPr>
      <w:r>
        <w:t>What is the predicted current word based on the current word fragment</w:t>
      </w:r>
    </w:p>
    <w:p w:rsidR="0005301E" w:rsidP="0005301E" w:rsidRDefault="0005301E" w14:paraId="3E2C7774" w14:textId="0AAF65A5">
      <w:pPr>
        <w:pStyle w:val="ListParagraph"/>
        <w:numPr>
          <w:ilvl w:val="0"/>
          <w:numId w:val="21"/>
        </w:numPr>
      </w:pPr>
      <w:r>
        <w:t>What is the predicted word based on the previous word (if no word fragment is present)</w:t>
      </w:r>
    </w:p>
    <w:p w:rsidR="00CF65FE" w:rsidP="00CF65FE" w:rsidRDefault="00CF65FE" w14:paraId="58A8082E" w14:textId="77777777">
      <w:pPr>
        <w:pStyle w:val="ListParagraph"/>
        <w:numPr>
          <w:ilvl w:val="0"/>
          <w:numId w:val="21"/>
        </w:numPr>
      </w:pPr>
      <w:r>
        <w:t>A phrase once selected is echoed to the input area. A space is appended.</w:t>
      </w:r>
    </w:p>
    <w:p w:rsidRPr="00DF2C31" w:rsidR="00DE31DE" w:rsidP="00DE31DE" w:rsidRDefault="00DE31DE" w14:paraId="59752349" w14:textId="77777777">
      <w:pPr>
        <w:pStyle w:val="Heading3"/>
      </w:pPr>
      <w:r>
        <w:t>Text Entry Area</w:t>
      </w:r>
    </w:p>
    <w:p w:rsidR="00DE31DE" w:rsidP="00DE31DE" w:rsidRDefault="00DE31DE" w14:paraId="7DD78BB2" w14:textId="77777777">
      <w:pPr>
        <w:pStyle w:val="ListParagraph"/>
        <w:numPr>
          <w:ilvl w:val="0"/>
          <w:numId w:val="7"/>
        </w:numPr>
      </w:pPr>
      <w:r>
        <w:t xml:space="preserve">As user enters words/characters/phrases they are echoed to the input area. </w:t>
      </w:r>
    </w:p>
    <w:p w:rsidR="00DE31DE" w:rsidP="00DE31DE" w:rsidRDefault="00DE31DE" w14:paraId="5117263F" w14:textId="77777777">
      <w:pPr>
        <w:pStyle w:val="ListParagraph"/>
        <w:numPr>
          <w:ilvl w:val="1"/>
          <w:numId w:val="7"/>
        </w:numPr>
      </w:pPr>
      <w:r>
        <w:t xml:space="preserve">If a user selects a character the item is </w:t>
      </w:r>
    </w:p>
    <w:p w:rsidR="00DE31DE" w:rsidP="00DE31DE" w:rsidRDefault="00DE31DE" w14:paraId="00231F06" w14:textId="77777777">
      <w:pPr>
        <w:pStyle w:val="ListParagraph"/>
        <w:numPr>
          <w:ilvl w:val="0"/>
          <w:numId w:val="7"/>
        </w:numPr>
      </w:pPr>
      <w:r>
        <w:t xml:space="preserve">As the user enters text character by character, a short list of candidate words is presented on the UI in the </w:t>
      </w:r>
      <w:r w:rsidRPr="000C2A35">
        <w:rPr>
          <w:b/>
          <w:bCs/>
        </w:rPr>
        <w:t>word prediction area</w:t>
      </w:r>
      <w:r>
        <w:t xml:space="preserve"> so that they can be quickly selected by the user.</w:t>
      </w:r>
    </w:p>
    <w:p w:rsidR="00DE31DE" w:rsidP="00DE31DE" w:rsidRDefault="00DE31DE" w14:paraId="5E69DE61" w14:textId="77777777">
      <w:pPr>
        <w:pStyle w:val="ListParagraph"/>
        <w:numPr>
          <w:ilvl w:val="0"/>
          <w:numId w:val="7"/>
        </w:numPr>
      </w:pPr>
      <w:r>
        <w:t xml:space="preserve">If a word is selected from the </w:t>
      </w:r>
      <w:r w:rsidRPr="009D2365">
        <w:rPr>
          <w:b/>
          <w:bCs/>
        </w:rPr>
        <w:t>word prediction area</w:t>
      </w:r>
      <w:r>
        <w:t xml:space="preserve"> it is echoed to the input area. A space is appended</w:t>
      </w:r>
    </w:p>
    <w:p w:rsidR="00DE31DE" w:rsidP="00DE31DE" w:rsidRDefault="00DE31DE" w14:paraId="18E4EEA1" w14:textId="77777777">
      <w:pPr>
        <w:pStyle w:val="Heading3"/>
      </w:pPr>
      <w:r>
        <w:t>Text History Area</w:t>
      </w:r>
    </w:p>
    <w:p w:rsidR="00DE31DE" w:rsidP="00DE31DE" w:rsidRDefault="00DE31DE" w14:paraId="02137B6F" w14:textId="0AEA51CB">
      <w:pPr>
        <w:pStyle w:val="ListParagraph"/>
        <w:numPr>
          <w:ilvl w:val="0"/>
          <w:numId w:val="7"/>
        </w:numPr>
      </w:pPr>
      <w:r>
        <w:t>A scrolling list with the most recently uttered phrase at the bottom</w:t>
      </w:r>
    </w:p>
    <w:p w:rsidR="00DE31DE" w:rsidP="00DE31DE" w:rsidRDefault="00DE31DE" w14:paraId="6121C6E9" w14:textId="4E4AE408">
      <w:pPr>
        <w:pStyle w:val="ListParagraph"/>
        <w:numPr>
          <w:ilvl w:val="0"/>
          <w:numId w:val="7"/>
        </w:numPr>
      </w:pPr>
      <w:r>
        <w:t>Tap on a previously uttered phrase to populate the text entry area with that phrase</w:t>
      </w:r>
    </w:p>
    <w:p w:rsidR="00ED65DC" w:rsidP="004A5F4A" w:rsidRDefault="004B54DB" w14:paraId="7E8A675E" w14:textId="5730962D">
      <w:pPr>
        <w:pStyle w:val="Heading3"/>
      </w:pPr>
      <w:r>
        <w:t>Phrase Library Bro</w:t>
      </w:r>
      <w:r w:rsidR="00780CC9">
        <w:t>ws</w:t>
      </w:r>
      <w:r>
        <w:t>er</w:t>
      </w:r>
    </w:p>
    <w:p w:rsidR="004B54DB" w:rsidP="004B54DB" w:rsidRDefault="004B54DB" w14:paraId="5135A137" w14:textId="4FA18E2F">
      <w:pPr>
        <w:pStyle w:val="ListParagraph"/>
        <w:numPr>
          <w:ilvl w:val="0"/>
          <w:numId w:val="5"/>
        </w:numPr>
      </w:pPr>
      <w:r>
        <w:t xml:space="preserve">The phrase categories are represented to the UI with a unique folder label. For the purposes of this document, a folder represents a category which can be browsed hierarchically. </w:t>
      </w:r>
    </w:p>
    <w:p w:rsidR="004B54DB" w:rsidP="004B54DB" w:rsidRDefault="004B54DB" w14:paraId="22703379" w14:textId="1F9B4E24">
      <w:pPr>
        <w:pStyle w:val="ListParagraph"/>
        <w:numPr>
          <w:ilvl w:val="0"/>
          <w:numId w:val="5"/>
        </w:numPr>
      </w:pPr>
      <w:r>
        <w:t xml:space="preserve">While browsing the phrase categories </w:t>
      </w:r>
      <w:r w:rsidR="00017D98">
        <w:t xml:space="preserve">hierarchically you can eventually select a phrase which will be copied to the input area. </w:t>
      </w:r>
    </w:p>
    <w:p w:rsidR="00927EA6" w:rsidP="00927EA6" w:rsidRDefault="00927EA6" w14:paraId="3BF0CC4C" w14:textId="5547FEDB">
      <w:pPr>
        <w:pStyle w:val="Heading3"/>
      </w:pPr>
      <w:r>
        <w:t>Word Library Browser</w:t>
      </w:r>
    </w:p>
    <w:p w:rsidR="00927EA6" w:rsidP="00927EA6" w:rsidRDefault="00927EA6" w14:paraId="1FDA5B8C" w14:textId="74A812AD">
      <w:pPr>
        <w:pStyle w:val="ListParagraph"/>
        <w:numPr>
          <w:ilvl w:val="0"/>
          <w:numId w:val="5"/>
        </w:numPr>
      </w:pPr>
      <w:r>
        <w:t xml:space="preserve">The word categories are represented to the UI with a unique folder label. For the purposes of this document, a folder represents a category which can be browsed hierarchically. </w:t>
      </w:r>
    </w:p>
    <w:p w:rsidR="00927EA6" w:rsidP="00927EA6" w:rsidRDefault="00927EA6" w14:paraId="16F6DED5" w14:textId="4C545A26">
      <w:pPr>
        <w:pStyle w:val="ListParagraph"/>
        <w:numPr>
          <w:ilvl w:val="0"/>
          <w:numId w:val="5"/>
        </w:numPr>
      </w:pPr>
      <w:r>
        <w:t xml:space="preserve">While browsing the word categories hierarchically you can eventually select a word which will be copied to the input area. </w:t>
      </w:r>
    </w:p>
    <w:p w:rsidR="002B74FD" w:rsidP="004A5F4A" w:rsidRDefault="001D22E7" w14:paraId="6B4C9D58" w14:textId="32A3B480">
      <w:pPr>
        <w:pStyle w:val="Heading3"/>
      </w:pPr>
      <w:r>
        <w:lastRenderedPageBreak/>
        <w:t>Quick Talk Browser</w:t>
      </w:r>
    </w:p>
    <w:p w:rsidR="001D22E7" w:rsidP="001D22E7" w:rsidRDefault="001D22E7" w14:paraId="228409D4" w14:textId="7E624A92">
      <w:pPr>
        <w:pStyle w:val="ListParagraph"/>
        <w:numPr>
          <w:ilvl w:val="0"/>
          <w:numId w:val="34"/>
        </w:numPr>
      </w:pPr>
      <w:r>
        <w:t>Most frequently used phrases across all categories are presented here for quick usage</w:t>
      </w:r>
    </w:p>
    <w:p w:rsidRPr="001D22E7" w:rsidR="001D22E7" w:rsidP="001D22E7" w:rsidRDefault="001D22E7" w14:paraId="23D3CBD8" w14:textId="7F2AC29C">
      <w:pPr>
        <w:pStyle w:val="ListParagraph"/>
        <w:numPr>
          <w:ilvl w:val="0"/>
          <w:numId w:val="34"/>
        </w:numPr>
      </w:pPr>
      <w:r>
        <w:t xml:space="preserve">After selecting a </w:t>
      </w:r>
      <w:r w:rsidRPr="001D22E7">
        <w:rPr>
          <w:b/>
          <w:bCs/>
        </w:rPr>
        <w:t>quick talk</w:t>
      </w:r>
      <w:r>
        <w:t xml:space="preserve"> </w:t>
      </w:r>
      <w:r w:rsidR="00914CA5">
        <w:t>phrase,</w:t>
      </w:r>
      <w:r>
        <w:t xml:space="preserve"> it will be copied to the </w:t>
      </w:r>
      <w:r w:rsidRPr="001D22E7">
        <w:rPr>
          <w:b/>
          <w:bCs/>
        </w:rPr>
        <w:t>text entry area</w:t>
      </w:r>
      <w:r>
        <w:t xml:space="preserve"> and a space will be appended</w:t>
      </w:r>
    </w:p>
    <w:p w:rsidR="00E65149" w:rsidP="00F863A5" w:rsidRDefault="006D695C" w14:paraId="25373F38" w14:textId="375B22DC">
      <w:pPr>
        <w:pStyle w:val="Heading1"/>
      </w:pPr>
      <w:bookmarkStart w:name="_Toc98765928" w:id="32"/>
      <w:r>
        <w:t>Approach</w:t>
      </w:r>
      <w:bookmarkEnd w:id="32"/>
    </w:p>
    <w:p w:rsidR="007D141C" w:rsidP="00F863A5" w:rsidRDefault="003B0C23" w14:paraId="0848C5E4" w14:textId="7F3F180D">
      <w:pPr>
        <w:pStyle w:val="Heading2"/>
      </w:pPr>
      <w:bookmarkStart w:name="_Toc98765929" w:id="33"/>
      <w:r>
        <w:t>Overview</w:t>
      </w:r>
      <w:bookmarkEnd w:id="33"/>
    </w:p>
    <w:p w:rsidR="002A0458" w:rsidP="004A5F4A" w:rsidRDefault="002A0458" w14:paraId="15EB8EDF" w14:textId="1B78CBBB">
      <w:pPr>
        <w:pStyle w:val="Heading3"/>
      </w:pPr>
      <w:bookmarkStart w:name="_Toc98765930" w:id="34"/>
      <w:r>
        <w:t>Iteration</w:t>
      </w:r>
      <w:bookmarkEnd w:id="34"/>
    </w:p>
    <w:p w:rsidR="002A0458" w:rsidP="00F863A5" w:rsidRDefault="001E5A2F" w14:paraId="3D5B548B" w14:textId="5768FD7D">
      <w:r>
        <w:t xml:space="preserve">It is assumed that multiple iterations on not just individual components but even the overall approach may be </w:t>
      </w:r>
      <w:r w:rsidR="00B26010">
        <w:t>completely reorganized</w:t>
      </w:r>
    </w:p>
    <w:p w:rsidRPr="00F41AC9" w:rsidR="00F41AC9" w:rsidP="00F863A5" w:rsidRDefault="00B26010" w14:paraId="22C2370E" w14:textId="0D5A2C7A">
      <w:r>
        <w:t xml:space="preserve">When iterating a working version shall be maintained </w:t>
      </w:r>
    </w:p>
    <w:p w:rsidR="00F70641" w:rsidP="00F863A5" w:rsidRDefault="00F70641" w14:paraId="79FA5A27" w14:textId="77777777">
      <w:pPr>
        <w:pStyle w:val="Heading2"/>
      </w:pPr>
      <w:bookmarkStart w:name="_Toc98765931" w:id="35"/>
      <w:r>
        <w:t>Modularity</w:t>
      </w:r>
      <w:bookmarkEnd w:id="35"/>
    </w:p>
    <w:p w:rsidR="00FE61ED" w:rsidP="00746233" w:rsidRDefault="00FE61ED" w14:paraId="6D634D45" w14:textId="77777777">
      <w:pPr>
        <w:pStyle w:val="ListParagraph"/>
        <w:numPr>
          <w:ilvl w:val="0"/>
          <w:numId w:val="15"/>
        </w:numPr>
        <w:ind w:left="993"/>
      </w:pPr>
      <w:r>
        <w:t>The NLP algorithms will necessarily become larger over time and we will want to be able to update different components as we identify better ways of accomplishing the tasks. Thus we should try and ensure each step of the process is in its own module.</w:t>
      </w:r>
    </w:p>
    <w:p w:rsidRPr="00FE61ED" w:rsidR="00FE61ED" w:rsidP="00E41852" w:rsidRDefault="00FE61ED" w14:paraId="3888A65F" w14:textId="0EB6D2C9">
      <w:pPr>
        <w:pStyle w:val="ListParagraph"/>
        <w:numPr>
          <w:ilvl w:val="1"/>
          <w:numId w:val="15"/>
        </w:numPr>
        <w:ind w:left="1418"/>
      </w:pPr>
      <w:r>
        <w:t xml:space="preserve">For example the system which tokenizes should be distinct from the stemmer and also from any </w:t>
      </w:r>
      <w:proofErr w:type="spellStart"/>
      <w:r>
        <w:t>lematization</w:t>
      </w:r>
      <w:proofErr w:type="spellEnd"/>
      <w:r>
        <w:t xml:space="preserve"> system – can start more primitive and then get more complex as new algorithms are added. </w:t>
      </w:r>
    </w:p>
    <w:p w:rsidR="00F41AC9" w:rsidP="00F863A5" w:rsidRDefault="007F4922" w14:paraId="5757A589" w14:textId="179DE246">
      <w:pPr>
        <w:pStyle w:val="Heading2"/>
      </w:pPr>
      <w:bookmarkStart w:name="_Toc98765932" w:id="36"/>
      <w:r>
        <w:t>Character/String</w:t>
      </w:r>
      <w:r w:rsidR="00F41AC9">
        <w:t xml:space="preserve"> Assumptions</w:t>
      </w:r>
      <w:bookmarkEnd w:id="36"/>
    </w:p>
    <w:p w:rsidR="009D78E1" w:rsidP="00F863A5" w:rsidRDefault="009D78E1" w14:paraId="7D368ADD" w14:textId="373EF3E7">
      <w:r>
        <w:t xml:space="preserve">Early iterations will be using English </w:t>
      </w:r>
    </w:p>
    <w:p w:rsidR="009D78E1" w:rsidP="00F863A5" w:rsidRDefault="009D78E1" w14:paraId="2B50C7E5" w14:textId="1B7EA7B7">
      <w:bookmarkStart w:name="OLE_LINK1" w:id="37"/>
      <w:bookmarkStart w:name="OLE_LINK2" w:id="38"/>
      <w:r>
        <w:t xml:space="preserve">Emoji </w:t>
      </w:r>
      <w:bookmarkEnd w:id="37"/>
      <w:bookmarkEnd w:id="38"/>
      <w:r>
        <w:t xml:space="preserve">is going to be very important </w:t>
      </w:r>
      <w:r w:rsidR="0012755A">
        <w:t>(how do we represent these in prediction?)</w:t>
      </w:r>
    </w:p>
    <w:p w:rsidR="00F41AC9" w:rsidP="00F863A5" w:rsidRDefault="00F41AC9" w14:paraId="3DA0676E" w14:textId="3DAEFD41">
      <w:r>
        <w:t>Unicode support – all input strings will be assumed to be in UTF8 or a format that can be converted to UTF8</w:t>
      </w:r>
      <w:r w:rsidR="00704828">
        <w:t>.</w:t>
      </w:r>
    </w:p>
    <w:p w:rsidR="00704828" w:rsidP="00F863A5" w:rsidRDefault="00704828" w14:paraId="2558D3CF" w14:textId="7DF128E3">
      <w:r>
        <w:t xml:space="preserve">For text input that is not already in UTF8 conversion to UTF8 will occur before any further processing. </w:t>
      </w:r>
    </w:p>
    <w:p w:rsidR="00704828" w:rsidP="00F863A5" w:rsidRDefault="00704828" w14:paraId="38A54576" w14:textId="7933A97D">
      <w:r>
        <w:t xml:space="preserve">Word level prediction will attempt to operate on characters rather than individual Unicode points or ASCII characters (though early test implementations may </w:t>
      </w:r>
      <w:r w:rsidR="0062420A">
        <w:t>use ASCII compatible Unicode).</w:t>
      </w:r>
    </w:p>
    <w:p w:rsidR="0062420A" w:rsidP="00F863A5" w:rsidRDefault="00D86600" w14:paraId="0F8B5B2B" w14:textId="4C87155B">
      <w:r>
        <w:t>Regular expression parsing – a Unicode aware regular expression parser will be required.</w:t>
      </w:r>
    </w:p>
    <w:p w:rsidR="004B1D3D" w:rsidP="004B1D3D" w:rsidRDefault="009E42E8" w14:paraId="295E7776" w14:textId="596DBC1E">
      <w:pPr>
        <w:pStyle w:val="Heading2"/>
      </w:pPr>
      <w:r>
        <w:t>Uncertain input</w:t>
      </w:r>
      <w:r w:rsidR="004B1D3D">
        <w:t xml:space="preserve"> </w:t>
      </w:r>
    </w:p>
    <w:p w:rsidR="004B1D3D" w:rsidP="004B1D3D" w:rsidRDefault="004B1D3D" w14:paraId="2819A211" w14:textId="77777777">
      <w:pPr>
        <w:pStyle w:val="ListParagraph"/>
        <w:numPr>
          <w:ilvl w:val="0"/>
          <w:numId w:val="7"/>
        </w:numPr>
      </w:pPr>
      <w:r>
        <w:t>Most recently entered character is received by the language system</w:t>
      </w:r>
    </w:p>
    <w:p w:rsidR="004B1D3D" w:rsidP="004B1D3D" w:rsidRDefault="004B1D3D" w14:paraId="7A6B227D" w14:textId="07BA66D4">
      <w:pPr>
        <w:pStyle w:val="ListParagraph"/>
        <w:numPr>
          <w:ilvl w:val="0"/>
          <w:numId w:val="7"/>
        </w:numPr>
      </w:pPr>
      <w:r>
        <w:t>Language system will treat input characters as uncertain – there is a chance that the character entered is incorrect – should automatically try and find most correct word (</w:t>
      </w:r>
      <w:r w:rsidRPr="005A0FC1">
        <w:rPr>
          <w:b/>
          <w:bCs/>
          <w:i/>
          <w:iCs/>
        </w:rPr>
        <w:t>Minimum string distance</w:t>
      </w:r>
      <w:r w:rsidRPr="005A0FC1" w:rsidR="005A0FC1">
        <w:rPr>
          <w:b/>
          <w:bCs/>
          <w:i/>
          <w:iCs/>
        </w:rPr>
        <w:t>?</w:t>
      </w:r>
      <w:r>
        <w:t>)</w:t>
      </w:r>
    </w:p>
    <w:p w:rsidR="004B1D3D" w:rsidP="004B1D3D" w:rsidRDefault="004B1D3D" w14:paraId="7B171E13" w14:textId="77777777">
      <w:pPr>
        <w:pStyle w:val="ListParagraph"/>
        <w:numPr>
          <w:ilvl w:val="0"/>
          <w:numId w:val="7"/>
        </w:numPr>
      </w:pPr>
      <w:r>
        <w:t>While typing a word the most probable words shall be provided by the language system</w:t>
      </w:r>
    </w:p>
    <w:p w:rsidR="004B1D3D" w:rsidP="004B1D3D" w:rsidRDefault="004B1D3D" w14:paraId="40E9CB18" w14:textId="77777777">
      <w:pPr>
        <w:pStyle w:val="ListParagraph"/>
        <w:numPr>
          <w:ilvl w:val="1"/>
          <w:numId w:val="7"/>
        </w:numPr>
      </w:pPr>
      <w:r>
        <w:t xml:space="preserve">Based on all previous characters in the word </w:t>
      </w:r>
    </w:p>
    <w:p w:rsidR="004B1D3D" w:rsidP="004B1D3D" w:rsidRDefault="004B1D3D" w14:paraId="64212BDD" w14:textId="77777777">
      <w:pPr>
        <w:pStyle w:val="ListParagraph"/>
        <w:numPr>
          <w:ilvl w:val="1"/>
          <w:numId w:val="7"/>
        </w:numPr>
      </w:pPr>
      <w:r>
        <w:t>Based on n-previous words in the sentence (n to be determined experimentally based on performance requirements)</w:t>
      </w:r>
    </w:p>
    <w:p w:rsidR="00471C81" w:rsidP="004B1D3D" w:rsidRDefault="00471C81" w14:paraId="317D1889" w14:textId="119107C9">
      <w:pPr>
        <w:pStyle w:val="Heading3"/>
      </w:pPr>
      <w:bookmarkStart w:name="_Toc98765916" w:id="39"/>
      <w:bookmarkStart w:name="OLE_LINK7" w:id="40"/>
      <w:bookmarkStart w:name="OLE_LINK8" w:id="41"/>
      <w:r>
        <w:t>Word Completion</w:t>
      </w:r>
    </w:p>
    <w:p w:rsidR="00471C81" w:rsidP="00471C81" w:rsidRDefault="00344A29" w14:paraId="6CB82DBA" w14:textId="1625C001">
      <w:pPr>
        <w:pStyle w:val="ListParagraph"/>
        <w:numPr>
          <w:ilvl w:val="0"/>
          <w:numId w:val="36"/>
        </w:numPr>
      </w:pPr>
      <w:r>
        <w:t>Word frequency and minimum edit distance shall be used to determine the best word completion options</w:t>
      </w:r>
    </w:p>
    <w:p w:rsidR="00344A29" w:rsidP="00344A29" w:rsidRDefault="00344A29" w14:paraId="65BBF4EC" w14:textId="6249053D">
      <w:pPr>
        <w:pStyle w:val="ListParagraph"/>
        <w:numPr>
          <w:ilvl w:val="1"/>
          <w:numId w:val="36"/>
        </w:numPr>
      </w:pPr>
      <w:r>
        <w:lastRenderedPageBreak/>
        <w:t>Minimum string edit distance is the number of changes required to convert the current string into the candidate string</w:t>
      </w:r>
    </w:p>
    <w:p w:rsidR="000C0846" w:rsidP="004B1D3D" w:rsidRDefault="000C0846" w14:paraId="3CEE5C36" w14:textId="7257E870">
      <w:pPr>
        <w:pStyle w:val="Heading3"/>
      </w:pPr>
      <w:r>
        <w:t>Word Prediction</w:t>
      </w:r>
    </w:p>
    <w:p w:rsidRPr="000C0846" w:rsidR="00471C81" w:rsidP="00344A29" w:rsidRDefault="000C0846" w14:paraId="08D944A4" w14:textId="2EE71DD9">
      <w:pPr>
        <w:pStyle w:val="ListParagraph"/>
        <w:numPr>
          <w:ilvl w:val="0"/>
          <w:numId w:val="35"/>
        </w:numPr>
      </w:pPr>
      <w:r>
        <w:t xml:space="preserve">N-Gram </w:t>
      </w:r>
      <w:r w:rsidR="00471C81">
        <w:t xml:space="preserve">based word prediction shall be the initial approach to </w:t>
      </w:r>
      <w:r w:rsidR="00344A29">
        <w:t>generating the next word</w:t>
      </w:r>
    </w:p>
    <w:p w:rsidR="004B1D3D" w:rsidP="004B1D3D" w:rsidRDefault="004B1D3D" w14:paraId="679C9673" w14:textId="26E511F3">
      <w:pPr>
        <w:pStyle w:val="Heading3"/>
      </w:pPr>
      <w:r>
        <w:t>Phrase prediction</w:t>
      </w:r>
      <w:bookmarkEnd w:id="39"/>
    </w:p>
    <w:bookmarkEnd w:id="40"/>
    <w:bookmarkEnd w:id="41"/>
    <w:p w:rsidR="004B1D3D" w:rsidP="00FB448D" w:rsidRDefault="00257F13" w14:paraId="4BC01BFC" w14:textId="5606B04B">
      <w:pPr>
        <w:pStyle w:val="ListParagraph"/>
        <w:numPr>
          <w:ilvl w:val="0"/>
          <w:numId w:val="7"/>
        </w:numPr>
      </w:pPr>
      <w:r>
        <w:t>Initial approach to p</w:t>
      </w:r>
      <w:r w:rsidR="004B1D3D">
        <w:t xml:space="preserve">hrase prediction is </w:t>
      </w:r>
      <w:r w:rsidR="00931913">
        <w:t>will use probability based pattern matching</w:t>
      </w:r>
    </w:p>
    <w:p w:rsidR="004B1D3D" w:rsidP="00931913" w:rsidRDefault="00931913" w14:paraId="0B391EC7" w14:textId="237BF3FC">
      <w:pPr>
        <w:pStyle w:val="ListParagraph"/>
        <w:numPr>
          <w:ilvl w:val="1"/>
          <w:numId w:val="7"/>
        </w:numPr>
      </w:pPr>
      <w:r>
        <w:t>Matching the largest chunk of text in candidate phrases to chunks of the input phrase</w:t>
      </w:r>
    </w:p>
    <w:p w:rsidR="00931913" w:rsidP="00931913" w:rsidRDefault="00931913" w14:paraId="2804A3FD" w14:textId="21949250">
      <w:pPr>
        <w:pStyle w:val="ListParagraph"/>
        <w:numPr>
          <w:ilvl w:val="1"/>
          <w:numId w:val="7"/>
        </w:numPr>
      </w:pPr>
      <w:r>
        <w:t xml:space="preserve">Input phrase chunking will occur in groups of 2-5 words – performance analysis to determine if longer phrase chunks should be tested </w:t>
      </w:r>
    </w:p>
    <w:p w:rsidR="00AD4590" w:rsidP="00F863A5" w:rsidRDefault="00AD4590" w14:paraId="154C4C19" w14:textId="7230FDB4">
      <w:pPr>
        <w:pStyle w:val="Heading2"/>
      </w:pPr>
      <w:bookmarkStart w:name="_Toc98765933" w:id="42"/>
      <w:r>
        <w:t>Development Language</w:t>
      </w:r>
      <w:bookmarkEnd w:id="42"/>
    </w:p>
    <w:p w:rsidRPr="00E1476A" w:rsidR="00E1476A" w:rsidP="00F863A5" w:rsidRDefault="00E1476A" w14:paraId="2F8EA8A4" w14:textId="6A989A4E">
      <w:r>
        <w:t xml:space="preserve">Initial prototyping will be completed in </w:t>
      </w:r>
      <w:r w:rsidRPr="00E1476A">
        <w:rPr>
          <w:i/>
          <w:iCs/>
        </w:rPr>
        <w:t>Swift/Objective-C</w:t>
      </w:r>
      <w:r>
        <w:t xml:space="preserve"> as this will allow the fastest time to market for our initial target platforms (iOS/iPad OS/watchOS).</w:t>
      </w:r>
    </w:p>
    <w:p w:rsidR="001E5A2F" w:rsidP="00F863A5" w:rsidRDefault="002E247F" w14:paraId="7C8B7560" w14:textId="6A49E2CC">
      <w:r>
        <w:t xml:space="preserve">Prototyping </w:t>
      </w:r>
      <w:r w:rsidR="00AE51C7">
        <w:t>language does not need to match final implementation language</w:t>
      </w:r>
      <w:r>
        <w:t>.</w:t>
      </w:r>
    </w:p>
    <w:p w:rsidR="002E247F" w:rsidP="00F863A5" w:rsidRDefault="002E247F" w14:paraId="54CCA202" w14:textId="1B5B3E3F">
      <w:r>
        <w:t xml:space="preserve">Final implementation language </w:t>
      </w:r>
      <w:r w:rsidR="002F0868">
        <w:t>could change in the future</w:t>
      </w:r>
    </w:p>
    <w:p w:rsidR="00366A96" w:rsidP="004A5F4A" w:rsidRDefault="00366A96" w14:paraId="1B6D261D" w14:textId="2BEE8804">
      <w:pPr>
        <w:pStyle w:val="Heading3"/>
      </w:pPr>
      <w:bookmarkStart w:name="_Toc98765934" w:id="43"/>
      <w:r>
        <w:t>Discarded Plans</w:t>
      </w:r>
      <w:bookmarkEnd w:id="43"/>
    </w:p>
    <w:p w:rsidR="00366A96" w:rsidP="00F863A5" w:rsidRDefault="00366A96" w14:paraId="1EA8F386" w14:textId="55BEBAB5">
      <w:r>
        <w:t xml:space="preserve">Initial plan was to use C/C++ in order to achieve maximum performance and portability however time to market concerns ended up superseding portability concerns. </w:t>
      </w:r>
    </w:p>
    <w:p w:rsidR="00366A96" w:rsidP="00A7792F" w:rsidRDefault="00366A96" w14:paraId="26BC3E26" w14:textId="3E46BA55">
      <w:r>
        <w:t xml:space="preserve">Should performance in </w:t>
      </w:r>
      <w:r w:rsidRPr="00366A96">
        <w:rPr>
          <w:i/>
          <w:iCs/>
        </w:rPr>
        <w:t>Swift</w:t>
      </w:r>
      <w:r>
        <w:rPr>
          <w:i/>
          <w:iCs/>
        </w:rPr>
        <w:t xml:space="preserve"> </w:t>
      </w:r>
      <w:r w:rsidRPr="00366A96">
        <w:t>prove</w:t>
      </w:r>
      <w:r>
        <w:t xml:space="preserve"> insufficient or if portability becomes an issue in the future </w:t>
      </w:r>
      <w:r w:rsidR="00E1476A">
        <w:t xml:space="preserve">this decision may be revisited. </w:t>
      </w:r>
    </w:p>
    <w:p w:rsidR="001E5A2F" w:rsidP="00F863A5" w:rsidRDefault="001E5A2F" w14:paraId="0462718B" w14:textId="01DB11EC">
      <w:pPr>
        <w:pStyle w:val="Heading2"/>
      </w:pPr>
      <w:bookmarkStart w:name="_Toc98765935" w:id="44"/>
      <w:r>
        <w:t>Libraries</w:t>
      </w:r>
      <w:bookmarkEnd w:id="44"/>
    </w:p>
    <w:p w:rsidRPr="007F591D" w:rsidR="00A5412B" w:rsidP="00BA2A34" w:rsidRDefault="002E247F" w14:paraId="22C770B9" w14:textId="506FA5E4">
      <w:r>
        <w:t>Any libraries must offer permissible licenses</w:t>
      </w:r>
      <w:r w:rsidR="00BA2A34">
        <w:t xml:space="preserve"> – avoid GPL</w:t>
      </w:r>
      <w:r>
        <w:t xml:space="preserve"> </w:t>
      </w:r>
    </w:p>
    <w:p w:rsidR="006D695C" w:rsidP="00F863A5" w:rsidRDefault="007D141C" w14:paraId="6B41A5A8" w14:textId="3EAF4D2E">
      <w:pPr>
        <w:pStyle w:val="Heading2"/>
      </w:pPr>
      <w:bookmarkStart w:name="_Toc98765936" w:id="45"/>
      <w:r>
        <w:t>Development Phases</w:t>
      </w:r>
      <w:bookmarkEnd w:id="45"/>
    </w:p>
    <w:p w:rsidR="003B0C23" w:rsidP="004A5F4A" w:rsidRDefault="00515781" w14:paraId="6630BE37" w14:textId="343141EB">
      <w:pPr>
        <w:pStyle w:val="Heading3"/>
      </w:pPr>
      <w:bookmarkStart w:name="_Toc98765937" w:id="46"/>
      <w:r>
        <w:t>Initial User Test</w:t>
      </w:r>
      <w:bookmarkEnd w:id="46"/>
      <w:r>
        <w:t xml:space="preserve"> </w:t>
      </w:r>
    </w:p>
    <w:p w:rsidRPr="000460CE" w:rsidR="000460CE" w:rsidP="00F863A5" w:rsidRDefault="0065251D" w14:paraId="33E093DF" w14:textId="075BE5D3">
      <w:pPr>
        <w:pStyle w:val="ListParagraph"/>
        <w:numPr>
          <w:ilvl w:val="0"/>
          <w:numId w:val="13"/>
        </w:numPr>
      </w:pPr>
      <w:r>
        <w:t>Language databases</w:t>
      </w:r>
    </w:p>
    <w:p w:rsidR="005F5B46" w:rsidP="004A5F4A" w:rsidRDefault="00313875" w14:paraId="404D4498" w14:textId="0781ED24">
      <w:pPr>
        <w:pStyle w:val="Heading3"/>
      </w:pPr>
      <w:bookmarkStart w:name="_Toc98765938" w:id="47"/>
      <w:r>
        <w:t>MVP</w:t>
      </w:r>
      <w:bookmarkEnd w:id="47"/>
    </w:p>
    <w:p w:rsidR="00313875" w:rsidP="004A5F4A" w:rsidRDefault="00176BA4" w14:paraId="276039BD" w14:textId="4AA67CAB">
      <w:pPr>
        <w:pStyle w:val="Heading3"/>
      </w:pPr>
      <w:bookmarkStart w:name="_Toc98765939" w:id="48"/>
      <w:r>
        <w:t xml:space="preserve">Future </w:t>
      </w:r>
      <w:bookmarkEnd w:id="48"/>
      <w:r w:rsidR="009637EC">
        <w:t>Directions</w:t>
      </w:r>
    </w:p>
    <w:p w:rsidR="009637EC" w:rsidP="009637EC" w:rsidRDefault="009637EC" w14:paraId="39259760" w14:textId="060F7349">
      <w:pPr>
        <w:pStyle w:val="ListParagraph"/>
        <w:numPr>
          <w:ilvl w:val="0"/>
          <w:numId w:val="13"/>
        </w:numPr>
      </w:pPr>
      <w:r>
        <w:t xml:space="preserve">Audio processing of heard text </w:t>
      </w:r>
      <w:r w:rsidR="008E789D">
        <w:t>–</w:t>
      </w:r>
      <w:r>
        <w:t xml:space="preserve"> </w:t>
      </w:r>
      <w:r w:rsidR="008E789D">
        <w:t xml:space="preserve">build context for the current conversation – call and answer responses can be better predicted by building a better corpus </w:t>
      </w:r>
    </w:p>
    <w:p w:rsidRPr="009637EC" w:rsidR="008E789D" w:rsidP="008E789D" w:rsidRDefault="008E789D" w14:paraId="6BB8CDAB" w14:textId="0CCCEFF7">
      <w:pPr>
        <w:pStyle w:val="ListParagraph"/>
        <w:numPr>
          <w:ilvl w:val="1"/>
          <w:numId w:val="13"/>
        </w:numPr>
      </w:pPr>
      <w:r>
        <w:t>Ability to predict next most likely phrase based on what the device just “heard” through its microphone.</w:t>
      </w:r>
    </w:p>
    <w:p w:rsidRPr="00313875" w:rsidR="00313875" w:rsidP="00F863A5" w:rsidRDefault="00313875" w14:paraId="01FD9406" w14:textId="77777777"/>
    <w:p w:rsidR="007D141C" w:rsidP="00F863A5" w:rsidRDefault="007D141C" w14:paraId="76BEDCF7" w14:textId="41A22A7D">
      <w:pPr>
        <w:pStyle w:val="Heading2"/>
      </w:pPr>
      <w:bookmarkStart w:name="_Toc98765940" w:id="49"/>
      <w:r>
        <w:t>Affected Components</w:t>
      </w:r>
      <w:bookmarkEnd w:id="49"/>
    </w:p>
    <w:p w:rsidR="00F863A5" w:rsidP="00F863A5" w:rsidRDefault="00F863A5" w14:paraId="250D3BC5" w14:textId="77777777"/>
    <w:p w:rsidR="00F863A5" w:rsidP="00F863A5" w:rsidRDefault="00F863A5" w14:paraId="20F566D7" w14:textId="78245786">
      <w:pPr>
        <w:pStyle w:val="Heading1"/>
      </w:pPr>
      <w:bookmarkStart w:name="_Toc98765941" w:id="50"/>
      <w:r>
        <w:t>Glossary of Terms</w:t>
      </w:r>
      <w:bookmarkEnd w:id="50"/>
    </w:p>
    <w:p w:rsidR="00FF6BED" w:rsidP="00FF6BED" w:rsidRDefault="00FF6BED" w14:paraId="49EF6DDD" w14:textId="77777777"/>
    <w:p w:rsidRPr="00FF6BED" w:rsidR="00F863A5" w:rsidP="00FF6BED" w:rsidRDefault="00F863A5" w14:paraId="6D258E81" w14:textId="015F8EA1">
      <w:pPr>
        <w:rPr>
          <w:b/>
          <w:bCs/>
        </w:rPr>
      </w:pPr>
      <w:r w:rsidRPr="00FF6BED">
        <w:rPr>
          <w:b/>
          <w:bCs/>
        </w:rPr>
        <w:lastRenderedPageBreak/>
        <w:t>Utterance</w:t>
      </w:r>
    </w:p>
    <w:p w:rsidR="00AA66D4" w:rsidP="00FF6BED" w:rsidRDefault="00FF6BED" w14:paraId="2575D601" w14:textId="099BC770">
      <w:pPr>
        <w:pStyle w:val="ListParagraph"/>
        <w:numPr>
          <w:ilvl w:val="0"/>
          <w:numId w:val="13"/>
        </w:numPr>
      </w:pPr>
      <w:bookmarkStart w:name="OLE_LINK3" w:id="51"/>
      <w:bookmarkStart w:name="OLE_LINK4" w:id="52"/>
      <w:r>
        <w:t>The action of expressing a</w:t>
      </w:r>
      <w:r w:rsidR="00AA66D4">
        <w:t xml:space="preserve"> </w:t>
      </w:r>
      <w:r w:rsidR="00132BB9">
        <w:t xml:space="preserve">word or statement </w:t>
      </w:r>
      <w:r>
        <w:t>to communicate meaning</w:t>
      </w:r>
    </w:p>
    <w:p w:rsidR="00F863A5" w:rsidP="00FF6BED" w:rsidRDefault="00F863A5" w14:paraId="18789458" w14:textId="231987A7">
      <w:pPr>
        <w:pStyle w:val="ListParagraph"/>
        <w:numPr>
          <w:ilvl w:val="0"/>
          <w:numId w:val="13"/>
        </w:numPr>
      </w:pPr>
      <w:r>
        <w:t>For the purposes of this document, a phrase is uttered when it is sent to an output channel.</w:t>
      </w:r>
      <w:bookmarkEnd w:id="51"/>
      <w:bookmarkEnd w:id="52"/>
      <w:r>
        <w:t xml:space="preserve"> This includes:</w:t>
      </w:r>
    </w:p>
    <w:p w:rsidR="00F863A5" w:rsidP="00FF6BED" w:rsidRDefault="00F863A5" w14:paraId="64DFC484" w14:textId="77777777">
      <w:pPr>
        <w:pStyle w:val="ListParagraph"/>
        <w:numPr>
          <w:ilvl w:val="1"/>
          <w:numId w:val="13"/>
        </w:numPr>
      </w:pPr>
      <w:r>
        <w:t>Text to speech to a locally attached speaker</w:t>
      </w:r>
    </w:p>
    <w:p w:rsidR="00F863A5" w:rsidP="00FF6BED" w:rsidRDefault="00F863A5" w14:paraId="7782DFE8" w14:textId="77777777">
      <w:pPr>
        <w:pStyle w:val="ListParagraph"/>
        <w:numPr>
          <w:ilvl w:val="1"/>
          <w:numId w:val="13"/>
        </w:numPr>
      </w:pPr>
      <w:r>
        <w:t>A directive to a digital personal assistance such as Amazon Alexa</w:t>
      </w:r>
    </w:p>
    <w:p w:rsidR="00F863A5" w:rsidP="00FF6BED" w:rsidRDefault="00F863A5" w14:paraId="72D4ACF5" w14:textId="77777777">
      <w:pPr>
        <w:pStyle w:val="ListParagraph"/>
        <w:numPr>
          <w:ilvl w:val="1"/>
          <w:numId w:val="13"/>
        </w:numPr>
      </w:pPr>
      <w:r>
        <w:t>A web interface, including social media</w:t>
      </w:r>
    </w:p>
    <w:p w:rsidRPr="008C2FD4" w:rsidR="00F863A5" w:rsidP="00FF6BED" w:rsidRDefault="00F863A5" w14:paraId="63FC1F93" w14:textId="77777777">
      <w:pPr>
        <w:pStyle w:val="ListParagraph"/>
        <w:numPr>
          <w:ilvl w:val="1"/>
          <w:numId w:val="13"/>
        </w:numPr>
      </w:pPr>
      <w:r>
        <w:t>Text message (SMS, iMessage etc)</w:t>
      </w:r>
    </w:p>
    <w:p w:rsidR="00F863A5" w:rsidP="00FF6BED" w:rsidRDefault="00F863A5" w14:paraId="6D449CB4" w14:textId="77777777"/>
    <w:p w:rsidRPr="007B3071" w:rsidR="00FF6BED" w:rsidP="007B3071" w:rsidRDefault="00FF6BED" w14:paraId="1FEFDEB8" w14:textId="676403D4">
      <w:pPr>
        <w:rPr>
          <w:b/>
          <w:bCs/>
        </w:rPr>
      </w:pPr>
      <w:r w:rsidRPr="007B3071">
        <w:rPr>
          <w:b/>
          <w:bCs/>
        </w:rPr>
        <w:t>AAC – Augmentative and Alternative Communication</w:t>
      </w:r>
    </w:p>
    <w:p w:rsidR="0048258A" w:rsidP="0048258A" w:rsidRDefault="004D59B4" w14:paraId="1580DE20" w14:textId="356D0079">
      <w:pPr>
        <w:pStyle w:val="ListParagraph"/>
        <w:numPr>
          <w:ilvl w:val="0"/>
          <w:numId w:val="13"/>
        </w:numPr>
      </w:pPr>
      <w:r>
        <w:t>The ways in which people may communicate without using spoken or visual language (sign language)</w:t>
      </w:r>
    </w:p>
    <w:p w:rsidR="004D59B4" w:rsidP="0048258A" w:rsidRDefault="004D59B4" w14:paraId="00594ACE" w14:textId="0DD06926">
      <w:pPr>
        <w:pStyle w:val="ListParagraph"/>
        <w:numPr>
          <w:ilvl w:val="0"/>
          <w:numId w:val="13"/>
        </w:numPr>
      </w:pPr>
      <w:r>
        <w:t>Low tech examples of alternative include</w:t>
      </w:r>
    </w:p>
    <w:p w:rsidR="004D59B4" w:rsidP="004D59B4" w:rsidRDefault="004D59B4" w14:paraId="37567E6E" w14:textId="682140F1">
      <w:pPr>
        <w:pStyle w:val="ListParagraph"/>
        <w:numPr>
          <w:ilvl w:val="1"/>
          <w:numId w:val="13"/>
        </w:numPr>
      </w:pPr>
      <w:r>
        <w:t>Drawing</w:t>
      </w:r>
    </w:p>
    <w:p w:rsidR="004D59B4" w:rsidP="004D59B4" w:rsidRDefault="004D59B4" w14:paraId="51CAA7E4" w14:textId="42786DA3">
      <w:pPr>
        <w:pStyle w:val="ListParagraph"/>
        <w:numPr>
          <w:ilvl w:val="1"/>
          <w:numId w:val="13"/>
        </w:numPr>
      </w:pPr>
      <w:r>
        <w:t>Spelling words by pointing to letters</w:t>
      </w:r>
    </w:p>
    <w:p w:rsidR="004D59B4" w:rsidP="004D59B4" w:rsidRDefault="004D59B4" w14:paraId="6C1362CB" w14:textId="55D87488">
      <w:pPr>
        <w:pStyle w:val="ListParagraph"/>
        <w:numPr>
          <w:ilvl w:val="1"/>
          <w:numId w:val="13"/>
        </w:numPr>
      </w:pPr>
      <w:r>
        <w:t>Pointing to photos</w:t>
      </w:r>
    </w:p>
    <w:p w:rsidR="004D59B4" w:rsidP="007B3071" w:rsidRDefault="004D59B4" w14:paraId="288CC283" w14:textId="77777777"/>
    <w:p w:rsidR="007B3071" w:rsidP="007B3071" w:rsidRDefault="007B3071" w14:paraId="1F04CDA9" w14:textId="372D7A5D">
      <w:r>
        <w:t>BCI – Brain Computer Interface</w:t>
      </w:r>
    </w:p>
    <w:p w:rsidR="007B3071" w:rsidP="007B3071" w:rsidRDefault="007B3071" w14:paraId="56F5D7E5" w14:textId="533A7E5E">
      <w:pPr>
        <w:pStyle w:val="ListParagraph"/>
        <w:numPr>
          <w:ilvl w:val="0"/>
          <w:numId w:val="27"/>
        </w:numPr>
      </w:pPr>
      <w:r>
        <w:t xml:space="preserve">A mechanism for controlling a computer system by monitoring </w:t>
      </w:r>
      <w:r w:rsidR="003471A8">
        <w:t xml:space="preserve">brain </w:t>
      </w:r>
      <w:r w:rsidR="00A00F9D">
        <w:t>signals</w:t>
      </w:r>
    </w:p>
    <w:p w:rsidR="00A00F9D" w:rsidP="00A00F9D" w:rsidRDefault="00A00F9D" w14:paraId="7C9F45A2" w14:textId="77777777"/>
    <w:p w:rsidR="00A00F9D" w:rsidP="00A00F9D" w:rsidRDefault="00A00F9D" w14:paraId="2DCD1D99" w14:textId="45D9BF76">
      <w:r>
        <w:t>N-gram</w:t>
      </w:r>
    </w:p>
    <w:p w:rsidR="00A00F9D" w:rsidP="00A00F9D" w:rsidRDefault="00A00F9D" w14:paraId="16CE42EC" w14:textId="6561DBF7">
      <w:pPr>
        <w:pStyle w:val="ListParagraph"/>
        <w:numPr>
          <w:ilvl w:val="0"/>
          <w:numId w:val="27"/>
        </w:numPr>
      </w:pPr>
      <w:r>
        <w:t xml:space="preserve">A contiguous sequence of n-items, for the purposes of this document n-grams usually refer to sequences of letters or words. </w:t>
      </w:r>
    </w:p>
    <w:p w:rsidR="007B3071" w:rsidP="007B3071" w:rsidRDefault="007B3071" w14:paraId="4E83C351" w14:textId="77777777"/>
    <w:p w:rsidR="00A00F9D" w:rsidP="007B3071" w:rsidRDefault="00A00F9D" w14:paraId="23C249FC" w14:textId="3FD4B812">
      <w:r>
        <w:t>NLP – Natural Language Processing</w:t>
      </w:r>
    </w:p>
    <w:p w:rsidRPr="00F863A5" w:rsidR="00F863A5" w:rsidP="006C5C52" w:rsidRDefault="00EC0FBD" w14:paraId="0D5B9790" w14:textId="34F7175C">
      <w:pPr>
        <w:pStyle w:val="ListParagraph"/>
        <w:numPr>
          <w:ilvl w:val="0"/>
          <w:numId w:val="27"/>
        </w:numPr>
      </w:pPr>
      <w:r>
        <w:t>The process of extracting information from language</w:t>
      </w:r>
      <w:r w:rsidR="00873517">
        <w:t xml:space="preserve"> </w:t>
      </w:r>
      <w:r w:rsidR="006C5C52">
        <w:t>data.</w:t>
      </w:r>
    </w:p>
    <w:sectPr w:rsidRPr="00F863A5" w:rsidR="00F863A5" w:rsidSect="00C1179A">
      <w:footerReference w:type="even" r:id="rId18"/>
      <w:footerReference w:type="default" r:id="rId19"/>
      <w:pgSz w:w="12240" w:h="15840" w:orient="portrait"/>
      <w:pgMar w:top="1440" w:right="1800" w:bottom="1440" w:left="180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D1EFF" w:rsidP="00F863A5" w:rsidRDefault="000D1EFF" w14:paraId="5170F8EB" w14:textId="77777777">
      <w:r>
        <w:separator/>
      </w:r>
    </w:p>
  </w:endnote>
  <w:endnote w:type="continuationSeparator" w:id="0">
    <w:p w:rsidR="000D1EFF" w:rsidP="00F863A5" w:rsidRDefault="000D1EFF" w14:paraId="7E3C456D" w14:textId="77777777">
      <w:r>
        <w:continuationSeparator/>
      </w:r>
    </w:p>
  </w:endnote>
  <w:endnote w:type="continuationNotice" w:id="1">
    <w:p w:rsidR="000D1EFF" w:rsidP="00F863A5" w:rsidRDefault="000D1EFF" w14:paraId="65E5A187"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enlo Regular">
    <w:altName w:val="Menlo"/>
    <w:panose1 w:val="020B0604020202020204"/>
    <w:charset w:val="00"/>
    <w:family w:val="modern"/>
    <w:pitch w:val="fixed"/>
    <w:sig w:usb0="E60022FF" w:usb1="D200F9FB" w:usb2="02000028" w:usb3="00000000" w:csb0="000001DF" w:csb1="00000000"/>
  </w:font>
  <w:font w:name="Times">
    <w:altName w:val="Times New Roman"/>
    <w:panose1 w:val="020B0604020202020204"/>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Segoe UI"/>
    <w:panose1 w:val="020B0604020202020204"/>
    <w:charset w:val="00"/>
    <w:family w:val="swiss"/>
    <w:pitch w:val="variable"/>
    <w:sig w:usb0="E1000AEF" w:usb1="5000A1FF" w:usb2="00000000" w:usb3="00000000" w:csb0="000001BF" w:csb1="00000000"/>
  </w:font>
  <w:font w:name="Courier">
    <w:panose1 w:val="020B0604020202020204"/>
    <w:charset w:val="00"/>
    <w:family w:val="auto"/>
    <w:pitch w:val="variable"/>
    <w:sig w:usb0="00000003" w:usb1="00000000" w:usb2="00000000" w:usb3="00000000" w:csb0="00000003"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84873" w:rsidP="00F863A5" w:rsidRDefault="00B84873" w14:paraId="6DC67ABC" w14:textId="77777777">
    <w:pPr>
      <w:pStyle w:val="Footer"/>
    </w:pPr>
    <w:r>
      <w:t>[Type text]</w:t>
    </w:r>
    <w:r>
      <w:tab/>
    </w:r>
    <w:r>
      <w:t>[Type text]</w:t>
    </w:r>
    <w:r>
      <w:tab/>
    </w:r>
    <w:r>
      <w:t>[Type text]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84873" w:rsidP="00F863A5" w:rsidRDefault="0053311D" w14:paraId="54202AB3" w14:textId="77777777">
    <w:pPr>
      <w:pStyle w:val="Footer"/>
    </w:pPr>
    <w:proofErr w:type="spellStart"/>
    <w:r>
      <w:t>Cognixion</w:t>
    </w:r>
    <w:proofErr w:type="spellEnd"/>
    <w:r>
      <w:t xml:space="preserve"> confidential</w:t>
    </w:r>
    <w:r w:rsidR="00B84873">
      <w:tab/>
    </w:r>
    <w:r>
      <w:tab/>
    </w:r>
    <w:r w:rsidR="00B84873">
      <w:t xml:space="preserve">Page </w:t>
    </w:r>
    <w:r w:rsidR="00B84873">
      <w:fldChar w:fldCharType="begin"/>
    </w:r>
    <w:r w:rsidR="00B84873">
      <w:instrText xml:space="preserve"> PAGE </w:instrText>
    </w:r>
    <w:r w:rsidR="00B84873">
      <w:fldChar w:fldCharType="separate"/>
    </w:r>
    <w:r w:rsidR="002122C1">
      <w:rPr>
        <w:noProof/>
      </w:rPr>
      <w:t>1</w:t>
    </w:r>
    <w:r w:rsidR="00B84873">
      <w:fldChar w:fldCharType="end"/>
    </w:r>
    <w:r w:rsidR="00B84873">
      <w:t xml:space="preserve"> of </w:t>
    </w:r>
    <w:r w:rsidR="000D1EFF">
      <w:fldChar w:fldCharType="begin"/>
    </w:r>
    <w:r w:rsidR="000D1EFF">
      <w:instrText xml:space="preserve"> NUMPAGES </w:instrText>
    </w:r>
    <w:r w:rsidR="000D1EFF">
      <w:fldChar w:fldCharType="separate"/>
    </w:r>
    <w:r w:rsidR="002122C1">
      <w:rPr>
        <w:noProof/>
      </w:rPr>
      <w:t>1</w:t>
    </w:r>
    <w:r w:rsidR="000D1EFF">
      <w:rPr>
        <w:noProof/>
      </w:rPr>
      <w:fldChar w:fldCharType="end"/>
    </w:r>
    <w:r w:rsidR="00B84873">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D1EFF" w:rsidP="00F863A5" w:rsidRDefault="000D1EFF" w14:paraId="595A8930" w14:textId="77777777">
      <w:r>
        <w:separator/>
      </w:r>
    </w:p>
  </w:footnote>
  <w:footnote w:type="continuationSeparator" w:id="0">
    <w:p w:rsidR="000D1EFF" w:rsidP="00F863A5" w:rsidRDefault="000D1EFF" w14:paraId="211C66E4" w14:textId="77777777">
      <w:r>
        <w:continuationSeparator/>
      </w:r>
    </w:p>
  </w:footnote>
  <w:footnote w:type="continuationNotice" w:id="1">
    <w:p w:rsidR="000D1EFF" w:rsidP="00F863A5" w:rsidRDefault="000D1EFF" w14:paraId="01A75E43" w14:textId="777777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4350"/>
    <w:multiLevelType w:val="hybridMultilevel"/>
    <w:tmpl w:val="48C28B9E"/>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 w15:restartNumberingAfterBreak="0">
    <w:nsid w:val="04C23B8A"/>
    <w:multiLevelType w:val="hybridMultilevel"/>
    <w:tmpl w:val="DA78C0A2"/>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05247831"/>
    <w:multiLevelType w:val="hybridMultilevel"/>
    <w:tmpl w:val="66CAEFF0"/>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 w15:restartNumberingAfterBreak="0">
    <w:nsid w:val="0532008A"/>
    <w:multiLevelType w:val="hybridMultilevel"/>
    <w:tmpl w:val="6CE27202"/>
    <w:lvl w:ilvl="0" w:tplc="269482F2">
      <w:start w:val="1"/>
      <w:numFmt w:val="bullet"/>
      <w:pStyle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Wingdings"/>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Wingdings"/>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Wingdings"/>
      </w:rPr>
    </w:lvl>
    <w:lvl w:ilvl="8" w:tplc="04090005" w:tentative="1">
      <w:start w:val="1"/>
      <w:numFmt w:val="bullet"/>
      <w:lvlText w:val=""/>
      <w:lvlJc w:val="left"/>
      <w:pPr>
        <w:ind w:left="7200" w:hanging="360"/>
      </w:pPr>
      <w:rPr>
        <w:rFonts w:hint="default" w:ascii="Wingdings" w:hAnsi="Wingdings"/>
      </w:rPr>
    </w:lvl>
  </w:abstractNum>
  <w:abstractNum w:abstractNumId="4" w15:restartNumberingAfterBreak="0">
    <w:nsid w:val="08460B63"/>
    <w:multiLevelType w:val="hybridMultilevel"/>
    <w:tmpl w:val="E9609804"/>
    <w:lvl w:ilvl="0" w:tplc="04090001">
      <w:start w:val="1"/>
      <w:numFmt w:val="bullet"/>
      <w:lvlText w:val=""/>
      <w:lvlJc w:val="left"/>
      <w:pPr>
        <w:ind w:left="1146" w:hanging="360"/>
      </w:pPr>
      <w:rPr>
        <w:rFonts w:hint="default" w:ascii="Symbol" w:hAnsi="Symbol"/>
      </w:rPr>
    </w:lvl>
    <w:lvl w:ilvl="1" w:tplc="04090003">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5" w15:restartNumberingAfterBreak="0">
    <w:nsid w:val="094B4292"/>
    <w:multiLevelType w:val="hybridMultilevel"/>
    <w:tmpl w:val="18AAA472"/>
    <w:lvl w:ilvl="0" w:tplc="04090001">
      <w:start w:val="1"/>
      <w:numFmt w:val="bullet"/>
      <w:lvlText w:val=""/>
      <w:lvlJc w:val="left"/>
      <w:pPr>
        <w:ind w:left="1146" w:hanging="360"/>
      </w:pPr>
      <w:rPr>
        <w:rFonts w:hint="default" w:ascii="Symbol" w:hAnsi="Symbol"/>
      </w:rPr>
    </w:lvl>
    <w:lvl w:ilvl="1" w:tplc="04090003" w:tentative="1">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6" w15:restartNumberingAfterBreak="0">
    <w:nsid w:val="09FB06FE"/>
    <w:multiLevelType w:val="hybridMultilevel"/>
    <w:tmpl w:val="E610A06E"/>
    <w:lvl w:ilvl="0" w:tplc="04090001">
      <w:start w:val="1"/>
      <w:numFmt w:val="bullet"/>
      <w:lvlText w:val=""/>
      <w:lvlJc w:val="left"/>
      <w:pPr>
        <w:ind w:left="1146" w:hanging="360"/>
      </w:pPr>
      <w:rPr>
        <w:rFonts w:hint="default" w:ascii="Symbol" w:hAnsi="Symbol"/>
      </w:rPr>
    </w:lvl>
    <w:lvl w:ilvl="1" w:tplc="04090003" w:tentative="1">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7" w15:restartNumberingAfterBreak="0">
    <w:nsid w:val="0AB734DF"/>
    <w:multiLevelType w:val="hybridMultilevel"/>
    <w:tmpl w:val="E4588B84"/>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8" w15:restartNumberingAfterBreak="0">
    <w:nsid w:val="0BC11733"/>
    <w:multiLevelType w:val="hybridMultilevel"/>
    <w:tmpl w:val="6E16E2D8"/>
    <w:lvl w:ilvl="0" w:tplc="04090001">
      <w:start w:val="1"/>
      <w:numFmt w:val="bullet"/>
      <w:lvlText w:val=""/>
      <w:lvlJc w:val="left"/>
      <w:pPr>
        <w:ind w:left="1146" w:hanging="360"/>
      </w:pPr>
      <w:rPr>
        <w:rFonts w:hint="default" w:ascii="Symbol" w:hAnsi="Symbol"/>
      </w:rPr>
    </w:lvl>
    <w:lvl w:ilvl="1" w:tplc="04090003">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9" w15:restartNumberingAfterBreak="0">
    <w:nsid w:val="0F794F03"/>
    <w:multiLevelType w:val="hybridMultilevel"/>
    <w:tmpl w:val="D2709C02"/>
    <w:lvl w:ilvl="0" w:tplc="04090001">
      <w:start w:val="1"/>
      <w:numFmt w:val="bullet"/>
      <w:lvlText w:val=""/>
      <w:lvlJc w:val="left"/>
      <w:pPr>
        <w:ind w:left="1146" w:hanging="360"/>
      </w:pPr>
      <w:rPr>
        <w:rFonts w:hint="default" w:ascii="Symbol" w:hAnsi="Symbol"/>
      </w:rPr>
    </w:lvl>
    <w:lvl w:ilvl="1" w:tplc="04090003" w:tentative="1">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10" w15:restartNumberingAfterBreak="0">
    <w:nsid w:val="225665DE"/>
    <w:multiLevelType w:val="hybridMultilevel"/>
    <w:tmpl w:val="35AC4E2C"/>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1" w15:restartNumberingAfterBreak="0">
    <w:nsid w:val="26DA396C"/>
    <w:multiLevelType w:val="hybridMultilevel"/>
    <w:tmpl w:val="3340A17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12" w15:restartNumberingAfterBreak="0">
    <w:nsid w:val="287F484B"/>
    <w:multiLevelType w:val="hybridMultilevel"/>
    <w:tmpl w:val="32F8CA8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3" w15:restartNumberingAfterBreak="0">
    <w:nsid w:val="2A704BE0"/>
    <w:multiLevelType w:val="hybridMultilevel"/>
    <w:tmpl w:val="2DC41F6E"/>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4" w15:restartNumberingAfterBreak="0">
    <w:nsid w:val="2B261F03"/>
    <w:multiLevelType w:val="hybridMultilevel"/>
    <w:tmpl w:val="F6744974"/>
    <w:lvl w:ilvl="0" w:tplc="04090001">
      <w:start w:val="1"/>
      <w:numFmt w:val="bullet"/>
      <w:lvlText w:val=""/>
      <w:lvlJc w:val="left"/>
      <w:pPr>
        <w:ind w:left="1146" w:hanging="360"/>
      </w:pPr>
      <w:rPr>
        <w:rFonts w:hint="default" w:ascii="Symbol" w:hAnsi="Symbol"/>
      </w:rPr>
    </w:lvl>
    <w:lvl w:ilvl="1" w:tplc="04090003" w:tentative="1">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15" w15:restartNumberingAfterBreak="0">
    <w:nsid w:val="30672C3B"/>
    <w:multiLevelType w:val="hybridMultilevel"/>
    <w:tmpl w:val="3A08962C"/>
    <w:lvl w:ilvl="0" w:tplc="04090001">
      <w:start w:val="1"/>
      <w:numFmt w:val="bullet"/>
      <w:lvlText w:val=""/>
      <w:lvlJc w:val="left"/>
      <w:pPr>
        <w:ind w:left="1146" w:hanging="360"/>
      </w:pPr>
      <w:rPr>
        <w:rFonts w:hint="default" w:ascii="Symbol" w:hAnsi="Symbol"/>
      </w:rPr>
    </w:lvl>
    <w:lvl w:ilvl="1" w:tplc="04090003" w:tentative="1">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16" w15:restartNumberingAfterBreak="0">
    <w:nsid w:val="317B099A"/>
    <w:multiLevelType w:val="hybridMultilevel"/>
    <w:tmpl w:val="2106695C"/>
    <w:lvl w:ilvl="0" w:tplc="04090001">
      <w:start w:val="1"/>
      <w:numFmt w:val="bullet"/>
      <w:lvlText w:val=""/>
      <w:lvlJc w:val="left"/>
      <w:pPr>
        <w:ind w:left="1146" w:hanging="360"/>
      </w:pPr>
      <w:rPr>
        <w:rFonts w:hint="default" w:ascii="Symbol" w:hAnsi="Symbol"/>
      </w:rPr>
    </w:lvl>
    <w:lvl w:ilvl="1" w:tplc="04090003">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17" w15:restartNumberingAfterBreak="0">
    <w:nsid w:val="3394743A"/>
    <w:multiLevelType w:val="hybridMultilevel"/>
    <w:tmpl w:val="390C0CD4"/>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18" w15:restartNumberingAfterBreak="0">
    <w:nsid w:val="383A5A06"/>
    <w:multiLevelType w:val="multilevel"/>
    <w:tmpl w:val="841C8F9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3271"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3A83744C"/>
    <w:multiLevelType w:val="hybridMultilevel"/>
    <w:tmpl w:val="AFCA5172"/>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0" w15:restartNumberingAfterBreak="0">
    <w:nsid w:val="4194178E"/>
    <w:multiLevelType w:val="hybridMultilevel"/>
    <w:tmpl w:val="9D924F8C"/>
    <w:lvl w:ilvl="0" w:tplc="04090001">
      <w:start w:val="1"/>
      <w:numFmt w:val="bullet"/>
      <w:lvlText w:val=""/>
      <w:lvlJc w:val="left"/>
      <w:pPr>
        <w:ind w:left="1146" w:hanging="360"/>
      </w:pPr>
      <w:rPr>
        <w:rFonts w:hint="default" w:ascii="Symbol" w:hAnsi="Symbol"/>
      </w:rPr>
    </w:lvl>
    <w:lvl w:ilvl="1" w:tplc="04090003">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21" w15:restartNumberingAfterBreak="0">
    <w:nsid w:val="43780B29"/>
    <w:multiLevelType w:val="hybridMultilevel"/>
    <w:tmpl w:val="99946B80"/>
    <w:lvl w:ilvl="0" w:tplc="04090001">
      <w:start w:val="1"/>
      <w:numFmt w:val="bullet"/>
      <w:lvlText w:val=""/>
      <w:lvlJc w:val="left"/>
      <w:pPr>
        <w:ind w:left="1146" w:hanging="360"/>
      </w:pPr>
      <w:rPr>
        <w:rFonts w:hint="default" w:ascii="Symbol" w:hAnsi="Symbol"/>
      </w:rPr>
    </w:lvl>
    <w:lvl w:ilvl="1" w:tplc="04090003" w:tentative="1">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22" w15:restartNumberingAfterBreak="0">
    <w:nsid w:val="496A3478"/>
    <w:multiLevelType w:val="hybridMultilevel"/>
    <w:tmpl w:val="1B5A9BD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23" w15:restartNumberingAfterBreak="0">
    <w:nsid w:val="4CD3720C"/>
    <w:multiLevelType w:val="hybridMultilevel"/>
    <w:tmpl w:val="2748431E"/>
    <w:lvl w:ilvl="0" w:tplc="04090001">
      <w:start w:val="1"/>
      <w:numFmt w:val="bullet"/>
      <w:lvlText w:val=""/>
      <w:lvlJc w:val="left"/>
      <w:pPr>
        <w:ind w:left="1146" w:hanging="360"/>
      </w:pPr>
      <w:rPr>
        <w:rFonts w:hint="default" w:ascii="Symbol" w:hAnsi="Symbol"/>
      </w:rPr>
    </w:lvl>
    <w:lvl w:ilvl="1" w:tplc="04090003">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24" w15:restartNumberingAfterBreak="0">
    <w:nsid w:val="50C13FBF"/>
    <w:multiLevelType w:val="hybridMultilevel"/>
    <w:tmpl w:val="8C3EB628"/>
    <w:lvl w:ilvl="0" w:tplc="04090001">
      <w:start w:val="1"/>
      <w:numFmt w:val="bullet"/>
      <w:lvlText w:val=""/>
      <w:lvlJc w:val="left"/>
      <w:pPr>
        <w:ind w:left="1146" w:hanging="360"/>
      </w:pPr>
      <w:rPr>
        <w:rFonts w:hint="default" w:ascii="Symbol" w:hAnsi="Symbol"/>
      </w:rPr>
    </w:lvl>
    <w:lvl w:ilvl="1" w:tplc="04090003">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25" w15:restartNumberingAfterBreak="0">
    <w:nsid w:val="51190080"/>
    <w:multiLevelType w:val="hybridMultilevel"/>
    <w:tmpl w:val="CC72CF82"/>
    <w:lvl w:ilvl="0" w:tplc="04090001">
      <w:start w:val="1"/>
      <w:numFmt w:val="bullet"/>
      <w:lvlText w:val=""/>
      <w:lvlJc w:val="left"/>
      <w:pPr>
        <w:ind w:left="1146" w:hanging="360"/>
      </w:pPr>
      <w:rPr>
        <w:rFonts w:hint="default" w:ascii="Symbol" w:hAnsi="Symbol"/>
      </w:rPr>
    </w:lvl>
    <w:lvl w:ilvl="1" w:tplc="04090003" w:tentative="1">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26" w15:restartNumberingAfterBreak="0">
    <w:nsid w:val="55DD5181"/>
    <w:multiLevelType w:val="hybridMultilevel"/>
    <w:tmpl w:val="8D520766"/>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7" w15:restartNumberingAfterBreak="0">
    <w:nsid w:val="5AA64DA4"/>
    <w:multiLevelType w:val="hybridMultilevel"/>
    <w:tmpl w:val="C0DA17E6"/>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8" w15:restartNumberingAfterBreak="0">
    <w:nsid w:val="62C44790"/>
    <w:multiLevelType w:val="hybridMultilevel"/>
    <w:tmpl w:val="30F46EB0"/>
    <w:lvl w:ilvl="0" w:tplc="04090001">
      <w:start w:val="1"/>
      <w:numFmt w:val="bullet"/>
      <w:lvlText w:val=""/>
      <w:lvlJc w:val="left"/>
      <w:pPr>
        <w:ind w:left="1146" w:hanging="360"/>
      </w:pPr>
      <w:rPr>
        <w:rFonts w:hint="default" w:ascii="Symbol" w:hAnsi="Symbol"/>
      </w:rPr>
    </w:lvl>
    <w:lvl w:ilvl="1" w:tplc="04090003">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29" w15:restartNumberingAfterBreak="0">
    <w:nsid w:val="667A3494"/>
    <w:multiLevelType w:val="hybridMultilevel"/>
    <w:tmpl w:val="94B43946"/>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0" w15:restartNumberingAfterBreak="0">
    <w:nsid w:val="691E78E2"/>
    <w:multiLevelType w:val="hybridMultilevel"/>
    <w:tmpl w:val="919EC03C"/>
    <w:lvl w:ilvl="0" w:tplc="04090001">
      <w:start w:val="1"/>
      <w:numFmt w:val="bullet"/>
      <w:lvlText w:val=""/>
      <w:lvlJc w:val="left"/>
      <w:pPr>
        <w:ind w:left="1146" w:hanging="360"/>
      </w:pPr>
      <w:rPr>
        <w:rFonts w:hint="default" w:ascii="Symbol" w:hAnsi="Symbol"/>
      </w:rPr>
    </w:lvl>
    <w:lvl w:ilvl="1" w:tplc="04090003">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31" w15:restartNumberingAfterBreak="0">
    <w:nsid w:val="69D3067F"/>
    <w:multiLevelType w:val="hybridMultilevel"/>
    <w:tmpl w:val="E6E0E3FA"/>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2" w15:restartNumberingAfterBreak="0">
    <w:nsid w:val="76B43031"/>
    <w:multiLevelType w:val="hybridMultilevel"/>
    <w:tmpl w:val="E918D63E"/>
    <w:lvl w:ilvl="0" w:tplc="04090001">
      <w:start w:val="1"/>
      <w:numFmt w:val="bullet"/>
      <w:lvlText w:val=""/>
      <w:lvlJc w:val="left"/>
      <w:pPr>
        <w:ind w:left="1146" w:hanging="360"/>
      </w:pPr>
      <w:rPr>
        <w:rFonts w:hint="default" w:ascii="Symbol" w:hAnsi="Symbol"/>
      </w:rPr>
    </w:lvl>
    <w:lvl w:ilvl="1" w:tplc="04090003" w:tentative="1">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33" w15:restartNumberingAfterBreak="0">
    <w:nsid w:val="7D627F80"/>
    <w:multiLevelType w:val="hybridMultilevel"/>
    <w:tmpl w:val="3DA2BEF2"/>
    <w:lvl w:ilvl="0" w:tplc="04090001">
      <w:start w:val="1"/>
      <w:numFmt w:val="bullet"/>
      <w:lvlText w:val=""/>
      <w:lvlJc w:val="left"/>
      <w:pPr>
        <w:ind w:left="1146" w:hanging="360"/>
      </w:pPr>
      <w:rPr>
        <w:rFonts w:hint="default" w:ascii="Symbol" w:hAnsi="Symbol"/>
      </w:rPr>
    </w:lvl>
    <w:lvl w:ilvl="1" w:tplc="04090003" w:tentative="1">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34" w15:restartNumberingAfterBreak="0">
    <w:nsid w:val="7DBF4C10"/>
    <w:multiLevelType w:val="hybridMultilevel"/>
    <w:tmpl w:val="73EEE704"/>
    <w:lvl w:ilvl="0" w:tplc="04090001">
      <w:start w:val="1"/>
      <w:numFmt w:val="bullet"/>
      <w:lvlText w:val=""/>
      <w:lvlJc w:val="left"/>
      <w:pPr>
        <w:ind w:left="1146" w:hanging="360"/>
      </w:pPr>
      <w:rPr>
        <w:rFonts w:hint="default" w:ascii="Symbol" w:hAnsi="Symbol"/>
      </w:rPr>
    </w:lvl>
    <w:lvl w:ilvl="1" w:tplc="04090003" w:tentative="1">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35" w15:restartNumberingAfterBreak="0">
    <w:nsid w:val="7E4A4027"/>
    <w:multiLevelType w:val="hybridMultilevel"/>
    <w:tmpl w:val="8D9AEEDA"/>
    <w:lvl w:ilvl="0" w:tplc="04090001">
      <w:start w:val="1"/>
      <w:numFmt w:val="bullet"/>
      <w:lvlText w:val=""/>
      <w:lvlJc w:val="left"/>
      <w:pPr>
        <w:ind w:left="1146" w:hanging="360"/>
      </w:pPr>
      <w:rPr>
        <w:rFonts w:hint="default" w:ascii="Symbol" w:hAnsi="Symbol"/>
      </w:rPr>
    </w:lvl>
    <w:lvl w:ilvl="1" w:tplc="04090003" w:tentative="1">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36" w15:restartNumberingAfterBreak="0">
    <w:nsid w:val="7F7212B3"/>
    <w:multiLevelType w:val="hybridMultilevel"/>
    <w:tmpl w:val="AA447A7C"/>
    <w:lvl w:ilvl="0" w:tplc="BEC40AF4">
      <w:numFmt w:val="bullet"/>
      <w:lvlText w:val="-"/>
      <w:lvlJc w:val="left"/>
      <w:pPr>
        <w:ind w:left="786" w:hanging="360"/>
      </w:pPr>
      <w:rPr>
        <w:rFonts w:hint="default" w:ascii="Arial" w:hAnsi="Arial" w:eastAsia="Calibri" w:cs="Arial"/>
      </w:rPr>
    </w:lvl>
    <w:lvl w:ilvl="1" w:tplc="04090003" w:tentative="1">
      <w:start w:val="1"/>
      <w:numFmt w:val="bullet"/>
      <w:lvlText w:val="o"/>
      <w:lvlJc w:val="left"/>
      <w:pPr>
        <w:ind w:left="1506" w:hanging="360"/>
      </w:pPr>
      <w:rPr>
        <w:rFonts w:hint="default" w:ascii="Courier New" w:hAnsi="Courier New" w:cs="Courier New"/>
      </w:rPr>
    </w:lvl>
    <w:lvl w:ilvl="2" w:tplc="04090005" w:tentative="1">
      <w:start w:val="1"/>
      <w:numFmt w:val="bullet"/>
      <w:lvlText w:val=""/>
      <w:lvlJc w:val="left"/>
      <w:pPr>
        <w:ind w:left="2226" w:hanging="360"/>
      </w:pPr>
      <w:rPr>
        <w:rFonts w:hint="default" w:ascii="Wingdings" w:hAnsi="Wingdings"/>
      </w:rPr>
    </w:lvl>
    <w:lvl w:ilvl="3" w:tplc="04090001" w:tentative="1">
      <w:start w:val="1"/>
      <w:numFmt w:val="bullet"/>
      <w:lvlText w:val=""/>
      <w:lvlJc w:val="left"/>
      <w:pPr>
        <w:ind w:left="2946" w:hanging="360"/>
      </w:pPr>
      <w:rPr>
        <w:rFonts w:hint="default" w:ascii="Symbol" w:hAnsi="Symbol"/>
      </w:rPr>
    </w:lvl>
    <w:lvl w:ilvl="4" w:tplc="04090003" w:tentative="1">
      <w:start w:val="1"/>
      <w:numFmt w:val="bullet"/>
      <w:lvlText w:val="o"/>
      <w:lvlJc w:val="left"/>
      <w:pPr>
        <w:ind w:left="3666" w:hanging="360"/>
      </w:pPr>
      <w:rPr>
        <w:rFonts w:hint="default" w:ascii="Courier New" w:hAnsi="Courier New" w:cs="Courier New"/>
      </w:rPr>
    </w:lvl>
    <w:lvl w:ilvl="5" w:tplc="04090005" w:tentative="1">
      <w:start w:val="1"/>
      <w:numFmt w:val="bullet"/>
      <w:lvlText w:val=""/>
      <w:lvlJc w:val="left"/>
      <w:pPr>
        <w:ind w:left="4386" w:hanging="360"/>
      </w:pPr>
      <w:rPr>
        <w:rFonts w:hint="default" w:ascii="Wingdings" w:hAnsi="Wingdings"/>
      </w:rPr>
    </w:lvl>
    <w:lvl w:ilvl="6" w:tplc="04090001" w:tentative="1">
      <w:start w:val="1"/>
      <w:numFmt w:val="bullet"/>
      <w:lvlText w:val=""/>
      <w:lvlJc w:val="left"/>
      <w:pPr>
        <w:ind w:left="5106" w:hanging="360"/>
      </w:pPr>
      <w:rPr>
        <w:rFonts w:hint="default" w:ascii="Symbol" w:hAnsi="Symbol"/>
      </w:rPr>
    </w:lvl>
    <w:lvl w:ilvl="7" w:tplc="04090003" w:tentative="1">
      <w:start w:val="1"/>
      <w:numFmt w:val="bullet"/>
      <w:lvlText w:val="o"/>
      <w:lvlJc w:val="left"/>
      <w:pPr>
        <w:ind w:left="5826" w:hanging="360"/>
      </w:pPr>
      <w:rPr>
        <w:rFonts w:hint="default" w:ascii="Courier New" w:hAnsi="Courier New" w:cs="Courier New"/>
      </w:rPr>
    </w:lvl>
    <w:lvl w:ilvl="8" w:tplc="04090005" w:tentative="1">
      <w:start w:val="1"/>
      <w:numFmt w:val="bullet"/>
      <w:lvlText w:val=""/>
      <w:lvlJc w:val="left"/>
      <w:pPr>
        <w:ind w:left="6546" w:hanging="360"/>
      </w:pPr>
      <w:rPr>
        <w:rFonts w:hint="default" w:ascii="Wingdings" w:hAnsi="Wingdings"/>
      </w:rPr>
    </w:lvl>
  </w:abstractNum>
  <w:abstractNum w:abstractNumId="37" w15:restartNumberingAfterBreak="0">
    <w:nsid w:val="7F7A4941"/>
    <w:multiLevelType w:val="hybridMultilevel"/>
    <w:tmpl w:val="65525D5A"/>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num w:numId="1" w16cid:durableId="2138983172">
    <w:abstractNumId w:val="3"/>
  </w:num>
  <w:num w:numId="2" w16cid:durableId="1026835419">
    <w:abstractNumId w:val="18"/>
  </w:num>
  <w:num w:numId="3" w16cid:durableId="1591890469">
    <w:abstractNumId w:val="22"/>
  </w:num>
  <w:num w:numId="4" w16cid:durableId="1058362051">
    <w:abstractNumId w:val="11"/>
  </w:num>
  <w:num w:numId="5" w16cid:durableId="819076994">
    <w:abstractNumId w:val="17"/>
  </w:num>
  <w:num w:numId="6" w16cid:durableId="1519613599">
    <w:abstractNumId w:val="0"/>
  </w:num>
  <w:num w:numId="7" w16cid:durableId="440418303">
    <w:abstractNumId w:val="26"/>
  </w:num>
  <w:num w:numId="8" w16cid:durableId="1349673808">
    <w:abstractNumId w:val="19"/>
  </w:num>
  <w:num w:numId="9" w16cid:durableId="1005548818">
    <w:abstractNumId w:val="27"/>
  </w:num>
  <w:num w:numId="10" w16cid:durableId="461189992">
    <w:abstractNumId w:val="2"/>
  </w:num>
  <w:num w:numId="11" w16cid:durableId="1989630853">
    <w:abstractNumId w:val="10"/>
  </w:num>
  <w:num w:numId="12" w16cid:durableId="140075962">
    <w:abstractNumId w:val="12"/>
  </w:num>
  <w:num w:numId="13" w16cid:durableId="346910577">
    <w:abstractNumId w:val="7"/>
  </w:num>
  <w:num w:numId="14" w16cid:durableId="672728353">
    <w:abstractNumId w:val="13"/>
  </w:num>
  <w:num w:numId="15" w16cid:durableId="1100418623">
    <w:abstractNumId w:val="37"/>
  </w:num>
  <w:num w:numId="16" w16cid:durableId="813108832">
    <w:abstractNumId w:val="31"/>
  </w:num>
  <w:num w:numId="17" w16cid:durableId="626205314">
    <w:abstractNumId w:val="29"/>
  </w:num>
  <w:num w:numId="18" w16cid:durableId="1914000792">
    <w:abstractNumId w:val="1"/>
  </w:num>
  <w:num w:numId="19" w16cid:durableId="1741295517">
    <w:abstractNumId w:val="33"/>
  </w:num>
  <w:num w:numId="20" w16cid:durableId="1501584237">
    <w:abstractNumId w:val="20"/>
  </w:num>
  <w:num w:numId="21" w16cid:durableId="952513414">
    <w:abstractNumId w:val="30"/>
  </w:num>
  <w:num w:numId="22" w16cid:durableId="49497953">
    <w:abstractNumId w:val="4"/>
  </w:num>
  <w:num w:numId="23" w16cid:durableId="1835142885">
    <w:abstractNumId w:val="6"/>
  </w:num>
  <w:num w:numId="24" w16cid:durableId="147137383">
    <w:abstractNumId w:val="34"/>
  </w:num>
  <w:num w:numId="25" w16cid:durableId="1136682010">
    <w:abstractNumId w:val="8"/>
  </w:num>
  <w:num w:numId="26" w16cid:durableId="2040935033">
    <w:abstractNumId w:val="24"/>
  </w:num>
  <w:num w:numId="27" w16cid:durableId="470221267">
    <w:abstractNumId w:val="15"/>
  </w:num>
  <w:num w:numId="28" w16cid:durableId="21905353">
    <w:abstractNumId w:val="5"/>
  </w:num>
  <w:num w:numId="29" w16cid:durableId="2005624889">
    <w:abstractNumId w:val="16"/>
  </w:num>
  <w:num w:numId="30" w16cid:durableId="499198572">
    <w:abstractNumId w:val="14"/>
  </w:num>
  <w:num w:numId="31" w16cid:durableId="983192211">
    <w:abstractNumId w:val="9"/>
  </w:num>
  <w:num w:numId="32" w16cid:durableId="1947734505">
    <w:abstractNumId w:val="21"/>
  </w:num>
  <w:num w:numId="33" w16cid:durableId="841705188">
    <w:abstractNumId w:val="32"/>
  </w:num>
  <w:num w:numId="34" w16cid:durableId="1960139111">
    <w:abstractNumId w:val="35"/>
  </w:num>
  <w:num w:numId="35" w16cid:durableId="1475179165">
    <w:abstractNumId w:val="25"/>
  </w:num>
  <w:num w:numId="36" w16cid:durableId="1369375025">
    <w:abstractNumId w:val="28"/>
  </w:num>
  <w:num w:numId="37" w16cid:durableId="233584302">
    <w:abstractNumId w:val="36"/>
  </w:num>
  <w:num w:numId="38" w16cid:durableId="421292834">
    <w:abstractNumId w:val="23"/>
  </w:num>
  <w:numIdMacAtCleanup w:val="1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95"/>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val="false"/>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25E7"/>
    <w:rsid w:val="0000350C"/>
    <w:rsid w:val="00003688"/>
    <w:rsid w:val="00003848"/>
    <w:rsid w:val="00006491"/>
    <w:rsid w:val="000076A3"/>
    <w:rsid w:val="00010A1E"/>
    <w:rsid w:val="00011B61"/>
    <w:rsid w:val="000122E3"/>
    <w:rsid w:val="000128E3"/>
    <w:rsid w:val="00013748"/>
    <w:rsid w:val="0001487B"/>
    <w:rsid w:val="000177E9"/>
    <w:rsid w:val="00017D98"/>
    <w:rsid w:val="00021330"/>
    <w:rsid w:val="00021B24"/>
    <w:rsid w:val="00022A62"/>
    <w:rsid w:val="0002349B"/>
    <w:rsid w:val="0002560F"/>
    <w:rsid w:val="00026D7B"/>
    <w:rsid w:val="00030E42"/>
    <w:rsid w:val="00031470"/>
    <w:rsid w:val="000315C1"/>
    <w:rsid w:val="000332A6"/>
    <w:rsid w:val="0003439B"/>
    <w:rsid w:val="00034CB2"/>
    <w:rsid w:val="00034D37"/>
    <w:rsid w:val="00042DAF"/>
    <w:rsid w:val="000436E2"/>
    <w:rsid w:val="0004501E"/>
    <w:rsid w:val="000453A6"/>
    <w:rsid w:val="000460CE"/>
    <w:rsid w:val="000466C4"/>
    <w:rsid w:val="00047CE9"/>
    <w:rsid w:val="00052206"/>
    <w:rsid w:val="0005301E"/>
    <w:rsid w:val="00053E0E"/>
    <w:rsid w:val="00054215"/>
    <w:rsid w:val="00055A9B"/>
    <w:rsid w:val="000618F3"/>
    <w:rsid w:val="00063E92"/>
    <w:rsid w:val="00063FE4"/>
    <w:rsid w:val="00064C3A"/>
    <w:rsid w:val="00064FAC"/>
    <w:rsid w:val="000677A7"/>
    <w:rsid w:val="00067C3A"/>
    <w:rsid w:val="00070976"/>
    <w:rsid w:val="000712DC"/>
    <w:rsid w:val="0007219F"/>
    <w:rsid w:val="000728B9"/>
    <w:rsid w:val="00072AC6"/>
    <w:rsid w:val="00073003"/>
    <w:rsid w:val="0007413F"/>
    <w:rsid w:val="000744DD"/>
    <w:rsid w:val="00074FC3"/>
    <w:rsid w:val="0007573B"/>
    <w:rsid w:val="00080073"/>
    <w:rsid w:val="00080230"/>
    <w:rsid w:val="000805AA"/>
    <w:rsid w:val="00080D13"/>
    <w:rsid w:val="000829B5"/>
    <w:rsid w:val="00084501"/>
    <w:rsid w:val="00084B0B"/>
    <w:rsid w:val="00084FB5"/>
    <w:rsid w:val="00085BCD"/>
    <w:rsid w:val="00086312"/>
    <w:rsid w:val="000863E5"/>
    <w:rsid w:val="000863FF"/>
    <w:rsid w:val="0008658B"/>
    <w:rsid w:val="00087B4F"/>
    <w:rsid w:val="0009117E"/>
    <w:rsid w:val="00096B23"/>
    <w:rsid w:val="00096C61"/>
    <w:rsid w:val="00097563"/>
    <w:rsid w:val="00097847"/>
    <w:rsid w:val="000A0596"/>
    <w:rsid w:val="000A3308"/>
    <w:rsid w:val="000A3EB6"/>
    <w:rsid w:val="000A432A"/>
    <w:rsid w:val="000A559B"/>
    <w:rsid w:val="000A757B"/>
    <w:rsid w:val="000B0362"/>
    <w:rsid w:val="000B10C9"/>
    <w:rsid w:val="000B1B02"/>
    <w:rsid w:val="000B20E0"/>
    <w:rsid w:val="000B225C"/>
    <w:rsid w:val="000B3BAB"/>
    <w:rsid w:val="000B462A"/>
    <w:rsid w:val="000B517E"/>
    <w:rsid w:val="000B538E"/>
    <w:rsid w:val="000C0846"/>
    <w:rsid w:val="000C2A35"/>
    <w:rsid w:val="000C3179"/>
    <w:rsid w:val="000C3AB6"/>
    <w:rsid w:val="000C468C"/>
    <w:rsid w:val="000C48E1"/>
    <w:rsid w:val="000C4EEB"/>
    <w:rsid w:val="000C58AC"/>
    <w:rsid w:val="000D0D8D"/>
    <w:rsid w:val="000D16DE"/>
    <w:rsid w:val="000D1AA2"/>
    <w:rsid w:val="000D1C31"/>
    <w:rsid w:val="000D1EFF"/>
    <w:rsid w:val="000D3475"/>
    <w:rsid w:val="000D3CF8"/>
    <w:rsid w:val="000D79AE"/>
    <w:rsid w:val="000D7BCA"/>
    <w:rsid w:val="000E06A3"/>
    <w:rsid w:val="000E2070"/>
    <w:rsid w:val="000E4CD2"/>
    <w:rsid w:val="000E5830"/>
    <w:rsid w:val="000E5B6C"/>
    <w:rsid w:val="000E6678"/>
    <w:rsid w:val="000F1598"/>
    <w:rsid w:val="000F35B3"/>
    <w:rsid w:val="000F3E53"/>
    <w:rsid w:val="000F41E2"/>
    <w:rsid w:val="000F5A5F"/>
    <w:rsid w:val="000F69AE"/>
    <w:rsid w:val="000F6B10"/>
    <w:rsid w:val="000F749A"/>
    <w:rsid w:val="001035A4"/>
    <w:rsid w:val="00105F22"/>
    <w:rsid w:val="00106AFB"/>
    <w:rsid w:val="001105C5"/>
    <w:rsid w:val="0011132C"/>
    <w:rsid w:val="00115988"/>
    <w:rsid w:val="00120056"/>
    <w:rsid w:val="001248E2"/>
    <w:rsid w:val="00125DA1"/>
    <w:rsid w:val="00127507"/>
    <w:rsid w:val="0012755A"/>
    <w:rsid w:val="0013090E"/>
    <w:rsid w:val="00132BB9"/>
    <w:rsid w:val="00135BA3"/>
    <w:rsid w:val="00137529"/>
    <w:rsid w:val="001401CE"/>
    <w:rsid w:val="00140577"/>
    <w:rsid w:val="00141C60"/>
    <w:rsid w:val="00142945"/>
    <w:rsid w:val="00143E11"/>
    <w:rsid w:val="00145E5D"/>
    <w:rsid w:val="00150153"/>
    <w:rsid w:val="00151290"/>
    <w:rsid w:val="001519E6"/>
    <w:rsid w:val="00153D5B"/>
    <w:rsid w:val="00154A06"/>
    <w:rsid w:val="00154EBC"/>
    <w:rsid w:val="0015524E"/>
    <w:rsid w:val="0015781D"/>
    <w:rsid w:val="00157D41"/>
    <w:rsid w:val="00162368"/>
    <w:rsid w:val="00162992"/>
    <w:rsid w:val="001641DC"/>
    <w:rsid w:val="00164E1D"/>
    <w:rsid w:val="001659E2"/>
    <w:rsid w:val="0016748F"/>
    <w:rsid w:val="00167F21"/>
    <w:rsid w:val="00170E37"/>
    <w:rsid w:val="00174325"/>
    <w:rsid w:val="001748EB"/>
    <w:rsid w:val="00175C22"/>
    <w:rsid w:val="00176A8C"/>
    <w:rsid w:val="00176BA4"/>
    <w:rsid w:val="00177530"/>
    <w:rsid w:val="001803DD"/>
    <w:rsid w:val="001812CD"/>
    <w:rsid w:val="0018148A"/>
    <w:rsid w:val="00182351"/>
    <w:rsid w:val="00183884"/>
    <w:rsid w:val="001861CF"/>
    <w:rsid w:val="001915CB"/>
    <w:rsid w:val="0019206C"/>
    <w:rsid w:val="00192E5A"/>
    <w:rsid w:val="00193863"/>
    <w:rsid w:val="00194330"/>
    <w:rsid w:val="00194968"/>
    <w:rsid w:val="00196E49"/>
    <w:rsid w:val="00197879"/>
    <w:rsid w:val="00197985"/>
    <w:rsid w:val="001A1491"/>
    <w:rsid w:val="001A2CB6"/>
    <w:rsid w:val="001A4691"/>
    <w:rsid w:val="001A4EE9"/>
    <w:rsid w:val="001A55D5"/>
    <w:rsid w:val="001A6CF5"/>
    <w:rsid w:val="001A6F25"/>
    <w:rsid w:val="001B1FE2"/>
    <w:rsid w:val="001B25E7"/>
    <w:rsid w:val="001B37F3"/>
    <w:rsid w:val="001B51C4"/>
    <w:rsid w:val="001B52E7"/>
    <w:rsid w:val="001B55E1"/>
    <w:rsid w:val="001B572B"/>
    <w:rsid w:val="001B5D1B"/>
    <w:rsid w:val="001B64C8"/>
    <w:rsid w:val="001B6F56"/>
    <w:rsid w:val="001B7938"/>
    <w:rsid w:val="001B7B07"/>
    <w:rsid w:val="001B7DF4"/>
    <w:rsid w:val="001C0A3F"/>
    <w:rsid w:val="001C1DA0"/>
    <w:rsid w:val="001C2EBB"/>
    <w:rsid w:val="001C3622"/>
    <w:rsid w:val="001C4FA0"/>
    <w:rsid w:val="001C72AE"/>
    <w:rsid w:val="001C75D5"/>
    <w:rsid w:val="001C7CBF"/>
    <w:rsid w:val="001D0119"/>
    <w:rsid w:val="001D13B9"/>
    <w:rsid w:val="001D19C3"/>
    <w:rsid w:val="001D22E7"/>
    <w:rsid w:val="001D6688"/>
    <w:rsid w:val="001D7A3B"/>
    <w:rsid w:val="001D7BE6"/>
    <w:rsid w:val="001E2B66"/>
    <w:rsid w:val="001E4302"/>
    <w:rsid w:val="001E44EB"/>
    <w:rsid w:val="001E500B"/>
    <w:rsid w:val="001E5A2F"/>
    <w:rsid w:val="001E75EB"/>
    <w:rsid w:val="001F1040"/>
    <w:rsid w:val="001F16BA"/>
    <w:rsid w:val="001F3A2F"/>
    <w:rsid w:val="001F3E2C"/>
    <w:rsid w:val="001F43E1"/>
    <w:rsid w:val="001F663D"/>
    <w:rsid w:val="00200477"/>
    <w:rsid w:val="00201301"/>
    <w:rsid w:val="00201892"/>
    <w:rsid w:val="00205F26"/>
    <w:rsid w:val="002109C9"/>
    <w:rsid w:val="00210BF5"/>
    <w:rsid w:val="002122C1"/>
    <w:rsid w:val="002147F7"/>
    <w:rsid w:val="002154E6"/>
    <w:rsid w:val="00217C45"/>
    <w:rsid w:val="0022199A"/>
    <w:rsid w:val="00222468"/>
    <w:rsid w:val="00223C86"/>
    <w:rsid w:val="00224303"/>
    <w:rsid w:val="00225EA7"/>
    <w:rsid w:val="00226751"/>
    <w:rsid w:val="00227CFC"/>
    <w:rsid w:val="00231A85"/>
    <w:rsid w:val="00231C99"/>
    <w:rsid w:val="00233505"/>
    <w:rsid w:val="00233BF9"/>
    <w:rsid w:val="00233C87"/>
    <w:rsid w:val="00234201"/>
    <w:rsid w:val="002363B2"/>
    <w:rsid w:val="00236513"/>
    <w:rsid w:val="00237594"/>
    <w:rsid w:val="00240384"/>
    <w:rsid w:val="002416D2"/>
    <w:rsid w:val="002424BE"/>
    <w:rsid w:val="00242EDB"/>
    <w:rsid w:val="0024403B"/>
    <w:rsid w:val="00245424"/>
    <w:rsid w:val="00250023"/>
    <w:rsid w:val="002539FA"/>
    <w:rsid w:val="00254483"/>
    <w:rsid w:val="00254B02"/>
    <w:rsid w:val="00255974"/>
    <w:rsid w:val="0025602D"/>
    <w:rsid w:val="00257F13"/>
    <w:rsid w:val="002619C8"/>
    <w:rsid w:val="002628BE"/>
    <w:rsid w:val="00265C13"/>
    <w:rsid w:val="00266051"/>
    <w:rsid w:val="00266563"/>
    <w:rsid w:val="00266EB5"/>
    <w:rsid w:val="00270B01"/>
    <w:rsid w:val="00271921"/>
    <w:rsid w:val="00271F05"/>
    <w:rsid w:val="002747B1"/>
    <w:rsid w:val="00275171"/>
    <w:rsid w:val="00276449"/>
    <w:rsid w:val="0028172E"/>
    <w:rsid w:val="002831FE"/>
    <w:rsid w:val="00286098"/>
    <w:rsid w:val="00286DC8"/>
    <w:rsid w:val="002875C9"/>
    <w:rsid w:val="00290C56"/>
    <w:rsid w:val="00291D5C"/>
    <w:rsid w:val="002941FA"/>
    <w:rsid w:val="00295A7E"/>
    <w:rsid w:val="00295FCC"/>
    <w:rsid w:val="00297DB1"/>
    <w:rsid w:val="002A0458"/>
    <w:rsid w:val="002A0D52"/>
    <w:rsid w:val="002A2749"/>
    <w:rsid w:val="002A5D12"/>
    <w:rsid w:val="002A680B"/>
    <w:rsid w:val="002A7117"/>
    <w:rsid w:val="002B2275"/>
    <w:rsid w:val="002B3EAB"/>
    <w:rsid w:val="002B5297"/>
    <w:rsid w:val="002B7151"/>
    <w:rsid w:val="002B74FD"/>
    <w:rsid w:val="002B7745"/>
    <w:rsid w:val="002C2660"/>
    <w:rsid w:val="002C35DE"/>
    <w:rsid w:val="002C3DC4"/>
    <w:rsid w:val="002C4DF4"/>
    <w:rsid w:val="002C5FAD"/>
    <w:rsid w:val="002D1212"/>
    <w:rsid w:val="002D17EE"/>
    <w:rsid w:val="002D1D8D"/>
    <w:rsid w:val="002D297C"/>
    <w:rsid w:val="002D63CB"/>
    <w:rsid w:val="002D6567"/>
    <w:rsid w:val="002D79B4"/>
    <w:rsid w:val="002D7FC2"/>
    <w:rsid w:val="002E0972"/>
    <w:rsid w:val="002E0C81"/>
    <w:rsid w:val="002E12C3"/>
    <w:rsid w:val="002E1666"/>
    <w:rsid w:val="002E202D"/>
    <w:rsid w:val="002E247F"/>
    <w:rsid w:val="002E26D5"/>
    <w:rsid w:val="002E2FED"/>
    <w:rsid w:val="002E3270"/>
    <w:rsid w:val="002E4B08"/>
    <w:rsid w:val="002E51F4"/>
    <w:rsid w:val="002E5432"/>
    <w:rsid w:val="002E5BB6"/>
    <w:rsid w:val="002E7F4C"/>
    <w:rsid w:val="002F0868"/>
    <w:rsid w:val="002F0B0A"/>
    <w:rsid w:val="002F1814"/>
    <w:rsid w:val="002F1AAB"/>
    <w:rsid w:val="002F1C09"/>
    <w:rsid w:val="002F1CAE"/>
    <w:rsid w:val="002F20EE"/>
    <w:rsid w:val="002F2119"/>
    <w:rsid w:val="002F2DBE"/>
    <w:rsid w:val="002F41A8"/>
    <w:rsid w:val="002F49DB"/>
    <w:rsid w:val="002F5DD3"/>
    <w:rsid w:val="002F6340"/>
    <w:rsid w:val="002F6A78"/>
    <w:rsid w:val="002F70E0"/>
    <w:rsid w:val="00300197"/>
    <w:rsid w:val="003026F2"/>
    <w:rsid w:val="00303334"/>
    <w:rsid w:val="003069B0"/>
    <w:rsid w:val="00313682"/>
    <w:rsid w:val="00313875"/>
    <w:rsid w:val="0031466A"/>
    <w:rsid w:val="00314FC3"/>
    <w:rsid w:val="00315CA1"/>
    <w:rsid w:val="00316178"/>
    <w:rsid w:val="00317FEC"/>
    <w:rsid w:val="00321218"/>
    <w:rsid w:val="003232FF"/>
    <w:rsid w:val="00323726"/>
    <w:rsid w:val="003260E2"/>
    <w:rsid w:val="003263CF"/>
    <w:rsid w:val="00327B5F"/>
    <w:rsid w:val="003302F1"/>
    <w:rsid w:val="00330C19"/>
    <w:rsid w:val="00330FB8"/>
    <w:rsid w:val="00333E6F"/>
    <w:rsid w:val="00333F87"/>
    <w:rsid w:val="003340C8"/>
    <w:rsid w:val="00334AD9"/>
    <w:rsid w:val="003358A5"/>
    <w:rsid w:val="00336D21"/>
    <w:rsid w:val="003403C6"/>
    <w:rsid w:val="00340A8A"/>
    <w:rsid w:val="00341752"/>
    <w:rsid w:val="00341DB5"/>
    <w:rsid w:val="0034282E"/>
    <w:rsid w:val="00342DBB"/>
    <w:rsid w:val="00343213"/>
    <w:rsid w:val="00343901"/>
    <w:rsid w:val="00344A29"/>
    <w:rsid w:val="00345DE9"/>
    <w:rsid w:val="003471A8"/>
    <w:rsid w:val="00350137"/>
    <w:rsid w:val="003502F3"/>
    <w:rsid w:val="00350976"/>
    <w:rsid w:val="00352108"/>
    <w:rsid w:val="003540CA"/>
    <w:rsid w:val="00355453"/>
    <w:rsid w:val="003555F7"/>
    <w:rsid w:val="00356169"/>
    <w:rsid w:val="00356462"/>
    <w:rsid w:val="00357516"/>
    <w:rsid w:val="003602F5"/>
    <w:rsid w:val="003606B9"/>
    <w:rsid w:val="00361902"/>
    <w:rsid w:val="00361EB0"/>
    <w:rsid w:val="00364856"/>
    <w:rsid w:val="00366A96"/>
    <w:rsid w:val="003674E7"/>
    <w:rsid w:val="003713D1"/>
    <w:rsid w:val="003742AF"/>
    <w:rsid w:val="00374B79"/>
    <w:rsid w:val="0037540D"/>
    <w:rsid w:val="003766F9"/>
    <w:rsid w:val="003774E8"/>
    <w:rsid w:val="00377799"/>
    <w:rsid w:val="00380E3D"/>
    <w:rsid w:val="00381D35"/>
    <w:rsid w:val="0038222D"/>
    <w:rsid w:val="00385538"/>
    <w:rsid w:val="00385E4D"/>
    <w:rsid w:val="00387B74"/>
    <w:rsid w:val="003923A9"/>
    <w:rsid w:val="00394A19"/>
    <w:rsid w:val="00394B9A"/>
    <w:rsid w:val="00394FA0"/>
    <w:rsid w:val="0039686A"/>
    <w:rsid w:val="0039689C"/>
    <w:rsid w:val="00396AA5"/>
    <w:rsid w:val="003A14FA"/>
    <w:rsid w:val="003A1F81"/>
    <w:rsid w:val="003A27F3"/>
    <w:rsid w:val="003A36BC"/>
    <w:rsid w:val="003A4265"/>
    <w:rsid w:val="003A67AE"/>
    <w:rsid w:val="003B0364"/>
    <w:rsid w:val="003B0710"/>
    <w:rsid w:val="003B0C23"/>
    <w:rsid w:val="003B3885"/>
    <w:rsid w:val="003B40FE"/>
    <w:rsid w:val="003B4C1A"/>
    <w:rsid w:val="003B6102"/>
    <w:rsid w:val="003B6326"/>
    <w:rsid w:val="003B6A4E"/>
    <w:rsid w:val="003B6C38"/>
    <w:rsid w:val="003C00DA"/>
    <w:rsid w:val="003C5C3E"/>
    <w:rsid w:val="003C66DE"/>
    <w:rsid w:val="003C6BA7"/>
    <w:rsid w:val="003D09A5"/>
    <w:rsid w:val="003D0DC1"/>
    <w:rsid w:val="003D26F3"/>
    <w:rsid w:val="003D4665"/>
    <w:rsid w:val="003D4E6C"/>
    <w:rsid w:val="003D50B1"/>
    <w:rsid w:val="003D5A28"/>
    <w:rsid w:val="003D6656"/>
    <w:rsid w:val="003D68B9"/>
    <w:rsid w:val="003E0E23"/>
    <w:rsid w:val="003E1E8C"/>
    <w:rsid w:val="003E3AB6"/>
    <w:rsid w:val="003E4AA3"/>
    <w:rsid w:val="003E6099"/>
    <w:rsid w:val="003E64F4"/>
    <w:rsid w:val="003F07ED"/>
    <w:rsid w:val="003F103B"/>
    <w:rsid w:val="003F19BD"/>
    <w:rsid w:val="003F43A7"/>
    <w:rsid w:val="003F5EFE"/>
    <w:rsid w:val="003F6E72"/>
    <w:rsid w:val="003F7C1E"/>
    <w:rsid w:val="003F7ED8"/>
    <w:rsid w:val="0040203F"/>
    <w:rsid w:val="00402570"/>
    <w:rsid w:val="004025AB"/>
    <w:rsid w:val="0040266E"/>
    <w:rsid w:val="00403FF6"/>
    <w:rsid w:val="00404099"/>
    <w:rsid w:val="0040464B"/>
    <w:rsid w:val="00404694"/>
    <w:rsid w:val="0040727E"/>
    <w:rsid w:val="0040767E"/>
    <w:rsid w:val="0041109E"/>
    <w:rsid w:val="00415082"/>
    <w:rsid w:val="00417948"/>
    <w:rsid w:val="00420738"/>
    <w:rsid w:val="0042318D"/>
    <w:rsid w:val="00424ADA"/>
    <w:rsid w:val="00424F1F"/>
    <w:rsid w:val="00425691"/>
    <w:rsid w:val="00426DB0"/>
    <w:rsid w:val="00427ACB"/>
    <w:rsid w:val="004316F4"/>
    <w:rsid w:val="00432C0D"/>
    <w:rsid w:val="00433B60"/>
    <w:rsid w:val="00434B82"/>
    <w:rsid w:val="00435AE2"/>
    <w:rsid w:val="004367A7"/>
    <w:rsid w:val="00437079"/>
    <w:rsid w:val="004400B9"/>
    <w:rsid w:val="004406D4"/>
    <w:rsid w:val="004408E4"/>
    <w:rsid w:val="004413AA"/>
    <w:rsid w:val="00445197"/>
    <w:rsid w:val="00445F93"/>
    <w:rsid w:val="00446F6C"/>
    <w:rsid w:val="004501EE"/>
    <w:rsid w:val="004513FD"/>
    <w:rsid w:val="00454FC1"/>
    <w:rsid w:val="004570F6"/>
    <w:rsid w:val="00457403"/>
    <w:rsid w:val="00457519"/>
    <w:rsid w:val="00457999"/>
    <w:rsid w:val="00461902"/>
    <w:rsid w:val="00462D03"/>
    <w:rsid w:val="00463E2B"/>
    <w:rsid w:val="004666C8"/>
    <w:rsid w:val="00467CD5"/>
    <w:rsid w:val="004703AF"/>
    <w:rsid w:val="00471C81"/>
    <w:rsid w:val="004745B9"/>
    <w:rsid w:val="0047563E"/>
    <w:rsid w:val="00477B93"/>
    <w:rsid w:val="00477DFD"/>
    <w:rsid w:val="00477E68"/>
    <w:rsid w:val="00480FD8"/>
    <w:rsid w:val="0048258A"/>
    <w:rsid w:val="00484327"/>
    <w:rsid w:val="00484A05"/>
    <w:rsid w:val="00485E8D"/>
    <w:rsid w:val="004862AC"/>
    <w:rsid w:val="00487F88"/>
    <w:rsid w:val="00490770"/>
    <w:rsid w:val="00490F9E"/>
    <w:rsid w:val="00492B1F"/>
    <w:rsid w:val="00493EE4"/>
    <w:rsid w:val="00497330"/>
    <w:rsid w:val="00497783"/>
    <w:rsid w:val="00497E86"/>
    <w:rsid w:val="004A0D71"/>
    <w:rsid w:val="004A4D47"/>
    <w:rsid w:val="004A5F4A"/>
    <w:rsid w:val="004A6590"/>
    <w:rsid w:val="004A6A60"/>
    <w:rsid w:val="004B1B25"/>
    <w:rsid w:val="004B1D3D"/>
    <w:rsid w:val="004B2CEE"/>
    <w:rsid w:val="004B418A"/>
    <w:rsid w:val="004B54DB"/>
    <w:rsid w:val="004B6D03"/>
    <w:rsid w:val="004C074F"/>
    <w:rsid w:val="004C0FAC"/>
    <w:rsid w:val="004C197F"/>
    <w:rsid w:val="004C2609"/>
    <w:rsid w:val="004C327E"/>
    <w:rsid w:val="004C46B2"/>
    <w:rsid w:val="004C51F6"/>
    <w:rsid w:val="004C5888"/>
    <w:rsid w:val="004C7270"/>
    <w:rsid w:val="004D16C9"/>
    <w:rsid w:val="004D32E2"/>
    <w:rsid w:val="004D356C"/>
    <w:rsid w:val="004D39E0"/>
    <w:rsid w:val="004D4BBA"/>
    <w:rsid w:val="004D529B"/>
    <w:rsid w:val="004D59B4"/>
    <w:rsid w:val="004D5F6C"/>
    <w:rsid w:val="004D6257"/>
    <w:rsid w:val="004D74F5"/>
    <w:rsid w:val="004E3B43"/>
    <w:rsid w:val="004E4976"/>
    <w:rsid w:val="004E6C02"/>
    <w:rsid w:val="004E6D09"/>
    <w:rsid w:val="004E72D0"/>
    <w:rsid w:val="004F103E"/>
    <w:rsid w:val="004F1485"/>
    <w:rsid w:val="004F28ED"/>
    <w:rsid w:val="004F3F56"/>
    <w:rsid w:val="004F4B26"/>
    <w:rsid w:val="004F4D78"/>
    <w:rsid w:val="004F5B31"/>
    <w:rsid w:val="004F619E"/>
    <w:rsid w:val="004F6878"/>
    <w:rsid w:val="004F6A37"/>
    <w:rsid w:val="004F77EB"/>
    <w:rsid w:val="004F7916"/>
    <w:rsid w:val="005003AF"/>
    <w:rsid w:val="00500D8E"/>
    <w:rsid w:val="00502330"/>
    <w:rsid w:val="00503554"/>
    <w:rsid w:val="00503B01"/>
    <w:rsid w:val="005050EF"/>
    <w:rsid w:val="00505EDF"/>
    <w:rsid w:val="0050661D"/>
    <w:rsid w:val="005068FA"/>
    <w:rsid w:val="005107C6"/>
    <w:rsid w:val="005113C2"/>
    <w:rsid w:val="005115C6"/>
    <w:rsid w:val="00515781"/>
    <w:rsid w:val="00517050"/>
    <w:rsid w:val="00522B07"/>
    <w:rsid w:val="00522D0D"/>
    <w:rsid w:val="00523901"/>
    <w:rsid w:val="00526C30"/>
    <w:rsid w:val="00530165"/>
    <w:rsid w:val="00530219"/>
    <w:rsid w:val="0053311D"/>
    <w:rsid w:val="00534216"/>
    <w:rsid w:val="0053491B"/>
    <w:rsid w:val="0053675A"/>
    <w:rsid w:val="005375A8"/>
    <w:rsid w:val="0053779F"/>
    <w:rsid w:val="00537EB5"/>
    <w:rsid w:val="00537F4F"/>
    <w:rsid w:val="00540B50"/>
    <w:rsid w:val="0054355D"/>
    <w:rsid w:val="00544332"/>
    <w:rsid w:val="0054512E"/>
    <w:rsid w:val="0054524E"/>
    <w:rsid w:val="00545F74"/>
    <w:rsid w:val="005460DD"/>
    <w:rsid w:val="00546C6B"/>
    <w:rsid w:val="005501FD"/>
    <w:rsid w:val="0055030E"/>
    <w:rsid w:val="00551C31"/>
    <w:rsid w:val="0055228A"/>
    <w:rsid w:val="005544D2"/>
    <w:rsid w:val="00557DB1"/>
    <w:rsid w:val="00561C29"/>
    <w:rsid w:val="00562AAD"/>
    <w:rsid w:val="00564A1C"/>
    <w:rsid w:val="00565153"/>
    <w:rsid w:val="00570411"/>
    <w:rsid w:val="0057138C"/>
    <w:rsid w:val="00573067"/>
    <w:rsid w:val="005740EC"/>
    <w:rsid w:val="00577C06"/>
    <w:rsid w:val="0058007A"/>
    <w:rsid w:val="005817F0"/>
    <w:rsid w:val="00583440"/>
    <w:rsid w:val="00583E4D"/>
    <w:rsid w:val="005856C4"/>
    <w:rsid w:val="005866B2"/>
    <w:rsid w:val="0058719B"/>
    <w:rsid w:val="00590392"/>
    <w:rsid w:val="005905EC"/>
    <w:rsid w:val="005915FE"/>
    <w:rsid w:val="0059303B"/>
    <w:rsid w:val="0059391B"/>
    <w:rsid w:val="005957C2"/>
    <w:rsid w:val="005977AF"/>
    <w:rsid w:val="00597B8A"/>
    <w:rsid w:val="005A0FC1"/>
    <w:rsid w:val="005A64D5"/>
    <w:rsid w:val="005A67E4"/>
    <w:rsid w:val="005A782E"/>
    <w:rsid w:val="005A7959"/>
    <w:rsid w:val="005B015F"/>
    <w:rsid w:val="005B1281"/>
    <w:rsid w:val="005B2214"/>
    <w:rsid w:val="005B5E37"/>
    <w:rsid w:val="005B6DC6"/>
    <w:rsid w:val="005B7068"/>
    <w:rsid w:val="005B75D3"/>
    <w:rsid w:val="005C16D9"/>
    <w:rsid w:val="005C1A49"/>
    <w:rsid w:val="005C3038"/>
    <w:rsid w:val="005C32BD"/>
    <w:rsid w:val="005C442B"/>
    <w:rsid w:val="005C5ED6"/>
    <w:rsid w:val="005C671C"/>
    <w:rsid w:val="005C6BCD"/>
    <w:rsid w:val="005D26E4"/>
    <w:rsid w:val="005D27D1"/>
    <w:rsid w:val="005D40DE"/>
    <w:rsid w:val="005D5C64"/>
    <w:rsid w:val="005D5E6B"/>
    <w:rsid w:val="005D6E32"/>
    <w:rsid w:val="005D71AF"/>
    <w:rsid w:val="005D74E3"/>
    <w:rsid w:val="005E25A3"/>
    <w:rsid w:val="005E3ABC"/>
    <w:rsid w:val="005E4B06"/>
    <w:rsid w:val="005E52F2"/>
    <w:rsid w:val="005E5B5B"/>
    <w:rsid w:val="005E5F3D"/>
    <w:rsid w:val="005E6D57"/>
    <w:rsid w:val="005E7810"/>
    <w:rsid w:val="005F0652"/>
    <w:rsid w:val="005F0DCE"/>
    <w:rsid w:val="005F193B"/>
    <w:rsid w:val="005F3188"/>
    <w:rsid w:val="005F5B46"/>
    <w:rsid w:val="005F7470"/>
    <w:rsid w:val="005F77F9"/>
    <w:rsid w:val="00601652"/>
    <w:rsid w:val="006016FC"/>
    <w:rsid w:val="00601CE6"/>
    <w:rsid w:val="00605131"/>
    <w:rsid w:val="00605792"/>
    <w:rsid w:val="0061322F"/>
    <w:rsid w:val="00613520"/>
    <w:rsid w:val="00614E16"/>
    <w:rsid w:val="00616A86"/>
    <w:rsid w:val="00620BF5"/>
    <w:rsid w:val="0062134B"/>
    <w:rsid w:val="00621FAB"/>
    <w:rsid w:val="0062246B"/>
    <w:rsid w:val="00622C82"/>
    <w:rsid w:val="00622E0D"/>
    <w:rsid w:val="0062403E"/>
    <w:rsid w:val="0062420A"/>
    <w:rsid w:val="00626313"/>
    <w:rsid w:val="0062641A"/>
    <w:rsid w:val="00633122"/>
    <w:rsid w:val="00634705"/>
    <w:rsid w:val="006358E4"/>
    <w:rsid w:val="006375B0"/>
    <w:rsid w:val="006410D6"/>
    <w:rsid w:val="006416DB"/>
    <w:rsid w:val="006417AF"/>
    <w:rsid w:val="00641BBB"/>
    <w:rsid w:val="00642577"/>
    <w:rsid w:val="006453AB"/>
    <w:rsid w:val="006461A1"/>
    <w:rsid w:val="006466A1"/>
    <w:rsid w:val="00647213"/>
    <w:rsid w:val="0065251D"/>
    <w:rsid w:val="00652C1B"/>
    <w:rsid w:val="00654A13"/>
    <w:rsid w:val="006564B1"/>
    <w:rsid w:val="00657145"/>
    <w:rsid w:val="00661A2F"/>
    <w:rsid w:val="00661D69"/>
    <w:rsid w:val="00663F68"/>
    <w:rsid w:val="006645D5"/>
    <w:rsid w:val="0066712E"/>
    <w:rsid w:val="00667708"/>
    <w:rsid w:val="00670F00"/>
    <w:rsid w:val="0067193E"/>
    <w:rsid w:val="00673D16"/>
    <w:rsid w:val="006742E2"/>
    <w:rsid w:val="00675201"/>
    <w:rsid w:val="0067660E"/>
    <w:rsid w:val="00680A64"/>
    <w:rsid w:val="00680BE7"/>
    <w:rsid w:val="00683423"/>
    <w:rsid w:val="006838DE"/>
    <w:rsid w:val="006842EB"/>
    <w:rsid w:val="006854E5"/>
    <w:rsid w:val="006875E4"/>
    <w:rsid w:val="006876AA"/>
    <w:rsid w:val="00690596"/>
    <w:rsid w:val="006933BE"/>
    <w:rsid w:val="0069397E"/>
    <w:rsid w:val="006939DB"/>
    <w:rsid w:val="006952DE"/>
    <w:rsid w:val="0069539A"/>
    <w:rsid w:val="0069619B"/>
    <w:rsid w:val="006A2E6A"/>
    <w:rsid w:val="006A37B2"/>
    <w:rsid w:val="006A42BA"/>
    <w:rsid w:val="006A6CF7"/>
    <w:rsid w:val="006A6FF6"/>
    <w:rsid w:val="006B0023"/>
    <w:rsid w:val="006B1CAA"/>
    <w:rsid w:val="006B220D"/>
    <w:rsid w:val="006B268A"/>
    <w:rsid w:val="006B7199"/>
    <w:rsid w:val="006B7845"/>
    <w:rsid w:val="006C1915"/>
    <w:rsid w:val="006C223B"/>
    <w:rsid w:val="006C2787"/>
    <w:rsid w:val="006C309A"/>
    <w:rsid w:val="006C330F"/>
    <w:rsid w:val="006C434D"/>
    <w:rsid w:val="006C5C52"/>
    <w:rsid w:val="006C630C"/>
    <w:rsid w:val="006C6B01"/>
    <w:rsid w:val="006D17D6"/>
    <w:rsid w:val="006D1DB9"/>
    <w:rsid w:val="006D2F9C"/>
    <w:rsid w:val="006D5B07"/>
    <w:rsid w:val="006D6832"/>
    <w:rsid w:val="006D695C"/>
    <w:rsid w:val="006E10E4"/>
    <w:rsid w:val="006E1B9B"/>
    <w:rsid w:val="006E2919"/>
    <w:rsid w:val="006E49E4"/>
    <w:rsid w:val="006E4FA8"/>
    <w:rsid w:val="006E5453"/>
    <w:rsid w:val="006E6289"/>
    <w:rsid w:val="006E6644"/>
    <w:rsid w:val="006F2054"/>
    <w:rsid w:val="006F2B71"/>
    <w:rsid w:val="006F4764"/>
    <w:rsid w:val="006F690C"/>
    <w:rsid w:val="0070018D"/>
    <w:rsid w:val="00700AF4"/>
    <w:rsid w:val="00704828"/>
    <w:rsid w:val="00705CCD"/>
    <w:rsid w:val="00707205"/>
    <w:rsid w:val="00710F12"/>
    <w:rsid w:val="00712F2B"/>
    <w:rsid w:val="007137BD"/>
    <w:rsid w:val="007149DD"/>
    <w:rsid w:val="00723376"/>
    <w:rsid w:val="00724092"/>
    <w:rsid w:val="00724C31"/>
    <w:rsid w:val="0072744B"/>
    <w:rsid w:val="007274F2"/>
    <w:rsid w:val="00727627"/>
    <w:rsid w:val="00730A77"/>
    <w:rsid w:val="00732DDC"/>
    <w:rsid w:val="00734355"/>
    <w:rsid w:val="00735588"/>
    <w:rsid w:val="00735ADE"/>
    <w:rsid w:val="00737B52"/>
    <w:rsid w:val="00740682"/>
    <w:rsid w:val="00742E14"/>
    <w:rsid w:val="00743121"/>
    <w:rsid w:val="00746233"/>
    <w:rsid w:val="0074636B"/>
    <w:rsid w:val="007470F9"/>
    <w:rsid w:val="0075024C"/>
    <w:rsid w:val="00754434"/>
    <w:rsid w:val="007551C6"/>
    <w:rsid w:val="007555ED"/>
    <w:rsid w:val="00756DAC"/>
    <w:rsid w:val="00760351"/>
    <w:rsid w:val="00761486"/>
    <w:rsid w:val="00761DD2"/>
    <w:rsid w:val="00763BA7"/>
    <w:rsid w:val="007650C5"/>
    <w:rsid w:val="00766AF3"/>
    <w:rsid w:val="007672C9"/>
    <w:rsid w:val="007674EC"/>
    <w:rsid w:val="00767FCB"/>
    <w:rsid w:val="00773620"/>
    <w:rsid w:val="00775307"/>
    <w:rsid w:val="007754A0"/>
    <w:rsid w:val="0077763C"/>
    <w:rsid w:val="00780CC9"/>
    <w:rsid w:val="00780F5C"/>
    <w:rsid w:val="0078162F"/>
    <w:rsid w:val="00783C91"/>
    <w:rsid w:val="00784768"/>
    <w:rsid w:val="00785809"/>
    <w:rsid w:val="00785A80"/>
    <w:rsid w:val="0078607A"/>
    <w:rsid w:val="00787941"/>
    <w:rsid w:val="00790092"/>
    <w:rsid w:val="007912B5"/>
    <w:rsid w:val="00792164"/>
    <w:rsid w:val="0079693D"/>
    <w:rsid w:val="007A295C"/>
    <w:rsid w:val="007A4B70"/>
    <w:rsid w:val="007A563F"/>
    <w:rsid w:val="007A5BDD"/>
    <w:rsid w:val="007A6D61"/>
    <w:rsid w:val="007B01B4"/>
    <w:rsid w:val="007B1408"/>
    <w:rsid w:val="007B243F"/>
    <w:rsid w:val="007B3071"/>
    <w:rsid w:val="007B4B93"/>
    <w:rsid w:val="007B6008"/>
    <w:rsid w:val="007C0740"/>
    <w:rsid w:val="007C5FE5"/>
    <w:rsid w:val="007C7AF6"/>
    <w:rsid w:val="007D04EF"/>
    <w:rsid w:val="007D0754"/>
    <w:rsid w:val="007D141C"/>
    <w:rsid w:val="007E2B89"/>
    <w:rsid w:val="007E33CC"/>
    <w:rsid w:val="007E39EE"/>
    <w:rsid w:val="007E3D36"/>
    <w:rsid w:val="007E6A4F"/>
    <w:rsid w:val="007E74A9"/>
    <w:rsid w:val="007F13DA"/>
    <w:rsid w:val="007F4922"/>
    <w:rsid w:val="007F55C4"/>
    <w:rsid w:val="007F56B1"/>
    <w:rsid w:val="007F591D"/>
    <w:rsid w:val="007F652B"/>
    <w:rsid w:val="007F7DBC"/>
    <w:rsid w:val="00800147"/>
    <w:rsid w:val="00801240"/>
    <w:rsid w:val="00801908"/>
    <w:rsid w:val="00806DD0"/>
    <w:rsid w:val="0081216F"/>
    <w:rsid w:val="00812DDC"/>
    <w:rsid w:val="00813F07"/>
    <w:rsid w:val="0081566C"/>
    <w:rsid w:val="00815DC4"/>
    <w:rsid w:val="00820D6C"/>
    <w:rsid w:val="00822EBA"/>
    <w:rsid w:val="00823147"/>
    <w:rsid w:val="00823744"/>
    <w:rsid w:val="008243AE"/>
    <w:rsid w:val="00824470"/>
    <w:rsid w:val="008249D7"/>
    <w:rsid w:val="00824FDC"/>
    <w:rsid w:val="00825A20"/>
    <w:rsid w:val="00832121"/>
    <w:rsid w:val="00832CBA"/>
    <w:rsid w:val="00832CE4"/>
    <w:rsid w:val="00834760"/>
    <w:rsid w:val="00834BF5"/>
    <w:rsid w:val="00835989"/>
    <w:rsid w:val="00836F8A"/>
    <w:rsid w:val="00840FFB"/>
    <w:rsid w:val="008423AF"/>
    <w:rsid w:val="00842663"/>
    <w:rsid w:val="00842A40"/>
    <w:rsid w:val="00842F5A"/>
    <w:rsid w:val="00843136"/>
    <w:rsid w:val="00844760"/>
    <w:rsid w:val="00844FCE"/>
    <w:rsid w:val="008452B1"/>
    <w:rsid w:val="0084571B"/>
    <w:rsid w:val="008476D7"/>
    <w:rsid w:val="00850D34"/>
    <w:rsid w:val="00851760"/>
    <w:rsid w:val="008534F5"/>
    <w:rsid w:val="00855AB1"/>
    <w:rsid w:val="008564F1"/>
    <w:rsid w:val="00860892"/>
    <w:rsid w:val="0086118E"/>
    <w:rsid w:val="00861ED4"/>
    <w:rsid w:val="00862A44"/>
    <w:rsid w:val="00866312"/>
    <w:rsid w:val="0087022C"/>
    <w:rsid w:val="00870E7E"/>
    <w:rsid w:val="0087104A"/>
    <w:rsid w:val="00871BA9"/>
    <w:rsid w:val="00872832"/>
    <w:rsid w:val="00872BDE"/>
    <w:rsid w:val="00872FC4"/>
    <w:rsid w:val="00873517"/>
    <w:rsid w:val="008743AD"/>
    <w:rsid w:val="0087524F"/>
    <w:rsid w:val="00875981"/>
    <w:rsid w:val="008763B9"/>
    <w:rsid w:val="00877501"/>
    <w:rsid w:val="00877EC8"/>
    <w:rsid w:val="00880827"/>
    <w:rsid w:val="00880A61"/>
    <w:rsid w:val="008821C1"/>
    <w:rsid w:val="00883727"/>
    <w:rsid w:val="00883F1A"/>
    <w:rsid w:val="0088614D"/>
    <w:rsid w:val="0088721E"/>
    <w:rsid w:val="00887367"/>
    <w:rsid w:val="00890937"/>
    <w:rsid w:val="0089158D"/>
    <w:rsid w:val="0089452C"/>
    <w:rsid w:val="00895273"/>
    <w:rsid w:val="00895CB8"/>
    <w:rsid w:val="0089783B"/>
    <w:rsid w:val="008A184E"/>
    <w:rsid w:val="008A22CC"/>
    <w:rsid w:val="008A30BC"/>
    <w:rsid w:val="008A6139"/>
    <w:rsid w:val="008B0E15"/>
    <w:rsid w:val="008B311A"/>
    <w:rsid w:val="008B4382"/>
    <w:rsid w:val="008B7E0B"/>
    <w:rsid w:val="008C22F1"/>
    <w:rsid w:val="008C2FD4"/>
    <w:rsid w:val="008C4DA1"/>
    <w:rsid w:val="008D07BE"/>
    <w:rsid w:val="008D0B76"/>
    <w:rsid w:val="008D1CA5"/>
    <w:rsid w:val="008D1DD6"/>
    <w:rsid w:val="008D6057"/>
    <w:rsid w:val="008D66DA"/>
    <w:rsid w:val="008E0BCA"/>
    <w:rsid w:val="008E190D"/>
    <w:rsid w:val="008E789D"/>
    <w:rsid w:val="008F0187"/>
    <w:rsid w:val="008F08CD"/>
    <w:rsid w:val="008F22A4"/>
    <w:rsid w:val="008F2B33"/>
    <w:rsid w:val="008F60A5"/>
    <w:rsid w:val="008F74BF"/>
    <w:rsid w:val="00901212"/>
    <w:rsid w:val="00901AF8"/>
    <w:rsid w:val="009022A3"/>
    <w:rsid w:val="00905823"/>
    <w:rsid w:val="00906287"/>
    <w:rsid w:val="009066F3"/>
    <w:rsid w:val="0091146E"/>
    <w:rsid w:val="00914132"/>
    <w:rsid w:val="00914BDD"/>
    <w:rsid w:val="00914CA5"/>
    <w:rsid w:val="009161F1"/>
    <w:rsid w:val="009170C3"/>
    <w:rsid w:val="0092331A"/>
    <w:rsid w:val="0092342F"/>
    <w:rsid w:val="00923823"/>
    <w:rsid w:val="00926237"/>
    <w:rsid w:val="00927099"/>
    <w:rsid w:val="009270E0"/>
    <w:rsid w:val="00927EA6"/>
    <w:rsid w:val="009311A2"/>
    <w:rsid w:val="00931913"/>
    <w:rsid w:val="00931BF6"/>
    <w:rsid w:val="00934462"/>
    <w:rsid w:val="0094072A"/>
    <w:rsid w:val="00940C36"/>
    <w:rsid w:val="0094147B"/>
    <w:rsid w:val="00942AEB"/>
    <w:rsid w:val="00945354"/>
    <w:rsid w:val="00946886"/>
    <w:rsid w:val="00952092"/>
    <w:rsid w:val="00954371"/>
    <w:rsid w:val="00956E75"/>
    <w:rsid w:val="009608E3"/>
    <w:rsid w:val="0096186D"/>
    <w:rsid w:val="00962E34"/>
    <w:rsid w:val="009636AA"/>
    <w:rsid w:val="009637EC"/>
    <w:rsid w:val="00965637"/>
    <w:rsid w:val="00965AAC"/>
    <w:rsid w:val="00965F79"/>
    <w:rsid w:val="00966494"/>
    <w:rsid w:val="00966688"/>
    <w:rsid w:val="00966F59"/>
    <w:rsid w:val="00967360"/>
    <w:rsid w:val="00971322"/>
    <w:rsid w:val="009734D9"/>
    <w:rsid w:val="0097430A"/>
    <w:rsid w:val="00974BA3"/>
    <w:rsid w:val="00974BF9"/>
    <w:rsid w:val="00977A14"/>
    <w:rsid w:val="00980221"/>
    <w:rsid w:val="00980C57"/>
    <w:rsid w:val="00980EE3"/>
    <w:rsid w:val="009825B2"/>
    <w:rsid w:val="009838DF"/>
    <w:rsid w:val="009869CD"/>
    <w:rsid w:val="00990873"/>
    <w:rsid w:val="00992489"/>
    <w:rsid w:val="009924E6"/>
    <w:rsid w:val="009939B0"/>
    <w:rsid w:val="009943CF"/>
    <w:rsid w:val="009974DB"/>
    <w:rsid w:val="009A0A94"/>
    <w:rsid w:val="009A20BF"/>
    <w:rsid w:val="009A68BB"/>
    <w:rsid w:val="009B10BA"/>
    <w:rsid w:val="009B39B6"/>
    <w:rsid w:val="009B3D97"/>
    <w:rsid w:val="009B501F"/>
    <w:rsid w:val="009B5576"/>
    <w:rsid w:val="009B6B65"/>
    <w:rsid w:val="009B6C04"/>
    <w:rsid w:val="009C1928"/>
    <w:rsid w:val="009C1989"/>
    <w:rsid w:val="009C3954"/>
    <w:rsid w:val="009C41D0"/>
    <w:rsid w:val="009C5764"/>
    <w:rsid w:val="009C59A9"/>
    <w:rsid w:val="009C6099"/>
    <w:rsid w:val="009C61B5"/>
    <w:rsid w:val="009C659E"/>
    <w:rsid w:val="009D095A"/>
    <w:rsid w:val="009D2233"/>
    <w:rsid w:val="009D2365"/>
    <w:rsid w:val="009D280B"/>
    <w:rsid w:val="009D3E96"/>
    <w:rsid w:val="009D74EB"/>
    <w:rsid w:val="009D78E1"/>
    <w:rsid w:val="009E28CE"/>
    <w:rsid w:val="009E33D0"/>
    <w:rsid w:val="009E3C53"/>
    <w:rsid w:val="009E42E8"/>
    <w:rsid w:val="009E5188"/>
    <w:rsid w:val="009E63A5"/>
    <w:rsid w:val="009F03B8"/>
    <w:rsid w:val="009F2B6C"/>
    <w:rsid w:val="009F3415"/>
    <w:rsid w:val="009F3762"/>
    <w:rsid w:val="009F38C7"/>
    <w:rsid w:val="009F391A"/>
    <w:rsid w:val="009F5963"/>
    <w:rsid w:val="009F79E2"/>
    <w:rsid w:val="00A00F9D"/>
    <w:rsid w:val="00A012DB"/>
    <w:rsid w:val="00A015E4"/>
    <w:rsid w:val="00A01E22"/>
    <w:rsid w:val="00A02735"/>
    <w:rsid w:val="00A0311B"/>
    <w:rsid w:val="00A03F84"/>
    <w:rsid w:val="00A04122"/>
    <w:rsid w:val="00A0731A"/>
    <w:rsid w:val="00A07467"/>
    <w:rsid w:val="00A11F87"/>
    <w:rsid w:val="00A13E4D"/>
    <w:rsid w:val="00A1493D"/>
    <w:rsid w:val="00A16DDA"/>
    <w:rsid w:val="00A21FFD"/>
    <w:rsid w:val="00A23792"/>
    <w:rsid w:val="00A26BAC"/>
    <w:rsid w:val="00A276E7"/>
    <w:rsid w:val="00A30053"/>
    <w:rsid w:val="00A30F81"/>
    <w:rsid w:val="00A33BEE"/>
    <w:rsid w:val="00A34085"/>
    <w:rsid w:val="00A34A82"/>
    <w:rsid w:val="00A35A61"/>
    <w:rsid w:val="00A36ACB"/>
    <w:rsid w:val="00A36B0C"/>
    <w:rsid w:val="00A36F97"/>
    <w:rsid w:val="00A404F5"/>
    <w:rsid w:val="00A41199"/>
    <w:rsid w:val="00A43282"/>
    <w:rsid w:val="00A4399F"/>
    <w:rsid w:val="00A50D0B"/>
    <w:rsid w:val="00A50E11"/>
    <w:rsid w:val="00A51095"/>
    <w:rsid w:val="00A52A5B"/>
    <w:rsid w:val="00A5412B"/>
    <w:rsid w:val="00A55637"/>
    <w:rsid w:val="00A569A1"/>
    <w:rsid w:val="00A634AB"/>
    <w:rsid w:val="00A639E2"/>
    <w:rsid w:val="00A649A5"/>
    <w:rsid w:val="00A65A8C"/>
    <w:rsid w:val="00A70430"/>
    <w:rsid w:val="00A71CFB"/>
    <w:rsid w:val="00A742BC"/>
    <w:rsid w:val="00A7461D"/>
    <w:rsid w:val="00A746AE"/>
    <w:rsid w:val="00A75DAD"/>
    <w:rsid w:val="00A764CD"/>
    <w:rsid w:val="00A777F4"/>
    <w:rsid w:val="00A7792F"/>
    <w:rsid w:val="00A81B79"/>
    <w:rsid w:val="00A82149"/>
    <w:rsid w:val="00A84E7E"/>
    <w:rsid w:val="00A856E4"/>
    <w:rsid w:val="00A86D12"/>
    <w:rsid w:val="00A91452"/>
    <w:rsid w:val="00A91C4D"/>
    <w:rsid w:val="00A92900"/>
    <w:rsid w:val="00A92A45"/>
    <w:rsid w:val="00A93186"/>
    <w:rsid w:val="00A94650"/>
    <w:rsid w:val="00A957F2"/>
    <w:rsid w:val="00A96565"/>
    <w:rsid w:val="00A97086"/>
    <w:rsid w:val="00AA1AA3"/>
    <w:rsid w:val="00AA1BB4"/>
    <w:rsid w:val="00AA2D01"/>
    <w:rsid w:val="00AA35A3"/>
    <w:rsid w:val="00AA4B52"/>
    <w:rsid w:val="00AA4F20"/>
    <w:rsid w:val="00AA5C2E"/>
    <w:rsid w:val="00AA66D4"/>
    <w:rsid w:val="00AA720F"/>
    <w:rsid w:val="00AA72F3"/>
    <w:rsid w:val="00AA7C62"/>
    <w:rsid w:val="00AB08E8"/>
    <w:rsid w:val="00AB1711"/>
    <w:rsid w:val="00AC5FC9"/>
    <w:rsid w:val="00AC6227"/>
    <w:rsid w:val="00AC7318"/>
    <w:rsid w:val="00AD1B28"/>
    <w:rsid w:val="00AD1D22"/>
    <w:rsid w:val="00AD2CA7"/>
    <w:rsid w:val="00AD3CA9"/>
    <w:rsid w:val="00AD4590"/>
    <w:rsid w:val="00AD53BE"/>
    <w:rsid w:val="00AD7360"/>
    <w:rsid w:val="00AE17C9"/>
    <w:rsid w:val="00AE2C97"/>
    <w:rsid w:val="00AE2DAA"/>
    <w:rsid w:val="00AE2DE0"/>
    <w:rsid w:val="00AE5048"/>
    <w:rsid w:val="00AE5075"/>
    <w:rsid w:val="00AE51C7"/>
    <w:rsid w:val="00AE5261"/>
    <w:rsid w:val="00AE63EF"/>
    <w:rsid w:val="00AE6D73"/>
    <w:rsid w:val="00AF1432"/>
    <w:rsid w:val="00AF1BE1"/>
    <w:rsid w:val="00AF2479"/>
    <w:rsid w:val="00AF30BA"/>
    <w:rsid w:val="00AF7BFB"/>
    <w:rsid w:val="00B00908"/>
    <w:rsid w:val="00B01705"/>
    <w:rsid w:val="00B02FB0"/>
    <w:rsid w:val="00B05741"/>
    <w:rsid w:val="00B115AB"/>
    <w:rsid w:val="00B11EAE"/>
    <w:rsid w:val="00B121FB"/>
    <w:rsid w:val="00B12D90"/>
    <w:rsid w:val="00B138BC"/>
    <w:rsid w:val="00B13F9A"/>
    <w:rsid w:val="00B140F3"/>
    <w:rsid w:val="00B15215"/>
    <w:rsid w:val="00B15DB7"/>
    <w:rsid w:val="00B16ADF"/>
    <w:rsid w:val="00B17336"/>
    <w:rsid w:val="00B1739A"/>
    <w:rsid w:val="00B17633"/>
    <w:rsid w:val="00B17ADC"/>
    <w:rsid w:val="00B21C7E"/>
    <w:rsid w:val="00B2212F"/>
    <w:rsid w:val="00B229C0"/>
    <w:rsid w:val="00B22DD7"/>
    <w:rsid w:val="00B23BB4"/>
    <w:rsid w:val="00B24F58"/>
    <w:rsid w:val="00B26010"/>
    <w:rsid w:val="00B27D9C"/>
    <w:rsid w:val="00B3116B"/>
    <w:rsid w:val="00B31DD3"/>
    <w:rsid w:val="00B324AB"/>
    <w:rsid w:val="00B35340"/>
    <w:rsid w:val="00B36A9F"/>
    <w:rsid w:val="00B44A06"/>
    <w:rsid w:val="00B45C3E"/>
    <w:rsid w:val="00B46039"/>
    <w:rsid w:val="00B4640C"/>
    <w:rsid w:val="00B464DC"/>
    <w:rsid w:val="00B471A6"/>
    <w:rsid w:val="00B47B5C"/>
    <w:rsid w:val="00B47ED4"/>
    <w:rsid w:val="00B50ECC"/>
    <w:rsid w:val="00B510EE"/>
    <w:rsid w:val="00B51E2F"/>
    <w:rsid w:val="00B5285C"/>
    <w:rsid w:val="00B53282"/>
    <w:rsid w:val="00B53847"/>
    <w:rsid w:val="00B53F6B"/>
    <w:rsid w:val="00B54787"/>
    <w:rsid w:val="00B55477"/>
    <w:rsid w:val="00B56BD0"/>
    <w:rsid w:val="00B57C7C"/>
    <w:rsid w:val="00B60DBF"/>
    <w:rsid w:val="00B635D4"/>
    <w:rsid w:val="00B6730E"/>
    <w:rsid w:val="00B67ED4"/>
    <w:rsid w:val="00B6874E"/>
    <w:rsid w:val="00B6AF8D"/>
    <w:rsid w:val="00B715C2"/>
    <w:rsid w:val="00B716F9"/>
    <w:rsid w:val="00B71764"/>
    <w:rsid w:val="00B7203E"/>
    <w:rsid w:val="00B7219E"/>
    <w:rsid w:val="00B74C7C"/>
    <w:rsid w:val="00B753B3"/>
    <w:rsid w:val="00B7658D"/>
    <w:rsid w:val="00B76CC8"/>
    <w:rsid w:val="00B77001"/>
    <w:rsid w:val="00B800EC"/>
    <w:rsid w:val="00B84526"/>
    <w:rsid w:val="00B84873"/>
    <w:rsid w:val="00B859E5"/>
    <w:rsid w:val="00B86C99"/>
    <w:rsid w:val="00B86FA8"/>
    <w:rsid w:val="00B9159F"/>
    <w:rsid w:val="00B92D2C"/>
    <w:rsid w:val="00B939EA"/>
    <w:rsid w:val="00B97743"/>
    <w:rsid w:val="00BA1A4F"/>
    <w:rsid w:val="00BA2A34"/>
    <w:rsid w:val="00BA4273"/>
    <w:rsid w:val="00BA507A"/>
    <w:rsid w:val="00BA5558"/>
    <w:rsid w:val="00BB00F8"/>
    <w:rsid w:val="00BB0E63"/>
    <w:rsid w:val="00BB1B3B"/>
    <w:rsid w:val="00BB3972"/>
    <w:rsid w:val="00BC2ECB"/>
    <w:rsid w:val="00BC6850"/>
    <w:rsid w:val="00BC7B66"/>
    <w:rsid w:val="00BD07F9"/>
    <w:rsid w:val="00BD0E8D"/>
    <w:rsid w:val="00BD1ED1"/>
    <w:rsid w:val="00BD3D6B"/>
    <w:rsid w:val="00BE32F4"/>
    <w:rsid w:val="00BE673D"/>
    <w:rsid w:val="00BF0E28"/>
    <w:rsid w:val="00BF1609"/>
    <w:rsid w:val="00BF1B26"/>
    <w:rsid w:val="00BF245C"/>
    <w:rsid w:val="00BF3581"/>
    <w:rsid w:val="00BF4CB7"/>
    <w:rsid w:val="00BF4D0B"/>
    <w:rsid w:val="00BF53B7"/>
    <w:rsid w:val="00BF5712"/>
    <w:rsid w:val="00BF59DA"/>
    <w:rsid w:val="00C0051B"/>
    <w:rsid w:val="00C011F7"/>
    <w:rsid w:val="00C01565"/>
    <w:rsid w:val="00C050EA"/>
    <w:rsid w:val="00C060FA"/>
    <w:rsid w:val="00C06FA6"/>
    <w:rsid w:val="00C1129D"/>
    <w:rsid w:val="00C1179A"/>
    <w:rsid w:val="00C121D7"/>
    <w:rsid w:val="00C1409C"/>
    <w:rsid w:val="00C1678F"/>
    <w:rsid w:val="00C17242"/>
    <w:rsid w:val="00C21018"/>
    <w:rsid w:val="00C21987"/>
    <w:rsid w:val="00C22322"/>
    <w:rsid w:val="00C24C53"/>
    <w:rsid w:val="00C27CAF"/>
    <w:rsid w:val="00C302AF"/>
    <w:rsid w:val="00C3126A"/>
    <w:rsid w:val="00C33757"/>
    <w:rsid w:val="00C35650"/>
    <w:rsid w:val="00C3667E"/>
    <w:rsid w:val="00C4013E"/>
    <w:rsid w:val="00C41CF9"/>
    <w:rsid w:val="00C42B01"/>
    <w:rsid w:val="00C43D20"/>
    <w:rsid w:val="00C44F64"/>
    <w:rsid w:val="00C46F1F"/>
    <w:rsid w:val="00C4759E"/>
    <w:rsid w:val="00C52619"/>
    <w:rsid w:val="00C5490B"/>
    <w:rsid w:val="00C559C9"/>
    <w:rsid w:val="00C56BA7"/>
    <w:rsid w:val="00C56F05"/>
    <w:rsid w:val="00C6036F"/>
    <w:rsid w:val="00C6189D"/>
    <w:rsid w:val="00C61C82"/>
    <w:rsid w:val="00C638F2"/>
    <w:rsid w:val="00C63D0A"/>
    <w:rsid w:val="00C63DAD"/>
    <w:rsid w:val="00C6677B"/>
    <w:rsid w:val="00C66D98"/>
    <w:rsid w:val="00C703B2"/>
    <w:rsid w:val="00C70775"/>
    <w:rsid w:val="00C70ED1"/>
    <w:rsid w:val="00C71410"/>
    <w:rsid w:val="00C719B2"/>
    <w:rsid w:val="00C72453"/>
    <w:rsid w:val="00C75133"/>
    <w:rsid w:val="00C7589C"/>
    <w:rsid w:val="00C76D7F"/>
    <w:rsid w:val="00C7702B"/>
    <w:rsid w:val="00C80712"/>
    <w:rsid w:val="00C80937"/>
    <w:rsid w:val="00C8260B"/>
    <w:rsid w:val="00C832F3"/>
    <w:rsid w:val="00C8427B"/>
    <w:rsid w:val="00C85810"/>
    <w:rsid w:val="00C87A83"/>
    <w:rsid w:val="00C90B46"/>
    <w:rsid w:val="00C910F1"/>
    <w:rsid w:val="00C95186"/>
    <w:rsid w:val="00C95EF4"/>
    <w:rsid w:val="00CA19C1"/>
    <w:rsid w:val="00CA3357"/>
    <w:rsid w:val="00CA6117"/>
    <w:rsid w:val="00CB0B99"/>
    <w:rsid w:val="00CB1D0F"/>
    <w:rsid w:val="00CB40EC"/>
    <w:rsid w:val="00CB5171"/>
    <w:rsid w:val="00CB57EB"/>
    <w:rsid w:val="00CB7D83"/>
    <w:rsid w:val="00CC3875"/>
    <w:rsid w:val="00CC4463"/>
    <w:rsid w:val="00CC50A8"/>
    <w:rsid w:val="00CC5748"/>
    <w:rsid w:val="00CC5A66"/>
    <w:rsid w:val="00CD1D97"/>
    <w:rsid w:val="00CD1F46"/>
    <w:rsid w:val="00CD3CF9"/>
    <w:rsid w:val="00CD460F"/>
    <w:rsid w:val="00CD49A8"/>
    <w:rsid w:val="00CD549C"/>
    <w:rsid w:val="00CD5F60"/>
    <w:rsid w:val="00CD68AC"/>
    <w:rsid w:val="00CD6C22"/>
    <w:rsid w:val="00CD7A9D"/>
    <w:rsid w:val="00CE0A85"/>
    <w:rsid w:val="00CE0F16"/>
    <w:rsid w:val="00CE3167"/>
    <w:rsid w:val="00CE48B6"/>
    <w:rsid w:val="00CE6F16"/>
    <w:rsid w:val="00CF04F6"/>
    <w:rsid w:val="00CF08AC"/>
    <w:rsid w:val="00CF1687"/>
    <w:rsid w:val="00CF4E8D"/>
    <w:rsid w:val="00CF564D"/>
    <w:rsid w:val="00CF65FE"/>
    <w:rsid w:val="00CF6A17"/>
    <w:rsid w:val="00CF7753"/>
    <w:rsid w:val="00CF78E8"/>
    <w:rsid w:val="00D01C86"/>
    <w:rsid w:val="00D067A6"/>
    <w:rsid w:val="00D07DD5"/>
    <w:rsid w:val="00D102F6"/>
    <w:rsid w:val="00D10C18"/>
    <w:rsid w:val="00D123E1"/>
    <w:rsid w:val="00D124FE"/>
    <w:rsid w:val="00D12B06"/>
    <w:rsid w:val="00D154D9"/>
    <w:rsid w:val="00D16B48"/>
    <w:rsid w:val="00D17940"/>
    <w:rsid w:val="00D17B37"/>
    <w:rsid w:val="00D20521"/>
    <w:rsid w:val="00D219E7"/>
    <w:rsid w:val="00D21DCE"/>
    <w:rsid w:val="00D26053"/>
    <w:rsid w:val="00D306C9"/>
    <w:rsid w:val="00D30BC8"/>
    <w:rsid w:val="00D31057"/>
    <w:rsid w:val="00D4483C"/>
    <w:rsid w:val="00D45D5E"/>
    <w:rsid w:val="00D500F3"/>
    <w:rsid w:val="00D5183E"/>
    <w:rsid w:val="00D528EB"/>
    <w:rsid w:val="00D53B1C"/>
    <w:rsid w:val="00D53EE5"/>
    <w:rsid w:val="00D5431A"/>
    <w:rsid w:val="00D54406"/>
    <w:rsid w:val="00D553CB"/>
    <w:rsid w:val="00D572D6"/>
    <w:rsid w:val="00D5749D"/>
    <w:rsid w:val="00D603AB"/>
    <w:rsid w:val="00D60770"/>
    <w:rsid w:val="00D60CCF"/>
    <w:rsid w:val="00D61166"/>
    <w:rsid w:val="00D62658"/>
    <w:rsid w:val="00D63BBB"/>
    <w:rsid w:val="00D63E22"/>
    <w:rsid w:val="00D647B7"/>
    <w:rsid w:val="00D66BE7"/>
    <w:rsid w:val="00D67A2B"/>
    <w:rsid w:val="00D71EBC"/>
    <w:rsid w:val="00D72757"/>
    <w:rsid w:val="00D740B8"/>
    <w:rsid w:val="00D74ACC"/>
    <w:rsid w:val="00D75BCD"/>
    <w:rsid w:val="00D75BEF"/>
    <w:rsid w:val="00D76442"/>
    <w:rsid w:val="00D76570"/>
    <w:rsid w:val="00D81118"/>
    <w:rsid w:val="00D8127C"/>
    <w:rsid w:val="00D81EE0"/>
    <w:rsid w:val="00D81F28"/>
    <w:rsid w:val="00D826F4"/>
    <w:rsid w:val="00D84FFC"/>
    <w:rsid w:val="00D85628"/>
    <w:rsid w:val="00D86600"/>
    <w:rsid w:val="00D8691A"/>
    <w:rsid w:val="00D87092"/>
    <w:rsid w:val="00D911D1"/>
    <w:rsid w:val="00D93483"/>
    <w:rsid w:val="00D93B8E"/>
    <w:rsid w:val="00D95C78"/>
    <w:rsid w:val="00D95CBA"/>
    <w:rsid w:val="00D97487"/>
    <w:rsid w:val="00DA0A46"/>
    <w:rsid w:val="00DA6079"/>
    <w:rsid w:val="00DA64E5"/>
    <w:rsid w:val="00DA7FBD"/>
    <w:rsid w:val="00DB01A1"/>
    <w:rsid w:val="00DB27B6"/>
    <w:rsid w:val="00DB28B2"/>
    <w:rsid w:val="00DB29B5"/>
    <w:rsid w:val="00DB2C3F"/>
    <w:rsid w:val="00DB3604"/>
    <w:rsid w:val="00DB5144"/>
    <w:rsid w:val="00DB66B4"/>
    <w:rsid w:val="00DC0345"/>
    <w:rsid w:val="00DC08C8"/>
    <w:rsid w:val="00DC0AF0"/>
    <w:rsid w:val="00DC25BF"/>
    <w:rsid w:val="00DC3D42"/>
    <w:rsid w:val="00DC6954"/>
    <w:rsid w:val="00DD07C8"/>
    <w:rsid w:val="00DD0AF9"/>
    <w:rsid w:val="00DD1C38"/>
    <w:rsid w:val="00DD2556"/>
    <w:rsid w:val="00DD2701"/>
    <w:rsid w:val="00DD33C7"/>
    <w:rsid w:val="00DD572B"/>
    <w:rsid w:val="00DD66AE"/>
    <w:rsid w:val="00DD6F96"/>
    <w:rsid w:val="00DE0151"/>
    <w:rsid w:val="00DE034A"/>
    <w:rsid w:val="00DE112C"/>
    <w:rsid w:val="00DE223C"/>
    <w:rsid w:val="00DE31DE"/>
    <w:rsid w:val="00DE457D"/>
    <w:rsid w:val="00DE5EBB"/>
    <w:rsid w:val="00DE5F10"/>
    <w:rsid w:val="00DE605C"/>
    <w:rsid w:val="00DE7863"/>
    <w:rsid w:val="00DF0BEB"/>
    <w:rsid w:val="00DF1905"/>
    <w:rsid w:val="00DF2C31"/>
    <w:rsid w:val="00DF2E9C"/>
    <w:rsid w:val="00DF45E0"/>
    <w:rsid w:val="00DF5DCE"/>
    <w:rsid w:val="00DF6272"/>
    <w:rsid w:val="00DF7157"/>
    <w:rsid w:val="00DF75FD"/>
    <w:rsid w:val="00E00436"/>
    <w:rsid w:val="00E00D84"/>
    <w:rsid w:val="00E0240E"/>
    <w:rsid w:val="00E02624"/>
    <w:rsid w:val="00E0443D"/>
    <w:rsid w:val="00E06645"/>
    <w:rsid w:val="00E07D09"/>
    <w:rsid w:val="00E135D4"/>
    <w:rsid w:val="00E1476A"/>
    <w:rsid w:val="00E17CFB"/>
    <w:rsid w:val="00E21310"/>
    <w:rsid w:val="00E21958"/>
    <w:rsid w:val="00E222CE"/>
    <w:rsid w:val="00E236AF"/>
    <w:rsid w:val="00E23B5F"/>
    <w:rsid w:val="00E25248"/>
    <w:rsid w:val="00E26592"/>
    <w:rsid w:val="00E2673A"/>
    <w:rsid w:val="00E272DB"/>
    <w:rsid w:val="00E27CF6"/>
    <w:rsid w:val="00E32FF1"/>
    <w:rsid w:val="00E33E5A"/>
    <w:rsid w:val="00E36C12"/>
    <w:rsid w:val="00E3766A"/>
    <w:rsid w:val="00E37E99"/>
    <w:rsid w:val="00E41852"/>
    <w:rsid w:val="00E41E3C"/>
    <w:rsid w:val="00E42056"/>
    <w:rsid w:val="00E44318"/>
    <w:rsid w:val="00E4470E"/>
    <w:rsid w:val="00E53353"/>
    <w:rsid w:val="00E54100"/>
    <w:rsid w:val="00E54C2A"/>
    <w:rsid w:val="00E569C2"/>
    <w:rsid w:val="00E606E6"/>
    <w:rsid w:val="00E63D3A"/>
    <w:rsid w:val="00E6406C"/>
    <w:rsid w:val="00E65149"/>
    <w:rsid w:val="00E66A7F"/>
    <w:rsid w:val="00E67128"/>
    <w:rsid w:val="00E67937"/>
    <w:rsid w:val="00E7046B"/>
    <w:rsid w:val="00E71299"/>
    <w:rsid w:val="00E73586"/>
    <w:rsid w:val="00E736C7"/>
    <w:rsid w:val="00E74685"/>
    <w:rsid w:val="00E74A7B"/>
    <w:rsid w:val="00E7519A"/>
    <w:rsid w:val="00E75D2E"/>
    <w:rsid w:val="00E761E7"/>
    <w:rsid w:val="00E8270B"/>
    <w:rsid w:val="00E83A30"/>
    <w:rsid w:val="00E83CE4"/>
    <w:rsid w:val="00E85591"/>
    <w:rsid w:val="00E902DB"/>
    <w:rsid w:val="00E90FBF"/>
    <w:rsid w:val="00E942BE"/>
    <w:rsid w:val="00E96492"/>
    <w:rsid w:val="00E964D6"/>
    <w:rsid w:val="00EA0111"/>
    <w:rsid w:val="00EA1DAB"/>
    <w:rsid w:val="00EA41DB"/>
    <w:rsid w:val="00EA4AC5"/>
    <w:rsid w:val="00EA5E2B"/>
    <w:rsid w:val="00EA60CE"/>
    <w:rsid w:val="00EB1A4F"/>
    <w:rsid w:val="00EB2A4F"/>
    <w:rsid w:val="00EB4C9C"/>
    <w:rsid w:val="00EB67B5"/>
    <w:rsid w:val="00EB7CAD"/>
    <w:rsid w:val="00EB7DFB"/>
    <w:rsid w:val="00EC05E8"/>
    <w:rsid w:val="00EC0A7D"/>
    <w:rsid w:val="00EC0FBD"/>
    <w:rsid w:val="00EC10CC"/>
    <w:rsid w:val="00EC1534"/>
    <w:rsid w:val="00EC1E7F"/>
    <w:rsid w:val="00EC20F8"/>
    <w:rsid w:val="00EC32CE"/>
    <w:rsid w:val="00EC41D3"/>
    <w:rsid w:val="00EC45B9"/>
    <w:rsid w:val="00EC5135"/>
    <w:rsid w:val="00EC7737"/>
    <w:rsid w:val="00ED0132"/>
    <w:rsid w:val="00ED062B"/>
    <w:rsid w:val="00ED11E7"/>
    <w:rsid w:val="00ED1590"/>
    <w:rsid w:val="00ED1D00"/>
    <w:rsid w:val="00ED2854"/>
    <w:rsid w:val="00ED4DE9"/>
    <w:rsid w:val="00ED65DC"/>
    <w:rsid w:val="00EE07FF"/>
    <w:rsid w:val="00EE0D3B"/>
    <w:rsid w:val="00EE1A10"/>
    <w:rsid w:val="00EE3282"/>
    <w:rsid w:val="00EE37EB"/>
    <w:rsid w:val="00EE3F56"/>
    <w:rsid w:val="00EE71A1"/>
    <w:rsid w:val="00EE7ADB"/>
    <w:rsid w:val="00EF202C"/>
    <w:rsid w:val="00EF364F"/>
    <w:rsid w:val="00EF49FC"/>
    <w:rsid w:val="00EF502B"/>
    <w:rsid w:val="00EF5EB1"/>
    <w:rsid w:val="00EF7094"/>
    <w:rsid w:val="00F0124B"/>
    <w:rsid w:val="00F0248A"/>
    <w:rsid w:val="00F0676B"/>
    <w:rsid w:val="00F0682D"/>
    <w:rsid w:val="00F10AA2"/>
    <w:rsid w:val="00F11BF4"/>
    <w:rsid w:val="00F12CDA"/>
    <w:rsid w:val="00F13BCD"/>
    <w:rsid w:val="00F15A7A"/>
    <w:rsid w:val="00F16F63"/>
    <w:rsid w:val="00F17C55"/>
    <w:rsid w:val="00F20ACC"/>
    <w:rsid w:val="00F210C1"/>
    <w:rsid w:val="00F25BB6"/>
    <w:rsid w:val="00F27F1A"/>
    <w:rsid w:val="00F3281C"/>
    <w:rsid w:val="00F3507D"/>
    <w:rsid w:val="00F355C6"/>
    <w:rsid w:val="00F35785"/>
    <w:rsid w:val="00F379DA"/>
    <w:rsid w:val="00F400DE"/>
    <w:rsid w:val="00F403D0"/>
    <w:rsid w:val="00F419EF"/>
    <w:rsid w:val="00F41AC9"/>
    <w:rsid w:val="00F41F06"/>
    <w:rsid w:val="00F4238C"/>
    <w:rsid w:val="00F43252"/>
    <w:rsid w:val="00F43675"/>
    <w:rsid w:val="00F44445"/>
    <w:rsid w:val="00F531F7"/>
    <w:rsid w:val="00F54BB8"/>
    <w:rsid w:val="00F54FB4"/>
    <w:rsid w:val="00F57019"/>
    <w:rsid w:val="00F572D2"/>
    <w:rsid w:val="00F57622"/>
    <w:rsid w:val="00F607F5"/>
    <w:rsid w:val="00F63A7D"/>
    <w:rsid w:val="00F64DE1"/>
    <w:rsid w:val="00F64E13"/>
    <w:rsid w:val="00F65682"/>
    <w:rsid w:val="00F65B38"/>
    <w:rsid w:val="00F65E47"/>
    <w:rsid w:val="00F666E6"/>
    <w:rsid w:val="00F670F5"/>
    <w:rsid w:val="00F70641"/>
    <w:rsid w:val="00F70F4C"/>
    <w:rsid w:val="00F71355"/>
    <w:rsid w:val="00F73599"/>
    <w:rsid w:val="00F75715"/>
    <w:rsid w:val="00F779B6"/>
    <w:rsid w:val="00F80E4A"/>
    <w:rsid w:val="00F818FE"/>
    <w:rsid w:val="00F82827"/>
    <w:rsid w:val="00F8367A"/>
    <w:rsid w:val="00F83B50"/>
    <w:rsid w:val="00F84650"/>
    <w:rsid w:val="00F8584D"/>
    <w:rsid w:val="00F861DF"/>
    <w:rsid w:val="00F863A5"/>
    <w:rsid w:val="00F86490"/>
    <w:rsid w:val="00F86D5E"/>
    <w:rsid w:val="00F905AF"/>
    <w:rsid w:val="00F914B9"/>
    <w:rsid w:val="00F9376D"/>
    <w:rsid w:val="00F940E5"/>
    <w:rsid w:val="00F95064"/>
    <w:rsid w:val="00F96B32"/>
    <w:rsid w:val="00F9743E"/>
    <w:rsid w:val="00F97AA2"/>
    <w:rsid w:val="00FA0302"/>
    <w:rsid w:val="00FA122A"/>
    <w:rsid w:val="00FA2DCE"/>
    <w:rsid w:val="00FA2FC8"/>
    <w:rsid w:val="00FA713F"/>
    <w:rsid w:val="00FA780B"/>
    <w:rsid w:val="00FB062E"/>
    <w:rsid w:val="00FB1349"/>
    <w:rsid w:val="00FB3DEE"/>
    <w:rsid w:val="00FB45FE"/>
    <w:rsid w:val="00FB55B3"/>
    <w:rsid w:val="00FB6D5C"/>
    <w:rsid w:val="00FC1ACE"/>
    <w:rsid w:val="00FC268A"/>
    <w:rsid w:val="00FC35E1"/>
    <w:rsid w:val="00FC37F1"/>
    <w:rsid w:val="00FC3BA1"/>
    <w:rsid w:val="00FC5DEE"/>
    <w:rsid w:val="00FC6F45"/>
    <w:rsid w:val="00FD22D2"/>
    <w:rsid w:val="00FD280C"/>
    <w:rsid w:val="00FD369D"/>
    <w:rsid w:val="00FD388B"/>
    <w:rsid w:val="00FD4BDC"/>
    <w:rsid w:val="00FD506E"/>
    <w:rsid w:val="00FD575C"/>
    <w:rsid w:val="00FD5A20"/>
    <w:rsid w:val="00FD65BE"/>
    <w:rsid w:val="00FD7F1C"/>
    <w:rsid w:val="00FE055E"/>
    <w:rsid w:val="00FE05EC"/>
    <w:rsid w:val="00FE1C1B"/>
    <w:rsid w:val="00FE1DC4"/>
    <w:rsid w:val="00FE4CCC"/>
    <w:rsid w:val="00FE4E48"/>
    <w:rsid w:val="00FE61ED"/>
    <w:rsid w:val="00FE79F7"/>
    <w:rsid w:val="00FF362D"/>
    <w:rsid w:val="00FF3857"/>
    <w:rsid w:val="00FF4C17"/>
    <w:rsid w:val="00FF4D62"/>
    <w:rsid w:val="00FF5813"/>
    <w:rsid w:val="00FF5CCC"/>
    <w:rsid w:val="00FF6BED"/>
    <w:rsid w:val="00FF7726"/>
    <w:rsid w:val="00FF7A5F"/>
    <w:rsid w:val="01041C42"/>
    <w:rsid w:val="0110A3FB"/>
    <w:rsid w:val="0112C1FA"/>
    <w:rsid w:val="01232CC5"/>
    <w:rsid w:val="013442F5"/>
    <w:rsid w:val="0136202C"/>
    <w:rsid w:val="014B7910"/>
    <w:rsid w:val="01849E7A"/>
    <w:rsid w:val="01F86408"/>
    <w:rsid w:val="0212AE17"/>
    <w:rsid w:val="0212E112"/>
    <w:rsid w:val="021E6ABF"/>
    <w:rsid w:val="02286716"/>
    <w:rsid w:val="02329BEE"/>
    <w:rsid w:val="02A37B40"/>
    <w:rsid w:val="02AA1AC0"/>
    <w:rsid w:val="02AEA827"/>
    <w:rsid w:val="02B6E04E"/>
    <w:rsid w:val="02B95AE3"/>
    <w:rsid w:val="02CA9606"/>
    <w:rsid w:val="031B51F2"/>
    <w:rsid w:val="032D50CF"/>
    <w:rsid w:val="03826F3A"/>
    <w:rsid w:val="03B04F5C"/>
    <w:rsid w:val="047E6F84"/>
    <w:rsid w:val="04837026"/>
    <w:rsid w:val="04EF2ADA"/>
    <w:rsid w:val="04F03541"/>
    <w:rsid w:val="04F2C3B3"/>
    <w:rsid w:val="0564C6BA"/>
    <w:rsid w:val="0579FCB5"/>
    <w:rsid w:val="05B78760"/>
    <w:rsid w:val="05BAD5B5"/>
    <w:rsid w:val="0635AB3A"/>
    <w:rsid w:val="064E3270"/>
    <w:rsid w:val="067C6513"/>
    <w:rsid w:val="069D1879"/>
    <w:rsid w:val="06A6EFD2"/>
    <w:rsid w:val="06D71143"/>
    <w:rsid w:val="06F50632"/>
    <w:rsid w:val="070E2F67"/>
    <w:rsid w:val="07B424BB"/>
    <w:rsid w:val="07D441ED"/>
    <w:rsid w:val="08221F2E"/>
    <w:rsid w:val="08720336"/>
    <w:rsid w:val="08892340"/>
    <w:rsid w:val="0894DB04"/>
    <w:rsid w:val="08A0A4B7"/>
    <w:rsid w:val="0905F6D5"/>
    <w:rsid w:val="09159555"/>
    <w:rsid w:val="09372BB1"/>
    <w:rsid w:val="0938499A"/>
    <w:rsid w:val="09DEC597"/>
    <w:rsid w:val="0A3064DE"/>
    <w:rsid w:val="0A3D17AF"/>
    <w:rsid w:val="0A44A93A"/>
    <w:rsid w:val="0A49C724"/>
    <w:rsid w:val="0A4F11AB"/>
    <w:rsid w:val="0A58E9DD"/>
    <w:rsid w:val="0A7E8C3B"/>
    <w:rsid w:val="0AF56989"/>
    <w:rsid w:val="0B4BFDDB"/>
    <w:rsid w:val="0B6CC6A5"/>
    <w:rsid w:val="0B98411D"/>
    <w:rsid w:val="0B9C1BE3"/>
    <w:rsid w:val="0BC1AA00"/>
    <w:rsid w:val="0C41632F"/>
    <w:rsid w:val="0C4E8F1A"/>
    <w:rsid w:val="0C4EA955"/>
    <w:rsid w:val="0C8E8254"/>
    <w:rsid w:val="0C99D267"/>
    <w:rsid w:val="0CB354A0"/>
    <w:rsid w:val="0CE36D83"/>
    <w:rsid w:val="0CE97321"/>
    <w:rsid w:val="0D0046AA"/>
    <w:rsid w:val="0D310D76"/>
    <w:rsid w:val="0D32463D"/>
    <w:rsid w:val="0DA746D4"/>
    <w:rsid w:val="0DE2CB02"/>
    <w:rsid w:val="0E1619E5"/>
    <w:rsid w:val="0E29345A"/>
    <w:rsid w:val="0E51DB1B"/>
    <w:rsid w:val="0E70DCC9"/>
    <w:rsid w:val="0E73A35C"/>
    <w:rsid w:val="0E9DEBBB"/>
    <w:rsid w:val="0ED7B656"/>
    <w:rsid w:val="0F52A8E9"/>
    <w:rsid w:val="0F7FB579"/>
    <w:rsid w:val="0FA8F0DA"/>
    <w:rsid w:val="0FF10AEB"/>
    <w:rsid w:val="0FF71EDF"/>
    <w:rsid w:val="102BAA0C"/>
    <w:rsid w:val="106D2641"/>
    <w:rsid w:val="107EEDEA"/>
    <w:rsid w:val="10C94DE8"/>
    <w:rsid w:val="10E78C48"/>
    <w:rsid w:val="110CD3D4"/>
    <w:rsid w:val="1115D1C4"/>
    <w:rsid w:val="1116916C"/>
    <w:rsid w:val="11333680"/>
    <w:rsid w:val="11464038"/>
    <w:rsid w:val="115D04BD"/>
    <w:rsid w:val="1188EA77"/>
    <w:rsid w:val="118BC634"/>
    <w:rsid w:val="11B6FBFF"/>
    <w:rsid w:val="11D2AAE4"/>
    <w:rsid w:val="11EA89D7"/>
    <w:rsid w:val="12B55FCB"/>
    <w:rsid w:val="12BE9C9C"/>
    <w:rsid w:val="132271FE"/>
    <w:rsid w:val="13661B6B"/>
    <w:rsid w:val="1372DCC7"/>
    <w:rsid w:val="13D62AFE"/>
    <w:rsid w:val="13ED687E"/>
    <w:rsid w:val="13F458EC"/>
    <w:rsid w:val="14078936"/>
    <w:rsid w:val="142F5243"/>
    <w:rsid w:val="1434CAD5"/>
    <w:rsid w:val="14778649"/>
    <w:rsid w:val="149E4FE3"/>
    <w:rsid w:val="14BCEE62"/>
    <w:rsid w:val="1551725C"/>
    <w:rsid w:val="157EF39A"/>
    <w:rsid w:val="159D90B6"/>
    <w:rsid w:val="15B74E86"/>
    <w:rsid w:val="15C2F79D"/>
    <w:rsid w:val="15C6CF5B"/>
    <w:rsid w:val="1682B4FE"/>
    <w:rsid w:val="169C855F"/>
    <w:rsid w:val="16A5A20C"/>
    <w:rsid w:val="170414D7"/>
    <w:rsid w:val="1714CE61"/>
    <w:rsid w:val="171DEB18"/>
    <w:rsid w:val="172B8716"/>
    <w:rsid w:val="172BF04F"/>
    <w:rsid w:val="1747C94F"/>
    <w:rsid w:val="17951128"/>
    <w:rsid w:val="17C7D166"/>
    <w:rsid w:val="18D2EAED"/>
    <w:rsid w:val="19532B18"/>
    <w:rsid w:val="19721FA6"/>
    <w:rsid w:val="19804EB5"/>
    <w:rsid w:val="19D67045"/>
    <w:rsid w:val="1A04474B"/>
    <w:rsid w:val="1A072179"/>
    <w:rsid w:val="1A4B1F13"/>
    <w:rsid w:val="1A5113BD"/>
    <w:rsid w:val="1B015039"/>
    <w:rsid w:val="1B0318A1"/>
    <w:rsid w:val="1B0552C1"/>
    <w:rsid w:val="1B236BAC"/>
    <w:rsid w:val="1B6F90E0"/>
    <w:rsid w:val="1BC696EE"/>
    <w:rsid w:val="1C3DF691"/>
    <w:rsid w:val="1C68B5A6"/>
    <w:rsid w:val="1C8DFDD1"/>
    <w:rsid w:val="1D0C8037"/>
    <w:rsid w:val="1D224401"/>
    <w:rsid w:val="1D75BAF9"/>
    <w:rsid w:val="1D7AD6A2"/>
    <w:rsid w:val="1D9C339C"/>
    <w:rsid w:val="1DD4BA6A"/>
    <w:rsid w:val="1DDDC732"/>
    <w:rsid w:val="1DDE27D2"/>
    <w:rsid w:val="1E015710"/>
    <w:rsid w:val="1E251610"/>
    <w:rsid w:val="1E27EE52"/>
    <w:rsid w:val="1E62EE50"/>
    <w:rsid w:val="1E6C930C"/>
    <w:rsid w:val="1E71726E"/>
    <w:rsid w:val="1E9156ED"/>
    <w:rsid w:val="1E937140"/>
    <w:rsid w:val="1EBEDEAB"/>
    <w:rsid w:val="1F06E69D"/>
    <w:rsid w:val="1F0788AD"/>
    <w:rsid w:val="1F278BEA"/>
    <w:rsid w:val="1F393509"/>
    <w:rsid w:val="1F4E46DB"/>
    <w:rsid w:val="1F587532"/>
    <w:rsid w:val="1F6337AA"/>
    <w:rsid w:val="1F733749"/>
    <w:rsid w:val="1FA8567E"/>
    <w:rsid w:val="1FF213A1"/>
    <w:rsid w:val="200BBE8E"/>
    <w:rsid w:val="2019164D"/>
    <w:rsid w:val="20498E67"/>
    <w:rsid w:val="204C78BB"/>
    <w:rsid w:val="20531857"/>
    <w:rsid w:val="20652678"/>
    <w:rsid w:val="209F8F74"/>
    <w:rsid w:val="21257E1F"/>
    <w:rsid w:val="213AC528"/>
    <w:rsid w:val="21496E3C"/>
    <w:rsid w:val="214C4575"/>
    <w:rsid w:val="21505AD0"/>
    <w:rsid w:val="22406621"/>
    <w:rsid w:val="2242E951"/>
    <w:rsid w:val="229B960A"/>
    <w:rsid w:val="22A3F748"/>
    <w:rsid w:val="22AD8B7F"/>
    <w:rsid w:val="22DD4D03"/>
    <w:rsid w:val="22EC477E"/>
    <w:rsid w:val="22EF1B0E"/>
    <w:rsid w:val="22FEA4D5"/>
    <w:rsid w:val="233C4358"/>
    <w:rsid w:val="233EBB3F"/>
    <w:rsid w:val="2385E418"/>
    <w:rsid w:val="23C10194"/>
    <w:rsid w:val="23CDF55C"/>
    <w:rsid w:val="24748E92"/>
    <w:rsid w:val="247DC63B"/>
    <w:rsid w:val="24CE36A9"/>
    <w:rsid w:val="24E11EED"/>
    <w:rsid w:val="24F03695"/>
    <w:rsid w:val="25003965"/>
    <w:rsid w:val="253DB0BE"/>
    <w:rsid w:val="2592FEF5"/>
    <w:rsid w:val="261AF407"/>
    <w:rsid w:val="2638AEEE"/>
    <w:rsid w:val="263AE12E"/>
    <w:rsid w:val="269701BC"/>
    <w:rsid w:val="269DB207"/>
    <w:rsid w:val="26AAEC56"/>
    <w:rsid w:val="26C0B63E"/>
    <w:rsid w:val="26CCE5F0"/>
    <w:rsid w:val="2704ADF6"/>
    <w:rsid w:val="2755BE6D"/>
    <w:rsid w:val="27758277"/>
    <w:rsid w:val="2793E58E"/>
    <w:rsid w:val="27BC04AC"/>
    <w:rsid w:val="27C1032B"/>
    <w:rsid w:val="27C8B9BE"/>
    <w:rsid w:val="27CAE2E1"/>
    <w:rsid w:val="27F0E500"/>
    <w:rsid w:val="280B50D3"/>
    <w:rsid w:val="283DD4F4"/>
    <w:rsid w:val="287B8597"/>
    <w:rsid w:val="28BF0E98"/>
    <w:rsid w:val="28E0B156"/>
    <w:rsid w:val="28E50903"/>
    <w:rsid w:val="28E9D03B"/>
    <w:rsid w:val="2903E6D9"/>
    <w:rsid w:val="2911B246"/>
    <w:rsid w:val="295DB887"/>
    <w:rsid w:val="295E39F8"/>
    <w:rsid w:val="296962BA"/>
    <w:rsid w:val="298A0E77"/>
    <w:rsid w:val="29CF2BFE"/>
    <w:rsid w:val="29E39B4C"/>
    <w:rsid w:val="2A09156A"/>
    <w:rsid w:val="2A277D76"/>
    <w:rsid w:val="2A37CF08"/>
    <w:rsid w:val="2A5AF61A"/>
    <w:rsid w:val="2A80CAF0"/>
    <w:rsid w:val="2AB93DA1"/>
    <w:rsid w:val="2AC53F83"/>
    <w:rsid w:val="2AE44975"/>
    <w:rsid w:val="2B1A63D8"/>
    <w:rsid w:val="2B21CB4D"/>
    <w:rsid w:val="2B232CD9"/>
    <w:rsid w:val="2B6ADE5C"/>
    <w:rsid w:val="2B74A70B"/>
    <w:rsid w:val="2B99552E"/>
    <w:rsid w:val="2BC0F845"/>
    <w:rsid w:val="2BCD4D5D"/>
    <w:rsid w:val="2BCE7A4D"/>
    <w:rsid w:val="2BF2781B"/>
    <w:rsid w:val="2C0872ED"/>
    <w:rsid w:val="2C0ED05E"/>
    <w:rsid w:val="2C58893C"/>
    <w:rsid w:val="2CC62DD9"/>
    <w:rsid w:val="2CEF3F77"/>
    <w:rsid w:val="2D48136E"/>
    <w:rsid w:val="2D4F6655"/>
    <w:rsid w:val="2D71970C"/>
    <w:rsid w:val="2DA0C655"/>
    <w:rsid w:val="2DBAE48D"/>
    <w:rsid w:val="2DD595A3"/>
    <w:rsid w:val="2E0FC850"/>
    <w:rsid w:val="2E56FDFE"/>
    <w:rsid w:val="2E8BBAFE"/>
    <w:rsid w:val="2E9F6931"/>
    <w:rsid w:val="2EBC9C3F"/>
    <w:rsid w:val="2EE58B8F"/>
    <w:rsid w:val="2EEF2A59"/>
    <w:rsid w:val="2EF0CF54"/>
    <w:rsid w:val="2F37899A"/>
    <w:rsid w:val="2F49AE69"/>
    <w:rsid w:val="2F6B7102"/>
    <w:rsid w:val="2F840BE2"/>
    <w:rsid w:val="2F86194B"/>
    <w:rsid w:val="2FDFFF67"/>
    <w:rsid w:val="2FF1CCFA"/>
    <w:rsid w:val="3032517A"/>
    <w:rsid w:val="3041A1BE"/>
    <w:rsid w:val="30681ACA"/>
    <w:rsid w:val="306FA730"/>
    <w:rsid w:val="308F12F8"/>
    <w:rsid w:val="30B43AA4"/>
    <w:rsid w:val="30DC6723"/>
    <w:rsid w:val="30FB950E"/>
    <w:rsid w:val="311F03E2"/>
    <w:rsid w:val="3139FA6B"/>
    <w:rsid w:val="31B389B1"/>
    <w:rsid w:val="31C52B20"/>
    <w:rsid w:val="31C678D4"/>
    <w:rsid w:val="31EF0174"/>
    <w:rsid w:val="32201A76"/>
    <w:rsid w:val="322521C2"/>
    <w:rsid w:val="322E1EEF"/>
    <w:rsid w:val="326C6B47"/>
    <w:rsid w:val="32995ACA"/>
    <w:rsid w:val="331E0C2F"/>
    <w:rsid w:val="3321D6CA"/>
    <w:rsid w:val="3382B544"/>
    <w:rsid w:val="33936436"/>
    <w:rsid w:val="33B94B4E"/>
    <w:rsid w:val="33BC2E5E"/>
    <w:rsid w:val="340CDCE7"/>
    <w:rsid w:val="3424671C"/>
    <w:rsid w:val="3453E141"/>
    <w:rsid w:val="3474DC83"/>
    <w:rsid w:val="352A0CBD"/>
    <w:rsid w:val="35416D3C"/>
    <w:rsid w:val="354655F9"/>
    <w:rsid w:val="354F8DD7"/>
    <w:rsid w:val="35541550"/>
    <w:rsid w:val="3570DFF5"/>
    <w:rsid w:val="35B42FB6"/>
    <w:rsid w:val="35F63352"/>
    <w:rsid w:val="36215A51"/>
    <w:rsid w:val="3659ECD9"/>
    <w:rsid w:val="366BC812"/>
    <w:rsid w:val="368E6C22"/>
    <w:rsid w:val="373A65ED"/>
    <w:rsid w:val="374CB940"/>
    <w:rsid w:val="37B1BB4E"/>
    <w:rsid w:val="38015F59"/>
    <w:rsid w:val="380E57BE"/>
    <w:rsid w:val="38127843"/>
    <w:rsid w:val="385273FC"/>
    <w:rsid w:val="38849082"/>
    <w:rsid w:val="389C4043"/>
    <w:rsid w:val="38C928E9"/>
    <w:rsid w:val="38CB42A2"/>
    <w:rsid w:val="3922AB45"/>
    <w:rsid w:val="3937BAF7"/>
    <w:rsid w:val="396C58D0"/>
    <w:rsid w:val="39A3D0B3"/>
    <w:rsid w:val="39CAF6EE"/>
    <w:rsid w:val="39CC09EF"/>
    <w:rsid w:val="3A22319F"/>
    <w:rsid w:val="3A2D980C"/>
    <w:rsid w:val="3A61F3F1"/>
    <w:rsid w:val="3A90EC81"/>
    <w:rsid w:val="3A9E784A"/>
    <w:rsid w:val="3AA77A94"/>
    <w:rsid w:val="3ADD7394"/>
    <w:rsid w:val="3AFB43EF"/>
    <w:rsid w:val="3B0144AF"/>
    <w:rsid w:val="3B687D9B"/>
    <w:rsid w:val="3BD70873"/>
    <w:rsid w:val="3C028FE2"/>
    <w:rsid w:val="3C980098"/>
    <w:rsid w:val="3CEAB66F"/>
    <w:rsid w:val="3D03CF64"/>
    <w:rsid w:val="3D4A0676"/>
    <w:rsid w:val="3D5AA277"/>
    <w:rsid w:val="3D7FA9C5"/>
    <w:rsid w:val="3DBB759A"/>
    <w:rsid w:val="3E6B43FB"/>
    <w:rsid w:val="3EA05FBA"/>
    <w:rsid w:val="3EA459D7"/>
    <w:rsid w:val="3EF387B8"/>
    <w:rsid w:val="3EF5DF93"/>
    <w:rsid w:val="3F254DA3"/>
    <w:rsid w:val="3F3E27E8"/>
    <w:rsid w:val="3F7EC105"/>
    <w:rsid w:val="3FBCF98B"/>
    <w:rsid w:val="3FEC9BA4"/>
    <w:rsid w:val="3FFA7A3F"/>
    <w:rsid w:val="40169246"/>
    <w:rsid w:val="4020DE3B"/>
    <w:rsid w:val="4037D22F"/>
    <w:rsid w:val="40689492"/>
    <w:rsid w:val="4096A17A"/>
    <w:rsid w:val="409B3525"/>
    <w:rsid w:val="40B49FD4"/>
    <w:rsid w:val="40B5320D"/>
    <w:rsid w:val="40DF0BB5"/>
    <w:rsid w:val="40FBD05D"/>
    <w:rsid w:val="40FF9E57"/>
    <w:rsid w:val="410763A4"/>
    <w:rsid w:val="4169CB20"/>
    <w:rsid w:val="41BCAA0B"/>
    <w:rsid w:val="41CD047A"/>
    <w:rsid w:val="41FD1AFE"/>
    <w:rsid w:val="420A888E"/>
    <w:rsid w:val="422DEE71"/>
    <w:rsid w:val="424CCF68"/>
    <w:rsid w:val="4277D9D5"/>
    <w:rsid w:val="42A9C34C"/>
    <w:rsid w:val="42C2D9CC"/>
    <w:rsid w:val="42E15DE0"/>
    <w:rsid w:val="43141458"/>
    <w:rsid w:val="432F8400"/>
    <w:rsid w:val="4336AC5D"/>
    <w:rsid w:val="43796605"/>
    <w:rsid w:val="438D069F"/>
    <w:rsid w:val="43D06AE3"/>
    <w:rsid w:val="43E48E4D"/>
    <w:rsid w:val="4403BDC1"/>
    <w:rsid w:val="4422570B"/>
    <w:rsid w:val="4437E0E6"/>
    <w:rsid w:val="445F468B"/>
    <w:rsid w:val="448A22CD"/>
    <w:rsid w:val="44D5B114"/>
    <w:rsid w:val="4554DBB7"/>
    <w:rsid w:val="45A0B0D8"/>
    <w:rsid w:val="45A53AA2"/>
    <w:rsid w:val="45C2E492"/>
    <w:rsid w:val="45CC75B0"/>
    <w:rsid w:val="45DDC2EF"/>
    <w:rsid w:val="4613B70B"/>
    <w:rsid w:val="46184A93"/>
    <w:rsid w:val="462E96C6"/>
    <w:rsid w:val="463A3907"/>
    <w:rsid w:val="46709358"/>
    <w:rsid w:val="468CDFF0"/>
    <w:rsid w:val="4696B197"/>
    <w:rsid w:val="46AF17BE"/>
    <w:rsid w:val="473C078E"/>
    <w:rsid w:val="4759614E"/>
    <w:rsid w:val="47D4B4C7"/>
    <w:rsid w:val="4816C4DD"/>
    <w:rsid w:val="481D5C17"/>
    <w:rsid w:val="4820C0BC"/>
    <w:rsid w:val="483C2D4E"/>
    <w:rsid w:val="4862D56F"/>
    <w:rsid w:val="486A415E"/>
    <w:rsid w:val="486A7C58"/>
    <w:rsid w:val="4879A59C"/>
    <w:rsid w:val="487ECDFA"/>
    <w:rsid w:val="48802AB9"/>
    <w:rsid w:val="48A53729"/>
    <w:rsid w:val="48BFDDE3"/>
    <w:rsid w:val="49038C16"/>
    <w:rsid w:val="49314968"/>
    <w:rsid w:val="4939E9E3"/>
    <w:rsid w:val="49774BF8"/>
    <w:rsid w:val="49AD9225"/>
    <w:rsid w:val="49D71E21"/>
    <w:rsid w:val="49E3D692"/>
    <w:rsid w:val="49E70D72"/>
    <w:rsid w:val="49FAF9C2"/>
    <w:rsid w:val="4A028724"/>
    <w:rsid w:val="4A61AD17"/>
    <w:rsid w:val="4A8195A0"/>
    <w:rsid w:val="4AA5540E"/>
    <w:rsid w:val="4AAA1E80"/>
    <w:rsid w:val="4AE114A7"/>
    <w:rsid w:val="4B050AAF"/>
    <w:rsid w:val="4B14D5D5"/>
    <w:rsid w:val="4B5267F2"/>
    <w:rsid w:val="4B5DE04F"/>
    <w:rsid w:val="4B614B3F"/>
    <w:rsid w:val="4B697FFE"/>
    <w:rsid w:val="4B90C807"/>
    <w:rsid w:val="4BF813BF"/>
    <w:rsid w:val="4C0BD55C"/>
    <w:rsid w:val="4CD4C851"/>
    <w:rsid w:val="4CF302C0"/>
    <w:rsid w:val="4D0E6078"/>
    <w:rsid w:val="4D29727D"/>
    <w:rsid w:val="4D443493"/>
    <w:rsid w:val="4D46C1DF"/>
    <w:rsid w:val="4D75D347"/>
    <w:rsid w:val="4DAE1F79"/>
    <w:rsid w:val="4DFCCFD4"/>
    <w:rsid w:val="4E02144F"/>
    <w:rsid w:val="4E1AA0E5"/>
    <w:rsid w:val="4E38EC88"/>
    <w:rsid w:val="4EDA2B81"/>
    <w:rsid w:val="4EE973C0"/>
    <w:rsid w:val="4EF37009"/>
    <w:rsid w:val="4FDA87A1"/>
    <w:rsid w:val="4FFAB6E6"/>
    <w:rsid w:val="5002DA57"/>
    <w:rsid w:val="500E5126"/>
    <w:rsid w:val="50207AEF"/>
    <w:rsid w:val="507C3E2D"/>
    <w:rsid w:val="50B0CD53"/>
    <w:rsid w:val="50D3E10A"/>
    <w:rsid w:val="50EFC00A"/>
    <w:rsid w:val="512710E7"/>
    <w:rsid w:val="5165B780"/>
    <w:rsid w:val="51F8C053"/>
    <w:rsid w:val="522C6808"/>
    <w:rsid w:val="5239E730"/>
    <w:rsid w:val="525E82C4"/>
    <w:rsid w:val="5277C051"/>
    <w:rsid w:val="527A84E2"/>
    <w:rsid w:val="528165F2"/>
    <w:rsid w:val="52BB2D72"/>
    <w:rsid w:val="52C2CC23"/>
    <w:rsid w:val="52DF69FB"/>
    <w:rsid w:val="536D9217"/>
    <w:rsid w:val="53888F5D"/>
    <w:rsid w:val="540800A0"/>
    <w:rsid w:val="5430ED13"/>
    <w:rsid w:val="54449DDC"/>
    <w:rsid w:val="54801AFC"/>
    <w:rsid w:val="54AE66BF"/>
    <w:rsid w:val="54C4F245"/>
    <w:rsid w:val="54EF9166"/>
    <w:rsid w:val="55083743"/>
    <w:rsid w:val="55436347"/>
    <w:rsid w:val="5562518E"/>
    <w:rsid w:val="55BEA432"/>
    <w:rsid w:val="55FEE479"/>
    <w:rsid w:val="566FEF84"/>
    <w:rsid w:val="56BB6F4F"/>
    <w:rsid w:val="56F03D47"/>
    <w:rsid w:val="572A7CBA"/>
    <w:rsid w:val="57854FFC"/>
    <w:rsid w:val="579B95FE"/>
    <w:rsid w:val="57B3ADBC"/>
    <w:rsid w:val="57C2A7E4"/>
    <w:rsid w:val="57F1B682"/>
    <w:rsid w:val="57F77A67"/>
    <w:rsid w:val="588205EF"/>
    <w:rsid w:val="588B3E1F"/>
    <w:rsid w:val="58AD0635"/>
    <w:rsid w:val="58F8C163"/>
    <w:rsid w:val="590B3258"/>
    <w:rsid w:val="590FE2C5"/>
    <w:rsid w:val="592609B6"/>
    <w:rsid w:val="593D899F"/>
    <w:rsid w:val="594FDACB"/>
    <w:rsid w:val="59508A70"/>
    <w:rsid w:val="596F10D8"/>
    <w:rsid w:val="59CC307B"/>
    <w:rsid w:val="5A128E5F"/>
    <w:rsid w:val="5A6393BA"/>
    <w:rsid w:val="5AA61D0B"/>
    <w:rsid w:val="5ADA54B8"/>
    <w:rsid w:val="5B1882D3"/>
    <w:rsid w:val="5B1E81BA"/>
    <w:rsid w:val="5B522221"/>
    <w:rsid w:val="5B5E9BBC"/>
    <w:rsid w:val="5B74C2DB"/>
    <w:rsid w:val="5B868D43"/>
    <w:rsid w:val="5BB66E0F"/>
    <w:rsid w:val="5BE24CAE"/>
    <w:rsid w:val="5C18CD28"/>
    <w:rsid w:val="5C1D55AF"/>
    <w:rsid w:val="5C36B712"/>
    <w:rsid w:val="5C3C0ADD"/>
    <w:rsid w:val="5C429CCB"/>
    <w:rsid w:val="5C761676"/>
    <w:rsid w:val="5C7BAE25"/>
    <w:rsid w:val="5C9977C7"/>
    <w:rsid w:val="5CD134C8"/>
    <w:rsid w:val="5CD62A39"/>
    <w:rsid w:val="5CD9F595"/>
    <w:rsid w:val="5CDF7DF7"/>
    <w:rsid w:val="5D2D7064"/>
    <w:rsid w:val="5D4ADFFB"/>
    <w:rsid w:val="5D6BB655"/>
    <w:rsid w:val="5D6D8550"/>
    <w:rsid w:val="5D9369C3"/>
    <w:rsid w:val="5DAB88AB"/>
    <w:rsid w:val="5DACAF30"/>
    <w:rsid w:val="5DDEF23C"/>
    <w:rsid w:val="5E005EE0"/>
    <w:rsid w:val="5E0304A0"/>
    <w:rsid w:val="5E3F653B"/>
    <w:rsid w:val="5E4B66E6"/>
    <w:rsid w:val="5E505726"/>
    <w:rsid w:val="5E592EA7"/>
    <w:rsid w:val="5EF93F30"/>
    <w:rsid w:val="5F12E461"/>
    <w:rsid w:val="5F3124D0"/>
    <w:rsid w:val="5FD9CDBC"/>
    <w:rsid w:val="6059633E"/>
    <w:rsid w:val="6059E6E9"/>
    <w:rsid w:val="6088C70C"/>
    <w:rsid w:val="6098D1FD"/>
    <w:rsid w:val="60C5DC35"/>
    <w:rsid w:val="6137274C"/>
    <w:rsid w:val="615E91BE"/>
    <w:rsid w:val="6246474B"/>
    <w:rsid w:val="6254E030"/>
    <w:rsid w:val="626489A2"/>
    <w:rsid w:val="626F4E1A"/>
    <w:rsid w:val="6281FE8C"/>
    <w:rsid w:val="62B35891"/>
    <w:rsid w:val="630F0F94"/>
    <w:rsid w:val="631AB02B"/>
    <w:rsid w:val="635D4AFE"/>
    <w:rsid w:val="642A019F"/>
    <w:rsid w:val="647FAF1A"/>
    <w:rsid w:val="64F1EE21"/>
    <w:rsid w:val="6502C50B"/>
    <w:rsid w:val="6532E1D6"/>
    <w:rsid w:val="659E03C7"/>
    <w:rsid w:val="65C01045"/>
    <w:rsid w:val="65C82860"/>
    <w:rsid w:val="65CD41B7"/>
    <w:rsid w:val="66658BE1"/>
    <w:rsid w:val="66B31B24"/>
    <w:rsid w:val="66DD0E3D"/>
    <w:rsid w:val="66E7E1E9"/>
    <w:rsid w:val="670F3D90"/>
    <w:rsid w:val="6730F34F"/>
    <w:rsid w:val="673143FF"/>
    <w:rsid w:val="675DEBF2"/>
    <w:rsid w:val="67655F9F"/>
    <w:rsid w:val="676AC6A3"/>
    <w:rsid w:val="67813547"/>
    <w:rsid w:val="67814CBB"/>
    <w:rsid w:val="6787FC97"/>
    <w:rsid w:val="6792441E"/>
    <w:rsid w:val="679D6529"/>
    <w:rsid w:val="67C09C2A"/>
    <w:rsid w:val="6857331A"/>
    <w:rsid w:val="68644626"/>
    <w:rsid w:val="689AECF6"/>
    <w:rsid w:val="68A5EE85"/>
    <w:rsid w:val="68DECA03"/>
    <w:rsid w:val="68F56668"/>
    <w:rsid w:val="6915A0C3"/>
    <w:rsid w:val="692866CF"/>
    <w:rsid w:val="6961DC51"/>
    <w:rsid w:val="697638D4"/>
    <w:rsid w:val="6A2A2C27"/>
    <w:rsid w:val="6A7FB0A6"/>
    <w:rsid w:val="6AB535F8"/>
    <w:rsid w:val="6ACE0BBB"/>
    <w:rsid w:val="6AF79340"/>
    <w:rsid w:val="6B0A06C2"/>
    <w:rsid w:val="6B0CFFC2"/>
    <w:rsid w:val="6B16D1C8"/>
    <w:rsid w:val="6B25A4A9"/>
    <w:rsid w:val="6B6C2E9E"/>
    <w:rsid w:val="6BAA4101"/>
    <w:rsid w:val="6BBDC9FD"/>
    <w:rsid w:val="6BD718B4"/>
    <w:rsid w:val="6C1FBB64"/>
    <w:rsid w:val="6C266182"/>
    <w:rsid w:val="6C4A6843"/>
    <w:rsid w:val="6C4D4379"/>
    <w:rsid w:val="6C6A0E39"/>
    <w:rsid w:val="6CA3474D"/>
    <w:rsid w:val="6CB5C260"/>
    <w:rsid w:val="6D9728A9"/>
    <w:rsid w:val="6DDA74A8"/>
    <w:rsid w:val="6DE0CF69"/>
    <w:rsid w:val="6DFBA2EE"/>
    <w:rsid w:val="6E0613CE"/>
    <w:rsid w:val="6E4C745E"/>
    <w:rsid w:val="6E66763A"/>
    <w:rsid w:val="6EC46D7F"/>
    <w:rsid w:val="6F082AFA"/>
    <w:rsid w:val="6F3A1DEE"/>
    <w:rsid w:val="6F3D0E1F"/>
    <w:rsid w:val="6F6CD866"/>
    <w:rsid w:val="6F920925"/>
    <w:rsid w:val="6FA05EF7"/>
    <w:rsid w:val="6FB0E409"/>
    <w:rsid w:val="707373EA"/>
    <w:rsid w:val="708B9CDA"/>
    <w:rsid w:val="70E8AB87"/>
    <w:rsid w:val="710BB98A"/>
    <w:rsid w:val="719069A7"/>
    <w:rsid w:val="719A1D8E"/>
    <w:rsid w:val="71C6836E"/>
    <w:rsid w:val="71CF873D"/>
    <w:rsid w:val="71DD7070"/>
    <w:rsid w:val="7215C15B"/>
    <w:rsid w:val="72216DC1"/>
    <w:rsid w:val="72395F6F"/>
    <w:rsid w:val="72446366"/>
    <w:rsid w:val="7254DD8A"/>
    <w:rsid w:val="72799BAD"/>
    <w:rsid w:val="727AA9E1"/>
    <w:rsid w:val="728141C7"/>
    <w:rsid w:val="7291BAEE"/>
    <w:rsid w:val="730EDDFC"/>
    <w:rsid w:val="73271F20"/>
    <w:rsid w:val="732D4820"/>
    <w:rsid w:val="7367F954"/>
    <w:rsid w:val="738688C7"/>
    <w:rsid w:val="738F6280"/>
    <w:rsid w:val="73D09ECB"/>
    <w:rsid w:val="74016C02"/>
    <w:rsid w:val="7405FF3D"/>
    <w:rsid w:val="741AF8CE"/>
    <w:rsid w:val="7458CC3D"/>
    <w:rsid w:val="74946238"/>
    <w:rsid w:val="7518F71F"/>
    <w:rsid w:val="755C6FFC"/>
    <w:rsid w:val="75C2D7FD"/>
    <w:rsid w:val="7674B24A"/>
    <w:rsid w:val="767EC70F"/>
    <w:rsid w:val="76A29449"/>
    <w:rsid w:val="76FF0547"/>
    <w:rsid w:val="7714F0CC"/>
    <w:rsid w:val="775A3164"/>
    <w:rsid w:val="77BDA51C"/>
    <w:rsid w:val="77C4D0C5"/>
    <w:rsid w:val="77D920A3"/>
    <w:rsid w:val="77DA45EE"/>
    <w:rsid w:val="77E9578E"/>
    <w:rsid w:val="7809754C"/>
    <w:rsid w:val="784B724A"/>
    <w:rsid w:val="7861FC7A"/>
    <w:rsid w:val="78E22F15"/>
    <w:rsid w:val="79135242"/>
    <w:rsid w:val="794AE0C3"/>
    <w:rsid w:val="798468F9"/>
    <w:rsid w:val="799C008A"/>
    <w:rsid w:val="799E69B0"/>
    <w:rsid w:val="79DE3846"/>
    <w:rsid w:val="79E19245"/>
    <w:rsid w:val="79E26C09"/>
    <w:rsid w:val="79EB4DDF"/>
    <w:rsid w:val="7A1AFB92"/>
    <w:rsid w:val="7A593D9A"/>
    <w:rsid w:val="7A828A8E"/>
    <w:rsid w:val="7AAE7175"/>
    <w:rsid w:val="7ACC8DFA"/>
    <w:rsid w:val="7AE47FB2"/>
    <w:rsid w:val="7AE4EF82"/>
    <w:rsid w:val="7B53AF9A"/>
    <w:rsid w:val="7B757D37"/>
    <w:rsid w:val="7B7FACDB"/>
    <w:rsid w:val="7BE1845A"/>
    <w:rsid w:val="7C6A07DE"/>
    <w:rsid w:val="7C88E6C3"/>
    <w:rsid w:val="7CF0B695"/>
    <w:rsid w:val="7D18A358"/>
    <w:rsid w:val="7D2EC886"/>
    <w:rsid w:val="7D6491FB"/>
    <w:rsid w:val="7D745BBF"/>
    <w:rsid w:val="7DAB792B"/>
    <w:rsid w:val="7E022735"/>
    <w:rsid w:val="7E0C6E0B"/>
    <w:rsid w:val="7E19BA1A"/>
    <w:rsid w:val="7E28EE98"/>
    <w:rsid w:val="7E29EBB7"/>
    <w:rsid w:val="7E2B51BA"/>
    <w:rsid w:val="7E456E12"/>
    <w:rsid w:val="7E4A633A"/>
    <w:rsid w:val="7E57D183"/>
    <w:rsid w:val="7EC2D248"/>
    <w:rsid w:val="7EE0DC0D"/>
    <w:rsid w:val="7F560431"/>
    <w:rsid w:val="7FCE94A6"/>
    <w:rsid w:val="7FCFA42C"/>
    <w:rsid w:val="7FE0E2A5"/>
    <w:rsid w:val="7FE0E892"/>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900FBCC"/>
  <w14:defaultImageDpi w14:val="300"/>
  <w15:chartTrackingRefBased/>
  <w15:docId w15:val="{C1025F00-08D9-E247-ACA5-D2335D503A5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mbria" w:hAnsi="Cambria" w:eastAsia="Cambria" w:cs="Times New Roman"/>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Smart Link" w:uiPriority="99" w:semiHidden="1" w:unhideWhenUsed="1"/>
  </w:latentStyles>
  <w:style w:type="paragraph" w:styleId="Normal" w:default="1">
    <w:name w:val="Normal"/>
    <w:qFormat/>
    <w:rsid w:val="002B74FD"/>
    <w:pPr>
      <w:spacing w:before="60" w:after="60"/>
      <w:ind w:left="426"/>
    </w:pPr>
    <w:rPr>
      <w:rFonts w:ascii="Arial" w:hAnsi="Arial" w:eastAsia="Calibri"/>
      <w:szCs w:val="22"/>
    </w:rPr>
  </w:style>
  <w:style w:type="paragraph" w:styleId="Heading1">
    <w:name w:val="heading 1"/>
    <w:basedOn w:val="Normal"/>
    <w:next w:val="Normal"/>
    <w:link w:val="Heading1Char"/>
    <w:qFormat/>
    <w:rsid w:val="00A41199"/>
    <w:pPr>
      <w:keepNext/>
      <w:numPr>
        <w:numId w:val="2"/>
      </w:numPr>
      <w:tabs>
        <w:tab w:val="left" w:pos="-360"/>
      </w:tabs>
      <w:spacing w:before="240"/>
      <w:outlineLvl w:val="0"/>
    </w:pPr>
    <w:rPr>
      <w:rFonts w:cs="Arial"/>
      <w:b/>
      <w:sz w:val="32"/>
    </w:rPr>
  </w:style>
  <w:style w:type="paragraph" w:styleId="Heading2">
    <w:name w:val="heading 2"/>
    <w:basedOn w:val="Normal"/>
    <w:next w:val="Normal"/>
    <w:link w:val="Heading2Char"/>
    <w:qFormat/>
    <w:rsid w:val="00A41199"/>
    <w:pPr>
      <w:keepNext/>
      <w:numPr>
        <w:ilvl w:val="1"/>
        <w:numId w:val="2"/>
      </w:numPr>
      <w:tabs>
        <w:tab w:val="left" w:pos="270"/>
      </w:tabs>
      <w:spacing w:before="240"/>
      <w:outlineLvl w:val="1"/>
    </w:pPr>
    <w:rPr>
      <w:rFonts w:cs="Arial"/>
      <w:b/>
      <w:sz w:val="28"/>
    </w:rPr>
  </w:style>
  <w:style w:type="paragraph" w:styleId="Heading3">
    <w:name w:val="heading 3"/>
    <w:basedOn w:val="Normal"/>
    <w:next w:val="Normal"/>
    <w:link w:val="Heading3Char"/>
    <w:qFormat/>
    <w:rsid w:val="004A5F4A"/>
    <w:pPr>
      <w:keepNext/>
      <w:numPr>
        <w:ilvl w:val="2"/>
        <w:numId w:val="2"/>
      </w:numPr>
      <w:spacing w:before="245"/>
      <w:ind w:left="993" w:hanging="993"/>
      <w:outlineLvl w:val="2"/>
    </w:pPr>
    <w:rPr>
      <w:b/>
      <w:sz w:val="24"/>
    </w:rPr>
  </w:style>
  <w:style w:type="paragraph" w:styleId="Heading4">
    <w:name w:val="heading 4"/>
    <w:basedOn w:val="Normal"/>
    <w:next w:val="Normal"/>
    <w:link w:val="Heading4Char"/>
    <w:qFormat/>
    <w:rsid w:val="00A41199"/>
    <w:pPr>
      <w:keepNext/>
      <w:numPr>
        <w:ilvl w:val="3"/>
        <w:numId w:val="2"/>
      </w:numPr>
      <w:spacing w:before="240"/>
      <w:outlineLvl w:val="3"/>
    </w:pPr>
    <w:rPr>
      <w:b/>
    </w:rPr>
  </w:style>
  <w:style w:type="paragraph" w:styleId="Heading5">
    <w:name w:val="heading 5"/>
    <w:basedOn w:val="Normal"/>
    <w:next w:val="Normal"/>
    <w:link w:val="Heading5Char"/>
    <w:qFormat/>
    <w:rsid w:val="00A41199"/>
    <w:pPr>
      <w:numPr>
        <w:ilvl w:val="4"/>
        <w:numId w:val="2"/>
      </w:numPr>
      <w:spacing w:before="240"/>
      <w:outlineLvl w:val="4"/>
    </w:pPr>
    <w:rPr>
      <w:bCs/>
      <w:i/>
      <w:iCs/>
      <w:szCs w:val="26"/>
    </w:rPr>
  </w:style>
  <w:style w:type="paragraph" w:styleId="Heading6">
    <w:name w:val="heading 6"/>
    <w:basedOn w:val="Normal"/>
    <w:next w:val="Normal"/>
    <w:link w:val="Heading6Char"/>
    <w:qFormat/>
    <w:rsid w:val="00A41199"/>
    <w:pPr>
      <w:numPr>
        <w:ilvl w:val="5"/>
        <w:numId w:val="2"/>
      </w:numPr>
      <w:spacing w:before="240"/>
      <w:outlineLvl w:val="5"/>
    </w:pPr>
    <w:rPr>
      <w:rFonts w:ascii="Times New Roman" w:hAnsi="Times New Roman"/>
      <w:b/>
      <w:bCs/>
      <w:sz w:val="22"/>
    </w:rPr>
  </w:style>
  <w:style w:type="paragraph" w:styleId="Heading7">
    <w:name w:val="heading 7"/>
    <w:basedOn w:val="Normal"/>
    <w:next w:val="Normal"/>
    <w:link w:val="Heading7Char"/>
    <w:qFormat/>
    <w:rsid w:val="00A41199"/>
    <w:pPr>
      <w:numPr>
        <w:ilvl w:val="6"/>
        <w:numId w:val="2"/>
      </w:numPr>
      <w:spacing w:before="240"/>
      <w:outlineLvl w:val="6"/>
    </w:pPr>
    <w:rPr>
      <w:rFonts w:ascii="Times New Roman" w:hAnsi="Times New Roman"/>
      <w:sz w:val="24"/>
      <w:szCs w:val="24"/>
    </w:rPr>
  </w:style>
  <w:style w:type="paragraph" w:styleId="Heading8">
    <w:name w:val="heading 8"/>
    <w:basedOn w:val="Normal"/>
    <w:next w:val="Normal"/>
    <w:link w:val="Heading8Char"/>
    <w:qFormat/>
    <w:rsid w:val="00A41199"/>
    <w:pPr>
      <w:numPr>
        <w:ilvl w:val="7"/>
        <w:numId w:val="2"/>
      </w:numPr>
      <w:spacing w:before="240"/>
      <w:outlineLvl w:val="7"/>
    </w:pPr>
    <w:rPr>
      <w:rFonts w:ascii="Times New Roman" w:hAnsi="Times New Roman"/>
      <w:i/>
      <w:iCs/>
      <w:sz w:val="24"/>
      <w:szCs w:val="24"/>
    </w:rPr>
  </w:style>
  <w:style w:type="paragraph" w:styleId="Heading9">
    <w:name w:val="heading 9"/>
    <w:basedOn w:val="Normal"/>
    <w:next w:val="Normal"/>
    <w:link w:val="Heading9Char"/>
    <w:qFormat/>
    <w:rsid w:val="00A41199"/>
    <w:pPr>
      <w:numPr>
        <w:ilvl w:val="8"/>
        <w:numId w:val="2"/>
      </w:numPr>
      <w:spacing w:before="240"/>
      <w:outlineLvl w:val="8"/>
    </w:pPr>
    <w:rPr>
      <w:rFonts w:cs="Arial"/>
      <w:sz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rsid w:val="00A41199"/>
    <w:rPr>
      <w:rFonts w:ascii="Arial" w:hAnsi="Arial" w:eastAsia="Calibri" w:cs="Arial"/>
      <w:b/>
      <w:sz w:val="32"/>
      <w:szCs w:val="22"/>
    </w:rPr>
  </w:style>
  <w:style w:type="character" w:styleId="Heading2Char" w:customStyle="1">
    <w:name w:val="Heading 2 Char"/>
    <w:link w:val="Heading2"/>
    <w:rsid w:val="00A41199"/>
    <w:rPr>
      <w:rFonts w:ascii="Arial" w:hAnsi="Arial" w:eastAsia="Calibri" w:cs="Arial"/>
      <w:b/>
      <w:sz w:val="28"/>
      <w:szCs w:val="22"/>
    </w:rPr>
  </w:style>
  <w:style w:type="character" w:styleId="Heading3Char" w:customStyle="1">
    <w:name w:val="Heading 3 Char"/>
    <w:link w:val="Heading3"/>
    <w:rsid w:val="004A5F4A"/>
    <w:rPr>
      <w:rFonts w:ascii="Arial" w:hAnsi="Arial" w:eastAsia="Calibri"/>
      <w:b/>
      <w:sz w:val="24"/>
      <w:szCs w:val="22"/>
    </w:rPr>
  </w:style>
  <w:style w:type="character" w:styleId="Heading4Char" w:customStyle="1">
    <w:name w:val="Heading 4 Char"/>
    <w:link w:val="Heading4"/>
    <w:rsid w:val="00A41199"/>
    <w:rPr>
      <w:rFonts w:ascii="Arial" w:hAnsi="Arial" w:eastAsia="Calibri"/>
      <w:b/>
      <w:szCs w:val="22"/>
    </w:rPr>
  </w:style>
  <w:style w:type="character" w:styleId="Heading5Char" w:customStyle="1">
    <w:name w:val="Heading 5 Char"/>
    <w:link w:val="Heading5"/>
    <w:rsid w:val="00A41199"/>
    <w:rPr>
      <w:rFonts w:ascii="Arial" w:hAnsi="Arial" w:eastAsia="Calibri"/>
      <w:bCs/>
      <w:i/>
      <w:iCs/>
      <w:szCs w:val="26"/>
    </w:rPr>
  </w:style>
  <w:style w:type="character" w:styleId="Heading6Char" w:customStyle="1">
    <w:name w:val="Heading 6 Char"/>
    <w:link w:val="Heading6"/>
    <w:rsid w:val="00A41199"/>
    <w:rPr>
      <w:rFonts w:ascii="Times New Roman" w:hAnsi="Times New Roman" w:eastAsia="Calibri"/>
      <w:b/>
      <w:bCs/>
      <w:sz w:val="22"/>
      <w:szCs w:val="22"/>
    </w:rPr>
  </w:style>
  <w:style w:type="character" w:styleId="Heading7Char" w:customStyle="1">
    <w:name w:val="Heading 7 Char"/>
    <w:link w:val="Heading7"/>
    <w:rsid w:val="00A41199"/>
    <w:rPr>
      <w:rFonts w:ascii="Times New Roman" w:hAnsi="Times New Roman" w:eastAsia="Calibri"/>
      <w:sz w:val="24"/>
      <w:szCs w:val="24"/>
    </w:rPr>
  </w:style>
  <w:style w:type="character" w:styleId="Heading8Char" w:customStyle="1">
    <w:name w:val="Heading 8 Char"/>
    <w:link w:val="Heading8"/>
    <w:rsid w:val="00A41199"/>
    <w:rPr>
      <w:rFonts w:ascii="Times New Roman" w:hAnsi="Times New Roman" w:eastAsia="Calibri"/>
      <w:i/>
      <w:iCs/>
      <w:sz w:val="24"/>
      <w:szCs w:val="24"/>
    </w:rPr>
  </w:style>
  <w:style w:type="character" w:styleId="Heading9Char" w:customStyle="1">
    <w:name w:val="Heading 9 Char"/>
    <w:link w:val="Heading9"/>
    <w:rsid w:val="00A41199"/>
    <w:rPr>
      <w:rFonts w:ascii="Arial" w:hAnsi="Arial" w:eastAsia="Calibri" w:cs="Arial"/>
      <w:sz w:val="22"/>
      <w:szCs w:val="22"/>
    </w:rPr>
  </w:style>
  <w:style w:type="paragraph" w:styleId="Caption">
    <w:name w:val="caption"/>
    <w:basedOn w:val="Normal"/>
    <w:next w:val="Normal"/>
    <w:link w:val="CaptionChar"/>
    <w:qFormat/>
    <w:rsid w:val="00A41199"/>
    <w:pPr>
      <w:spacing w:before="120" w:after="240"/>
    </w:pPr>
    <w:rPr>
      <w:i/>
      <w:sz w:val="18"/>
    </w:rPr>
  </w:style>
  <w:style w:type="paragraph" w:styleId="Bullet" w:customStyle="1">
    <w:name w:val="Bullet"/>
    <w:basedOn w:val="Normal"/>
    <w:qFormat/>
    <w:rsid w:val="00A41199"/>
    <w:pPr>
      <w:numPr>
        <w:numId w:val="1"/>
      </w:numPr>
      <w:spacing w:before="20" w:after="20"/>
      <w:ind w:left="1080"/>
    </w:pPr>
  </w:style>
  <w:style w:type="character" w:styleId="CaptionChar" w:customStyle="1">
    <w:name w:val="Caption Char"/>
    <w:link w:val="Caption"/>
    <w:rsid w:val="00A41199"/>
    <w:rPr>
      <w:rFonts w:ascii="Arial" w:hAnsi="Arial" w:eastAsia="Calibri" w:cs="Times New Roman"/>
      <w:i/>
      <w:sz w:val="18"/>
      <w:szCs w:val="22"/>
    </w:rPr>
  </w:style>
  <w:style w:type="character" w:styleId="Hyperlink">
    <w:name w:val="Hyperlink"/>
    <w:rsid w:val="00CD1604"/>
    <w:rPr>
      <w:color w:val="0000FF"/>
      <w:u w:val="single"/>
    </w:rPr>
  </w:style>
  <w:style w:type="paragraph" w:styleId="code" w:customStyle="1">
    <w:name w:val="code"/>
    <w:basedOn w:val="Normal"/>
    <w:qFormat/>
    <w:rsid w:val="00B53F6B"/>
    <w:pPr>
      <w:widowControl w:val="0"/>
      <w:tabs>
        <w:tab w:val="left" w:pos="560"/>
      </w:tabs>
      <w:autoSpaceDE w:val="0"/>
      <w:autoSpaceDN w:val="0"/>
      <w:adjustRightInd w:val="0"/>
      <w:spacing w:before="0" w:after="0"/>
      <w:ind w:left="709"/>
    </w:pPr>
    <w:rPr>
      <w:rFonts w:ascii="Courier New" w:hAnsi="Courier New" w:eastAsia="Cambria" w:cs="Menlo Regular"/>
      <w:szCs w:val="20"/>
    </w:rPr>
  </w:style>
  <w:style w:type="character" w:styleId="FollowedHyperlink">
    <w:name w:val="FollowedHyperlink"/>
    <w:rsid w:val="00CD1604"/>
    <w:rPr>
      <w:color w:val="800080"/>
      <w:u w:val="single"/>
    </w:rPr>
  </w:style>
  <w:style w:type="table" w:styleId="TableGrid">
    <w:name w:val="Table Grid"/>
    <w:basedOn w:val="TableNormal"/>
    <w:rsid w:val="001B3BCE"/>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sbrace" w:customStyle="1">
    <w:name w:val="sbrace"/>
    <w:rsid w:val="00875981"/>
  </w:style>
  <w:style w:type="character" w:styleId="sobjectk" w:customStyle="1">
    <w:name w:val="sobjectk"/>
    <w:rsid w:val="00875981"/>
  </w:style>
  <w:style w:type="character" w:styleId="scolon" w:customStyle="1">
    <w:name w:val="scolon"/>
    <w:rsid w:val="00875981"/>
  </w:style>
  <w:style w:type="character" w:styleId="sbracket" w:customStyle="1">
    <w:name w:val="sbracket"/>
    <w:rsid w:val="00875981"/>
  </w:style>
  <w:style w:type="character" w:styleId="sobjectv" w:customStyle="1">
    <w:name w:val="sobjectv"/>
    <w:rsid w:val="00875981"/>
  </w:style>
  <w:style w:type="character" w:styleId="scomma" w:customStyle="1">
    <w:name w:val="scomma"/>
    <w:rsid w:val="00875981"/>
  </w:style>
  <w:style w:type="paragraph" w:styleId="NormalWeb">
    <w:name w:val="Normal (Web)"/>
    <w:basedOn w:val="Normal"/>
    <w:uiPriority w:val="99"/>
    <w:unhideWhenUsed/>
    <w:rsid w:val="00FE055E"/>
    <w:pPr>
      <w:spacing w:before="100" w:beforeAutospacing="1" w:after="100" w:afterAutospacing="1"/>
      <w:ind w:left="0"/>
    </w:pPr>
    <w:rPr>
      <w:rFonts w:ascii="Times" w:hAnsi="Times" w:eastAsia="MS Mincho"/>
      <w:szCs w:val="20"/>
    </w:rPr>
  </w:style>
  <w:style w:type="paragraph" w:styleId="ListParagraph">
    <w:name w:val="List Paragraph"/>
    <w:aliases w:val="QP List Paragraph"/>
    <w:basedOn w:val="Normal"/>
    <w:link w:val="ListParagraphChar"/>
    <w:uiPriority w:val="34"/>
    <w:qFormat/>
    <w:rsid w:val="00CE6F16"/>
    <w:pPr>
      <w:spacing w:before="0" w:after="0"/>
      <w:contextualSpacing/>
    </w:pPr>
    <w:rPr>
      <w:rFonts w:eastAsia="MS Mincho"/>
      <w:szCs w:val="20"/>
    </w:rPr>
  </w:style>
  <w:style w:type="paragraph" w:styleId="BalloonText">
    <w:name w:val="Balloon Text"/>
    <w:basedOn w:val="Normal"/>
    <w:link w:val="BalloonTextChar"/>
    <w:rsid w:val="004D74F5"/>
    <w:pPr>
      <w:spacing w:before="0" w:after="0"/>
    </w:pPr>
    <w:rPr>
      <w:rFonts w:ascii="Lucida Grande" w:hAnsi="Lucida Grande" w:cs="Lucida Grande"/>
      <w:sz w:val="18"/>
      <w:szCs w:val="18"/>
    </w:rPr>
  </w:style>
  <w:style w:type="character" w:styleId="BalloonTextChar" w:customStyle="1">
    <w:name w:val="Balloon Text Char"/>
    <w:link w:val="BalloonText"/>
    <w:rsid w:val="004D74F5"/>
    <w:rPr>
      <w:rFonts w:ascii="Lucida Grande" w:hAnsi="Lucida Grande" w:eastAsia="Calibri" w:cs="Lucida Grande"/>
      <w:sz w:val="18"/>
      <w:szCs w:val="18"/>
    </w:rPr>
  </w:style>
  <w:style w:type="paragraph" w:styleId="Header">
    <w:name w:val="header"/>
    <w:basedOn w:val="Normal"/>
    <w:link w:val="HeaderChar"/>
    <w:rsid w:val="002F1CAE"/>
    <w:pPr>
      <w:tabs>
        <w:tab w:val="center" w:pos="4320"/>
        <w:tab w:val="right" w:pos="8640"/>
      </w:tabs>
    </w:pPr>
  </w:style>
  <w:style w:type="character" w:styleId="HeaderChar" w:customStyle="1">
    <w:name w:val="Header Char"/>
    <w:link w:val="Header"/>
    <w:rsid w:val="002F1CAE"/>
    <w:rPr>
      <w:rFonts w:ascii="Arial" w:hAnsi="Arial" w:eastAsia="Calibri"/>
      <w:szCs w:val="22"/>
    </w:rPr>
  </w:style>
  <w:style w:type="paragraph" w:styleId="Footer">
    <w:name w:val="footer"/>
    <w:basedOn w:val="Normal"/>
    <w:link w:val="FooterChar"/>
    <w:rsid w:val="002F1CAE"/>
    <w:pPr>
      <w:tabs>
        <w:tab w:val="center" w:pos="4320"/>
        <w:tab w:val="right" w:pos="8640"/>
      </w:tabs>
    </w:pPr>
  </w:style>
  <w:style w:type="character" w:styleId="FooterChar" w:customStyle="1">
    <w:name w:val="Footer Char"/>
    <w:link w:val="Footer"/>
    <w:rsid w:val="002F1CAE"/>
    <w:rPr>
      <w:rFonts w:ascii="Arial" w:hAnsi="Arial" w:eastAsia="Calibri"/>
      <w:szCs w:val="22"/>
    </w:rPr>
  </w:style>
  <w:style w:type="paragraph" w:styleId="Code0" w:customStyle="1">
    <w:name w:val="Code"/>
    <w:basedOn w:val="HTMLPreformatted"/>
    <w:link w:val="CodeChar"/>
    <w:autoRedefine/>
    <w:rsid w:val="00E7519A"/>
    <w:pPr>
      <w:shd w:val="clear" w:color="auto" w:fill="E6E6E6"/>
      <w:tabs>
        <w:tab w:val="left" w:pos="117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eastAsia="Times New Roman" w:cs="Courier New"/>
      <w:color w:val="000000"/>
      <w:sz w:val="18"/>
    </w:rPr>
  </w:style>
  <w:style w:type="character" w:styleId="CodeChar" w:customStyle="1">
    <w:name w:val="Code Char"/>
    <w:link w:val="Code0"/>
    <w:rsid w:val="00E7519A"/>
    <w:rPr>
      <w:rFonts w:ascii="Courier New" w:hAnsi="Courier New" w:eastAsia="Times New Roman" w:cs="Courier New"/>
      <w:color w:val="000000"/>
      <w:sz w:val="18"/>
      <w:shd w:val="clear" w:color="auto" w:fill="E6E6E6"/>
    </w:rPr>
  </w:style>
  <w:style w:type="paragraph" w:styleId="HTMLPreformatted">
    <w:name w:val="HTML Preformatted"/>
    <w:basedOn w:val="Normal"/>
    <w:link w:val="HTMLPreformattedChar"/>
    <w:rsid w:val="00E7519A"/>
    <w:rPr>
      <w:rFonts w:ascii="Courier" w:hAnsi="Courier"/>
      <w:szCs w:val="20"/>
    </w:rPr>
  </w:style>
  <w:style w:type="character" w:styleId="HTMLPreformattedChar" w:customStyle="1">
    <w:name w:val="HTML Preformatted Char"/>
    <w:link w:val="HTMLPreformatted"/>
    <w:rsid w:val="00E7519A"/>
    <w:rPr>
      <w:rFonts w:ascii="Courier" w:hAnsi="Courier" w:eastAsia="Calibri"/>
    </w:rPr>
  </w:style>
  <w:style w:type="paragraph" w:styleId="TOC1">
    <w:name w:val="toc 1"/>
    <w:basedOn w:val="Normal"/>
    <w:next w:val="Normal"/>
    <w:autoRedefine/>
    <w:uiPriority w:val="39"/>
    <w:rsid w:val="00010A1E"/>
    <w:pPr>
      <w:tabs>
        <w:tab w:val="left" w:pos="400"/>
        <w:tab w:val="right" w:leader="dot" w:pos="8630"/>
      </w:tabs>
      <w:ind w:left="0"/>
    </w:pPr>
  </w:style>
  <w:style w:type="paragraph" w:styleId="TOC2">
    <w:name w:val="toc 2"/>
    <w:basedOn w:val="Normal"/>
    <w:next w:val="Normal"/>
    <w:autoRedefine/>
    <w:uiPriority w:val="39"/>
    <w:rsid w:val="003F19BD"/>
    <w:pPr>
      <w:ind w:left="200"/>
    </w:pPr>
  </w:style>
  <w:style w:type="paragraph" w:styleId="TOC3">
    <w:name w:val="toc 3"/>
    <w:basedOn w:val="Normal"/>
    <w:next w:val="Normal"/>
    <w:autoRedefine/>
    <w:uiPriority w:val="39"/>
    <w:rsid w:val="003F19BD"/>
    <w:pPr>
      <w:ind w:left="400"/>
    </w:pPr>
  </w:style>
  <w:style w:type="paragraph" w:styleId="TOC4">
    <w:name w:val="toc 4"/>
    <w:basedOn w:val="Normal"/>
    <w:next w:val="Normal"/>
    <w:autoRedefine/>
    <w:uiPriority w:val="39"/>
    <w:rsid w:val="003F19BD"/>
    <w:pPr>
      <w:ind w:left="600"/>
    </w:pPr>
  </w:style>
  <w:style w:type="paragraph" w:styleId="DocumentMap">
    <w:name w:val="Document Map"/>
    <w:basedOn w:val="Normal"/>
    <w:link w:val="DocumentMapChar"/>
    <w:rsid w:val="00551C31"/>
    <w:rPr>
      <w:rFonts w:ascii="Lucida Grande" w:hAnsi="Lucida Grande" w:cs="Lucida Grande"/>
      <w:sz w:val="24"/>
      <w:szCs w:val="24"/>
    </w:rPr>
  </w:style>
  <w:style w:type="character" w:styleId="DocumentMapChar" w:customStyle="1">
    <w:name w:val="Document Map Char"/>
    <w:link w:val="DocumentMap"/>
    <w:rsid w:val="00551C31"/>
    <w:rPr>
      <w:rFonts w:ascii="Lucida Grande" w:hAnsi="Lucida Grande" w:eastAsia="Calibri" w:cs="Lucida Grande"/>
      <w:sz w:val="24"/>
      <w:szCs w:val="24"/>
    </w:rPr>
  </w:style>
  <w:style w:type="paragraph" w:styleId="SubHeading" w:customStyle="1">
    <w:name w:val="Sub Heading"/>
    <w:basedOn w:val="Normal"/>
    <w:rsid w:val="001641DC"/>
    <w:pPr>
      <w:pBdr>
        <w:bottom w:val="single" w:color="000080" w:sz="18" w:space="1"/>
      </w:pBdr>
      <w:tabs>
        <w:tab w:val="left" w:pos="720"/>
        <w:tab w:val="left" w:pos="1080"/>
      </w:tabs>
      <w:overflowPunct w:val="0"/>
      <w:autoSpaceDE w:val="0"/>
      <w:autoSpaceDN w:val="0"/>
      <w:adjustRightInd w:val="0"/>
      <w:spacing w:before="0" w:after="0"/>
      <w:ind w:right="4500" w:hanging="360"/>
      <w:textAlignment w:val="baseline"/>
    </w:pPr>
    <w:rPr>
      <w:rFonts w:ascii="Times New Roman" w:hAnsi="Times New Roman" w:eastAsia="Times New Roman"/>
      <w:b/>
      <w:bCs/>
      <w:sz w:val="24"/>
      <w:szCs w:val="24"/>
    </w:rPr>
  </w:style>
  <w:style w:type="character" w:styleId="ListParagraphChar" w:customStyle="1">
    <w:name w:val="List Paragraph Char"/>
    <w:aliases w:val="QP List Paragraph Char"/>
    <w:basedOn w:val="DefaultParagraphFont"/>
    <w:link w:val="ListParagraph"/>
    <w:uiPriority w:val="34"/>
    <w:locked/>
    <w:rsid w:val="00054215"/>
    <w:rPr>
      <w:rFonts w:ascii="Arial" w:hAnsi="Arial" w:eastAsia="MS Mincho"/>
    </w:rPr>
  </w:style>
  <w:style w:type="paragraph" w:styleId="CommentText">
    <w:name w:val="annotation text"/>
    <w:basedOn w:val="Normal"/>
    <w:link w:val="CommentTextChar"/>
    <w:rPr>
      <w:szCs w:val="20"/>
    </w:rPr>
  </w:style>
  <w:style w:type="character" w:styleId="CommentTextChar" w:customStyle="1">
    <w:name w:val="Comment Text Char"/>
    <w:basedOn w:val="DefaultParagraphFont"/>
    <w:link w:val="CommentText"/>
    <w:rPr>
      <w:rFonts w:ascii="Arial" w:hAnsi="Arial" w:eastAsia="Calibri"/>
    </w:rPr>
  </w:style>
  <w:style w:type="character" w:styleId="CommentReference">
    <w:name w:val="annotation reference"/>
    <w:basedOn w:val="DefaultParagraphFont"/>
    <w:rPr>
      <w:sz w:val="16"/>
      <w:szCs w:val="16"/>
    </w:rPr>
  </w:style>
  <w:style w:type="paragraph" w:styleId="Revision">
    <w:name w:val="Revision"/>
    <w:hidden/>
    <w:rsid w:val="00B15215"/>
    <w:rPr>
      <w:rFonts w:ascii="Arial" w:hAnsi="Arial" w:eastAsia="Calibri"/>
      <w:szCs w:val="22"/>
    </w:rPr>
  </w:style>
  <w:style w:type="paragraph" w:styleId="CommentSubject">
    <w:name w:val="annotation subject"/>
    <w:basedOn w:val="CommentText"/>
    <w:next w:val="CommentText"/>
    <w:link w:val="CommentSubjectChar"/>
    <w:rsid w:val="007E3D36"/>
    <w:rPr>
      <w:b/>
      <w:bCs/>
    </w:rPr>
  </w:style>
  <w:style w:type="character" w:styleId="CommentSubjectChar" w:customStyle="1">
    <w:name w:val="Comment Subject Char"/>
    <w:basedOn w:val="CommentTextChar"/>
    <w:link w:val="CommentSubject"/>
    <w:rsid w:val="007E3D36"/>
    <w:rPr>
      <w:rFonts w:ascii="Arial" w:hAnsi="Arial" w:eastAsia="Calibri"/>
      <w:b/>
      <w:bCs/>
    </w:rPr>
  </w:style>
  <w:style w:type="character" w:styleId="UnresolvedMention">
    <w:name w:val="Unresolved Mention"/>
    <w:basedOn w:val="DefaultParagraphFont"/>
    <w:rsid w:val="00E651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05954">
      <w:bodyDiv w:val="1"/>
      <w:marLeft w:val="0"/>
      <w:marRight w:val="0"/>
      <w:marTop w:val="0"/>
      <w:marBottom w:val="0"/>
      <w:divBdr>
        <w:top w:val="none" w:sz="0" w:space="0" w:color="auto"/>
        <w:left w:val="none" w:sz="0" w:space="0" w:color="auto"/>
        <w:bottom w:val="none" w:sz="0" w:space="0" w:color="auto"/>
        <w:right w:val="none" w:sz="0" w:space="0" w:color="auto"/>
      </w:divBdr>
    </w:div>
    <w:div w:id="168109298">
      <w:bodyDiv w:val="1"/>
      <w:marLeft w:val="0"/>
      <w:marRight w:val="0"/>
      <w:marTop w:val="0"/>
      <w:marBottom w:val="0"/>
      <w:divBdr>
        <w:top w:val="none" w:sz="0" w:space="0" w:color="auto"/>
        <w:left w:val="none" w:sz="0" w:space="0" w:color="auto"/>
        <w:bottom w:val="none" w:sz="0" w:space="0" w:color="auto"/>
        <w:right w:val="none" w:sz="0" w:space="0" w:color="auto"/>
      </w:divBdr>
      <w:divsChild>
        <w:div w:id="1627738064">
          <w:marLeft w:val="0"/>
          <w:marRight w:val="0"/>
          <w:marTop w:val="0"/>
          <w:marBottom w:val="0"/>
          <w:divBdr>
            <w:top w:val="none" w:sz="0" w:space="0" w:color="auto"/>
            <w:left w:val="none" w:sz="0" w:space="0" w:color="auto"/>
            <w:bottom w:val="none" w:sz="0" w:space="0" w:color="auto"/>
            <w:right w:val="none" w:sz="0" w:space="0" w:color="auto"/>
          </w:divBdr>
          <w:divsChild>
            <w:div w:id="894318158">
              <w:marLeft w:val="0"/>
              <w:marRight w:val="0"/>
              <w:marTop w:val="0"/>
              <w:marBottom w:val="0"/>
              <w:divBdr>
                <w:top w:val="none" w:sz="0" w:space="0" w:color="auto"/>
                <w:left w:val="none" w:sz="0" w:space="0" w:color="auto"/>
                <w:bottom w:val="none" w:sz="0" w:space="0" w:color="auto"/>
                <w:right w:val="none" w:sz="0" w:space="0" w:color="auto"/>
              </w:divBdr>
              <w:divsChild>
                <w:div w:id="16528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653390">
      <w:bodyDiv w:val="1"/>
      <w:marLeft w:val="0"/>
      <w:marRight w:val="0"/>
      <w:marTop w:val="0"/>
      <w:marBottom w:val="0"/>
      <w:divBdr>
        <w:top w:val="none" w:sz="0" w:space="0" w:color="auto"/>
        <w:left w:val="none" w:sz="0" w:space="0" w:color="auto"/>
        <w:bottom w:val="none" w:sz="0" w:space="0" w:color="auto"/>
        <w:right w:val="none" w:sz="0" w:space="0" w:color="auto"/>
      </w:divBdr>
      <w:divsChild>
        <w:div w:id="1066882131">
          <w:marLeft w:val="0"/>
          <w:marRight w:val="0"/>
          <w:marTop w:val="0"/>
          <w:marBottom w:val="0"/>
          <w:divBdr>
            <w:top w:val="none" w:sz="0" w:space="0" w:color="auto"/>
            <w:left w:val="none" w:sz="0" w:space="0" w:color="auto"/>
            <w:bottom w:val="none" w:sz="0" w:space="0" w:color="auto"/>
            <w:right w:val="none" w:sz="0" w:space="0" w:color="auto"/>
          </w:divBdr>
          <w:divsChild>
            <w:div w:id="2103867345">
              <w:marLeft w:val="0"/>
              <w:marRight w:val="0"/>
              <w:marTop w:val="0"/>
              <w:marBottom w:val="0"/>
              <w:divBdr>
                <w:top w:val="none" w:sz="0" w:space="0" w:color="auto"/>
                <w:left w:val="none" w:sz="0" w:space="0" w:color="auto"/>
                <w:bottom w:val="none" w:sz="0" w:space="0" w:color="auto"/>
                <w:right w:val="none" w:sz="0" w:space="0" w:color="auto"/>
              </w:divBdr>
              <w:divsChild>
                <w:div w:id="13813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106515">
      <w:bodyDiv w:val="1"/>
      <w:marLeft w:val="0"/>
      <w:marRight w:val="0"/>
      <w:marTop w:val="0"/>
      <w:marBottom w:val="0"/>
      <w:divBdr>
        <w:top w:val="none" w:sz="0" w:space="0" w:color="auto"/>
        <w:left w:val="none" w:sz="0" w:space="0" w:color="auto"/>
        <w:bottom w:val="none" w:sz="0" w:space="0" w:color="auto"/>
        <w:right w:val="none" w:sz="0" w:space="0" w:color="auto"/>
      </w:divBdr>
    </w:div>
    <w:div w:id="964849371">
      <w:bodyDiv w:val="1"/>
      <w:marLeft w:val="0"/>
      <w:marRight w:val="0"/>
      <w:marTop w:val="0"/>
      <w:marBottom w:val="0"/>
      <w:divBdr>
        <w:top w:val="none" w:sz="0" w:space="0" w:color="auto"/>
        <w:left w:val="none" w:sz="0" w:space="0" w:color="auto"/>
        <w:bottom w:val="none" w:sz="0" w:space="0" w:color="auto"/>
        <w:right w:val="none" w:sz="0" w:space="0" w:color="auto"/>
      </w:divBdr>
    </w:div>
    <w:div w:id="988511260">
      <w:bodyDiv w:val="1"/>
      <w:marLeft w:val="0"/>
      <w:marRight w:val="0"/>
      <w:marTop w:val="0"/>
      <w:marBottom w:val="0"/>
      <w:divBdr>
        <w:top w:val="none" w:sz="0" w:space="0" w:color="auto"/>
        <w:left w:val="none" w:sz="0" w:space="0" w:color="auto"/>
        <w:bottom w:val="none" w:sz="0" w:space="0" w:color="auto"/>
        <w:right w:val="none" w:sz="0" w:space="0" w:color="auto"/>
      </w:divBdr>
    </w:div>
    <w:div w:id="1038357758">
      <w:bodyDiv w:val="1"/>
      <w:marLeft w:val="0"/>
      <w:marRight w:val="0"/>
      <w:marTop w:val="0"/>
      <w:marBottom w:val="0"/>
      <w:divBdr>
        <w:top w:val="none" w:sz="0" w:space="0" w:color="auto"/>
        <w:left w:val="none" w:sz="0" w:space="0" w:color="auto"/>
        <w:bottom w:val="none" w:sz="0" w:space="0" w:color="auto"/>
        <w:right w:val="none" w:sz="0" w:space="0" w:color="auto"/>
      </w:divBdr>
    </w:div>
    <w:div w:id="1644233321">
      <w:bodyDiv w:val="1"/>
      <w:marLeft w:val="0"/>
      <w:marRight w:val="0"/>
      <w:marTop w:val="0"/>
      <w:marBottom w:val="0"/>
      <w:divBdr>
        <w:top w:val="none" w:sz="0" w:space="0" w:color="auto"/>
        <w:left w:val="none" w:sz="0" w:space="0" w:color="auto"/>
        <w:bottom w:val="none" w:sz="0" w:space="0" w:color="auto"/>
        <w:right w:val="none" w:sz="0" w:space="0" w:color="auto"/>
      </w:divBdr>
    </w:div>
    <w:div w:id="1741438358">
      <w:bodyDiv w:val="1"/>
      <w:marLeft w:val="0"/>
      <w:marRight w:val="0"/>
      <w:marTop w:val="0"/>
      <w:marBottom w:val="0"/>
      <w:divBdr>
        <w:top w:val="none" w:sz="0" w:space="0" w:color="auto"/>
        <w:left w:val="none" w:sz="0" w:space="0" w:color="auto"/>
        <w:bottom w:val="none" w:sz="0" w:space="0" w:color="auto"/>
        <w:right w:val="none" w:sz="0" w:space="0" w:color="auto"/>
      </w:divBdr>
    </w:div>
    <w:div w:id="1800762416">
      <w:bodyDiv w:val="1"/>
      <w:marLeft w:val="0"/>
      <w:marRight w:val="0"/>
      <w:marTop w:val="0"/>
      <w:marBottom w:val="0"/>
      <w:divBdr>
        <w:top w:val="none" w:sz="0" w:space="0" w:color="auto"/>
        <w:left w:val="none" w:sz="0" w:space="0" w:color="auto"/>
        <w:bottom w:val="none" w:sz="0" w:space="0" w:color="auto"/>
        <w:right w:val="none" w:sz="0" w:space="0" w:color="auto"/>
      </w:divBdr>
      <w:divsChild>
        <w:div w:id="1088384137">
          <w:marLeft w:val="0"/>
          <w:marRight w:val="0"/>
          <w:marTop w:val="0"/>
          <w:marBottom w:val="0"/>
          <w:divBdr>
            <w:top w:val="none" w:sz="0" w:space="0" w:color="auto"/>
            <w:left w:val="none" w:sz="0" w:space="0" w:color="auto"/>
            <w:bottom w:val="none" w:sz="0" w:space="0" w:color="auto"/>
            <w:right w:val="none" w:sz="0" w:space="0" w:color="auto"/>
          </w:divBdr>
          <w:divsChild>
            <w:div w:id="2053261062">
              <w:marLeft w:val="0"/>
              <w:marRight w:val="0"/>
              <w:marTop w:val="0"/>
              <w:marBottom w:val="0"/>
              <w:divBdr>
                <w:top w:val="none" w:sz="0" w:space="0" w:color="auto"/>
                <w:left w:val="none" w:sz="0" w:space="0" w:color="auto"/>
                <w:bottom w:val="none" w:sz="0" w:space="0" w:color="auto"/>
                <w:right w:val="none" w:sz="0" w:space="0" w:color="auto"/>
              </w:divBdr>
              <w:divsChild>
                <w:div w:id="12524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75725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&#65279;<?xml version="1.0" encoding="utf-8"?><Relationships xmlns="http://schemas.openxmlformats.org/package/2006/relationships"><Relationship Type="http://schemas.openxmlformats.org/officeDocument/2006/relationships/settings" Target="settings.xml" Id="rId8" /><Relationship Type="http://schemas.openxmlformats.org/officeDocument/2006/relationships/hyperlink" Target="https://smartstonesco-my.sharepoint.com/:w:/g/personal/wil_cognixion_com/EZ176T2uKytNgH0NDWG8M_EBFFtjrWVS6lo-eUr7U7S3dg?e=yD5BCI" TargetMode="External" Id="rId13" /><Relationship Type="http://schemas.openxmlformats.org/officeDocument/2006/relationships/footer" Target="footer1.xml" Id="rId18" /><Relationship Type="http://schemas.openxmlformats.org/officeDocument/2006/relationships/customXml" Target="../customXml/item3.xml" Id="rId3" /><Relationship Type="http://schemas.openxmlformats.org/officeDocument/2006/relationships/theme" Target="theme/theme1.xml" Id="rId21" /><Relationship Type="http://schemas.openxmlformats.org/officeDocument/2006/relationships/styles" Target="styles.xml" Id="rId7" /><Relationship Type="http://schemas.openxmlformats.org/officeDocument/2006/relationships/image" Target="media/image1.tiff" Id="rId12" /><Relationship Type="http://schemas.openxmlformats.org/officeDocument/2006/relationships/image" Target="media/image2.png" Id="rId17" /><Relationship Type="http://schemas.openxmlformats.org/officeDocument/2006/relationships/customXml" Target="../customXml/item2.xml" Id="rId2" /><Relationship Type="http://schemas.openxmlformats.org/officeDocument/2006/relationships/hyperlink" Target="https://www.asha.org/practice-portal/professional-issues/augmentative-and-alternative-communication" TargetMode="External" Id="rId16" /><Relationship Type="http://schemas.openxmlformats.org/officeDocument/2006/relationships/fontTable" Target="fontTable.xml" Id="rId20"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customXml" Target="../customXml/item5.xml" Id="rId5" /><Relationship Type="http://schemas.openxmlformats.org/officeDocument/2006/relationships/hyperlink" Target="https://docs.google.com/document/d/1W6zPFFo74jqFkM1zfZLvakYLMRXNWg4GbhGoniMeYNw/edit?usp=sharing" TargetMode="External" Id="rId15" /><Relationship Type="http://schemas.openxmlformats.org/officeDocument/2006/relationships/footnotes" Target="footnotes.xml" Id="rId10" /><Relationship Type="http://schemas.openxmlformats.org/officeDocument/2006/relationships/footer" Target="footer2.xml" Id="rId19"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docs.google.com/presentation/d/1puy2oyrJeExe18QNpdEqk_qq0FiZxiPUF5BhkRrbg84/edit?usp=sharing_eil&amp;ts=601dd22e" TargetMode="External" Id="rId14"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wil/Library/Group%20Containers/UBF8T346G9.Office/User%20Content.localized/Templates.localized/requ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2AB9315ADEDE346ADA76A52A520BF45" ma:contentTypeVersion="9" ma:contentTypeDescription="Create a new document." ma:contentTypeScope="" ma:versionID="9eff323de233f28b6cfa460280ca62ad">
  <xsd:schema xmlns:xsd="http://www.w3.org/2001/XMLSchema" xmlns:xs="http://www.w3.org/2001/XMLSchema" xmlns:p="http://schemas.microsoft.com/office/2006/metadata/properties" xmlns:ns2="eb0fb97d-a340-4701-987e-bfc864f28505" xmlns:ns3="2495200b-61c1-44f2-8f2f-1e23dab30a97" xmlns:ns4="7a057f14-60f4-4756-8911-a2ad38127e84" xmlns:ns5="738d7814-ad54-4ee2-822c-4a9b5d06bb54" xmlns:ns6="http://schemas.microsoft.com/sharepoint/v4" targetNamespace="http://schemas.microsoft.com/office/2006/metadata/properties" ma:root="true" ma:fieldsID="6cf2b39215fcbf1c03da165a7a8113ef" ns2:_="" ns3:_="" ns4:_="" ns5:_="" ns6:_="">
    <xsd:import namespace="eb0fb97d-a340-4701-987e-bfc864f28505"/>
    <xsd:import namespace="2495200b-61c1-44f2-8f2f-1e23dab30a97"/>
    <xsd:import namespace="7a057f14-60f4-4756-8911-a2ad38127e84"/>
    <xsd:import namespace="738d7814-ad54-4ee2-822c-4a9b5d06bb54"/>
    <xsd:import namespace="http://schemas.microsoft.com/sharepoint/v4"/>
    <xsd:element name="properties">
      <xsd:complexType>
        <xsd:sequence>
          <xsd:element name="documentManagement">
            <xsd:complexType>
              <xsd:all>
                <xsd:element ref="ns2:Phase" minOccurs="0"/>
                <xsd:element ref="ns2:TaxCatchAll" minOccurs="0"/>
                <xsd:element ref="ns2:TaxCatchAllLabel" minOccurs="0"/>
                <xsd:element ref="ns3:SharedWithUsers" minOccurs="0"/>
                <xsd:element ref="ns2:_dlc_DocId" minOccurs="0"/>
                <xsd:element ref="ns2:_dlc_DocIdUrl" minOccurs="0"/>
                <xsd:element ref="ns2:_dlc_DocIdPersistId" minOccurs="0"/>
                <xsd:element ref="ns4:Description0" minOccurs="0"/>
                <xsd:element ref="ns5:SharingHintHash" minOccurs="0"/>
                <xsd:element ref="ns3:SharedWithDetails" minOccurs="0"/>
                <xsd:element ref="ns6:IconOverlay" minOccurs="0"/>
                <xsd:element ref="ns2:p35c58c4d6064d52828e91eadfbcc9ee" minOccurs="0"/>
                <xsd:element ref="ns2:mc62f90a1ea6416d832576cddb3b0ab9"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0fb97d-a340-4701-987e-bfc864f28505" elementFormDefault="qualified">
    <xsd:import namespace="http://schemas.microsoft.com/office/2006/documentManagement/types"/>
    <xsd:import namespace="http://schemas.microsoft.com/office/infopath/2007/PartnerControls"/>
    <xsd:element name="Phase" ma:index="8" nillable="true" ma:displayName="Phase" ma:list="{b3ec9b4a-39a4-42a3-bc98-ff88f322cd07}" ma:internalName="Phase" ma:showField="Title" ma:web="eb0fb97d-a340-4701-987e-bfc864f28505">
      <xsd:simpleType>
        <xsd:restriction base="dms:Lookup"/>
      </xsd:simpleType>
    </xsd:element>
    <xsd:element name="TaxCatchAll" ma:index="9" nillable="true" ma:displayName="Taxonomy Catch All Column" ma:hidden="true" ma:list="{b94a92e2-c8bf-4fef-af2d-1a71938549f2}" ma:internalName="TaxCatchAll" ma:showField="CatchAllData" ma:web="eb0fb97d-a340-4701-987e-bfc864f28505">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b94a92e2-c8bf-4fef-af2d-1a71938549f2}" ma:internalName="TaxCatchAllLabel" ma:readOnly="true" ma:showField="CatchAllDataLabel" ma:web="eb0fb97d-a340-4701-987e-bfc864f28505">
      <xsd:complexType>
        <xsd:complexContent>
          <xsd:extension base="dms:MultiChoiceLookup">
            <xsd:sequence>
              <xsd:element name="Value" type="dms:Lookup" maxOccurs="unbounded" minOccurs="0" nillable="true"/>
            </xsd:sequence>
          </xsd:extension>
        </xsd:complexContent>
      </xsd:complexType>
    </xsd:element>
    <xsd:element name="_dlc_DocId" ma:index="12" nillable="true" ma:displayName="Document ID Value" ma:description="The value of the document ID assigned to this item." ma:internalName="_dlc_DocId" ma:readOnly="true">
      <xsd:simpleType>
        <xsd:restriction base="dms:Text"/>
      </xsd:simpleType>
    </xsd:element>
    <xsd:element name="_dlc_DocIdUrl" ma:index="13"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4" nillable="true" ma:displayName="Persist ID" ma:description="Keep ID on add." ma:hidden="true" ma:internalName="_dlc_DocIdPersistId" ma:readOnly="true">
      <xsd:simpleType>
        <xsd:restriction base="dms:Boolean"/>
      </xsd:simpleType>
    </xsd:element>
    <xsd:element name="p35c58c4d6064d52828e91eadfbcc9ee" ma:index="19" nillable="true" ma:taxonomy="true" ma:internalName="p35c58c4d6064d52828e91eadfbcc9ee" ma:taxonomyFieldName="CP_x0020_Company" ma:displayName="QP Company" ma:default="" ma:fieldId="{935c58c4-d606-4d52-828e-91eadfbcc9ee}" ma:sspId="7e9a0521-b9df-4d42-8e7c-7108a8698248" ma:termSetId="5a522982-a434-457b-8b8c-8d824dda249a" ma:anchorId="00000000-0000-0000-0000-000000000000" ma:open="false" ma:isKeyword="false">
      <xsd:complexType>
        <xsd:sequence>
          <xsd:element ref="pc:Terms" minOccurs="0" maxOccurs="1"/>
        </xsd:sequence>
      </xsd:complexType>
    </xsd:element>
    <xsd:element name="mc62f90a1ea6416d832576cddb3b0ab9" ma:index="21" nillable="true" ma:taxonomy="true" ma:internalName="mc62f90a1ea6416d832576cddb3b0ab9" ma:taxonomyFieldName="Project" ma:displayName="Project" ma:default="" ma:fieldId="{6c62f90a-1ea6-416d-8325-76cddb3b0ab9}" ma:sspId="7e9a0521-b9df-4d42-8e7c-7108a8698248" ma:termSetId="3408aebf-3873-4028-96d8-0da37fc46c48"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495200b-61c1-44f2-8f2f-1e23dab30a9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LastSharedByUser" ma:index="23" nillable="true" ma:displayName="Last Shared By User" ma:description="" ma:internalName="LastSharedByUser" ma:readOnly="true">
      <xsd:simpleType>
        <xsd:restriction base="dms:Note">
          <xsd:maxLength value="255"/>
        </xsd:restriction>
      </xsd:simpleType>
    </xsd:element>
    <xsd:element name="LastSharedByTime" ma:index="24"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a057f14-60f4-4756-8911-a2ad38127e84" elementFormDefault="qualified">
    <xsd:import namespace="http://schemas.microsoft.com/office/2006/documentManagement/types"/>
    <xsd:import namespace="http://schemas.microsoft.com/office/infopath/2007/PartnerControls"/>
    <xsd:element name="Description0" ma:index="15" nillable="true" ma:displayName="Description" ma:internalName="Description0">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38d7814-ad54-4ee2-822c-4a9b5d06bb54" elementFormDefault="qualified">
    <xsd:import namespace="http://schemas.microsoft.com/office/2006/documentManagement/types"/>
    <xsd:import namespace="http://schemas.microsoft.com/office/infopath/2007/PartnerControls"/>
    <xsd:element name="SharingHintHash" ma:index="16"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AD6B96-A986-4F86-B6E3-096E5B70AF5C}">
  <ds:schemaRefs>
    <ds:schemaRef ds:uri="http://schemas.microsoft.com/sharepoint/v3/contenttype/forms"/>
  </ds:schemaRefs>
</ds:datastoreItem>
</file>

<file path=customXml/itemProps2.xml><?xml version="1.0" encoding="utf-8"?>
<ds:datastoreItem xmlns:ds="http://schemas.openxmlformats.org/officeDocument/2006/customXml" ds:itemID="{E16B59C2-99A7-4325-818A-267D1C934900}">
  <ds:schemaRefs>
    <ds:schemaRef ds:uri="http://schemas.microsoft.com/office/2006/metadata/contentType"/>
    <ds:schemaRef ds:uri="http://schemas.microsoft.com/office/2006/metadata/properties/metaAttributes"/>
    <ds:schemaRef ds:uri="http://www.w3.org/2000/xmlns/"/>
    <ds:schemaRef ds:uri="http://www.w3.org/2001/XMLSchema"/>
    <ds:schemaRef ds:uri="eb0fb97d-a340-4701-987e-bfc864f28505"/>
    <ds:schemaRef ds:uri="2495200b-61c1-44f2-8f2f-1e23dab30a97"/>
    <ds:schemaRef ds:uri="7a057f14-60f4-4756-8911-a2ad38127e84"/>
    <ds:schemaRef ds:uri="738d7814-ad54-4ee2-822c-4a9b5d06bb54"/>
    <ds:schemaRef ds:uri="http://schemas.microsoft.com/sharepoint/v4"/>
  </ds:schemaRefs>
</ds:datastoreItem>
</file>

<file path=customXml/itemProps3.xml><?xml version="1.0" encoding="utf-8"?>
<ds:datastoreItem xmlns:ds="http://schemas.openxmlformats.org/officeDocument/2006/customXml" ds:itemID="{B10FDBE4-04C2-47FB-A18D-46F717AFBF30}">
  <ds:schemaRefs>
    <ds:schemaRef ds:uri="http://schemas.microsoft.com/sharepoint/events"/>
    <ds:schemaRef ds:uri="http://www.w3.org/2000/xmlns/"/>
  </ds:schemaRefs>
</ds:datastoreItem>
</file>

<file path=customXml/itemProps4.xml><?xml version="1.0" encoding="utf-8"?>
<ds:datastoreItem xmlns:ds="http://schemas.openxmlformats.org/officeDocument/2006/customXml" ds:itemID="{8B718BF1-CA61-4882-ADFF-D35876A6E0A8}">
  <ds:schemaRefs>
    <ds:schemaRef ds:uri="http://schemas.microsoft.com/office/2006/metadata/longProperties"/>
  </ds:schemaRefs>
</ds:datastoreItem>
</file>

<file path=customXml/itemProps5.xml><?xml version="1.0" encoding="utf-8"?>
<ds:datastoreItem xmlns:ds="http://schemas.openxmlformats.org/officeDocument/2006/customXml" ds:itemID="{2D362C2F-3948-2241-82F2-36A1155B2E71}">
  <ds:schemaRefs>
    <ds:schemaRef ds:uri="http://schemas.openxmlformats.org/officeDocument/2006/bibliography"/>
    <ds:schemaRef ds:uri="http://www.w3.org/2000/xmln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requs_template.dotx</ap:Template>
  <ap:Application>Microsoft Word for the web</ap:Application>
  <ap:DocSecurity>0</ap:DocSecurity>
  <ap:ScaleCrop>false</ap:ScaleCrop>
  <ap:Manager/>
  <ap:Company>Quickplay</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This document is a draft high-level design to address refactoring of the VSTB catalog browsing functionality to make it more widely applicable</dc:title>
  <dc:subject/>
  <dc:creator>Microsoft Office User</dc:creator>
  <keywords/>
  <dc:description/>
  <lastModifiedBy>Lucas Steuber</lastModifiedBy>
  <revision>10</revision>
  <lastPrinted>2014-09-08T19:04:00.0000000Z</lastPrinted>
  <dcterms:created xsi:type="dcterms:W3CDTF">2022-04-06T17:31:00.0000000Z</dcterms:created>
  <dcterms:modified xsi:type="dcterms:W3CDTF">2022-10-10T05:36:10.6054836Z</dcterms:modified>
  <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QPM001-159-1265</vt:lpwstr>
  </property>
  <property fmtid="{D5CDD505-2E9C-101B-9397-08002B2CF9AE}" pid="3" name="_dlc_DocIdItemGuid">
    <vt:lpwstr>698549c1-f185-4727-811e-ef71dd8988fc</vt:lpwstr>
  </property>
  <property fmtid="{D5CDD505-2E9C-101B-9397-08002B2CF9AE}" pid="4" name="_dlc_DocIdUrl">
    <vt:lpwstr>https://quickplaytest.sharepoint.com/sites/QPM/departments/product/development/_layouts/15/DocIdRedir.aspx?ID=QPM001-159-1265, QPM001-159-1265</vt:lpwstr>
  </property>
  <property fmtid="{D5CDD505-2E9C-101B-9397-08002B2CF9AE}" pid="5" name="SharedWithUsers">
    <vt:lpwstr/>
  </property>
  <property fmtid="{D5CDD505-2E9C-101B-9397-08002B2CF9AE}" pid="6" name="Project">
    <vt:lpwstr/>
  </property>
  <property fmtid="{D5CDD505-2E9C-101B-9397-08002B2CF9AE}" pid="7" name="mc62f90a1ea6416d832576cddb3b0ab9">
    <vt:lpwstr/>
  </property>
  <property fmtid="{D5CDD505-2E9C-101B-9397-08002B2CF9AE}" pid="8" name="Description0">
    <vt:lpwstr/>
  </property>
  <property fmtid="{D5CDD505-2E9C-101B-9397-08002B2CF9AE}" pid="9" name="TaxCatchAll">
    <vt:lpwstr/>
  </property>
</Properties>
</file>